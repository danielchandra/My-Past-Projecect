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6CF9DAF6" w:rsidR="00811C48" w:rsidRPr="001E7ABE" w:rsidRDefault="007221D6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3673929F">
                  <wp:extent cx="1371557" cy="99441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032302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BEC8" w14:textId="77777777" w:rsidR="007221D6" w:rsidRDefault="007221D6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7221D6">
              <w:rPr>
                <w:rFonts w:ascii="Arial Narrow" w:hAnsi="Arial Narrow" w:cs="Tahoma"/>
                <w:sz w:val="36"/>
              </w:rPr>
              <w:t>MOBI6006 | MOBI6006001 | MOBI6006003 | MOBI6021 | MOBI6021016 | MOBI6021049</w:t>
            </w:r>
          </w:p>
          <w:p w14:paraId="36656A16" w14:textId="7A95620D" w:rsidR="00235C36" w:rsidRPr="00876A58" w:rsidRDefault="007221D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221D6">
              <w:rPr>
                <w:rFonts w:ascii="Arial Narrow" w:hAnsi="Arial Narrow" w:cs="Tahoma"/>
                <w:sz w:val="36"/>
              </w:rPr>
              <w:t>Mobile Community Solution | Mobile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221BDB16" w:rsidR="00F80742" w:rsidRPr="00DF718C" w:rsidRDefault="008451F4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8451F4">
              <w:rPr>
                <w:rFonts w:ascii="Arial" w:hAnsi="Arial" w:cs="Arial"/>
                <w:b/>
              </w:rPr>
              <w:t>Mobile Application &amp; Technology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4C6CD68" w:rsidR="000732DF" w:rsidRPr="0036420F" w:rsidRDefault="00587B1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587B1C">
              <w:rPr>
                <w:rFonts w:ascii="Arial" w:hAnsi="Arial" w:cs="Arial"/>
                <w:b/>
                <w:sz w:val="20"/>
              </w:rPr>
              <w:t>E233-MOBI6021-JS01-01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1EB981A" w:rsidR="00535DA7" w:rsidRPr="00DB631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B6313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B6313"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1EF28464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221D6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61DC87AD" w:rsidR="00643F75" w:rsidRPr="00FE6164" w:rsidRDefault="00643F75" w:rsidP="005B66A9">
      <w:pPr>
        <w:rPr>
          <w:sz w:val="18"/>
          <w:szCs w:val="18"/>
          <w:lang w:val="id-ID"/>
        </w:rPr>
      </w:pPr>
    </w:p>
    <w:p w14:paraId="45086512" w14:textId="64D0E4C3" w:rsidR="008B6D13" w:rsidRPr="00EC78DE" w:rsidRDefault="00C00274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M</w:t>
      </w:r>
      <w:r w:rsidR="008B6D13" w:rsidRPr="00EC78DE">
        <w:t>ahasiswa</w:t>
      </w:r>
      <w:proofErr w:type="spellEnd"/>
      <w:r w:rsidR="008B6D13" w:rsidRPr="00EC78DE">
        <w:rPr>
          <w:lang w:val="id-ID"/>
        </w:rPr>
        <w:t xml:space="preserve"> tidak diperkenankan untuk:</w:t>
      </w:r>
    </w:p>
    <w:p w14:paraId="482B8358" w14:textId="2950222D" w:rsidR="00064D8D" w:rsidRPr="00BD6BF0" w:rsidRDefault="000B2286" w:rsidP="00EC78DE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S</w:t>
      </w:r>
      <w:r w:rsidR="00064D8D">
        <w:rPr>
          <w:rStyle w:val="longtext"/>
          <w:i/>
          <w:sz w:val="20"/>
          <w:szCs w:val="20"/>
        </w:rPr>
        <w:t>tudents are prohibited from:</w:t>
      </w:r>
    </w:p>
    <w:p w14:paraId="0BEA1A2E" w14:textId="3C815AB5" w:rsidR="00BD6BF0" w:rsidRDefault="008B6D13" w:rsidP="00BD6BF0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B</w:t>
      </w:r>
      <w:r w:rsidRPr="00EC78DE">
        <w:rPr>
          <w:lang w:val="id-ID" w:eastAsia="x-none"/>
        </w:rPr>
        <w:t xml:space="preserve">erdiskusi </w:t>
      </w:r>
      <w:r w:rsidRPr="00EC78DE">
        <w:rPr>
          <w:lang w:val="en-ID" w:eastAsia="x-none"/>
        </w:rPr>
        <w:t>dan/</w:t>
      </w:r>
      <w:proofErr w:type="spellStart"/>
      <w:r w:rsidRPr="00EC78DE">
        <w:rPr>
          <w:lang w:val="en-ID" w:eastAsia="x-none"/>
        </w:rPr>
        <w:t>atau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bekerja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sama</w:t>
      </w:r>
      <w:proofErr w:type="spellEnd"/>
      <w:r w:rsidRPr="00EC78DE">
        <w:rPr>
          <w:lang w:val="en-ID" w:eastAsia="x-none"/>
        </w:rPr>
        <w:t xml:space="preserve"> </w:t>
      </w:r>
      <w:r w:rsidRPr="00EC78DE">
        <w:rPr>
          <w:lang w:val="id-ID" w:eastAsia="x-none"/>
        </w:rPr>
        <w:t xml:space="preserve">dengan </w:t>
      </w:r>
      <w:proofErr w:type="spellStart"/>
      <w:r w:rsidRPr="00EC78DE">
        <w:t>mahasiswa</w:t>
      </w:r>
      <w:proofErr w:type="spellEnd"/>
      <w:r w:rsidRPr="00EC78DE"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2C9445A6" w14:textId="69CA4230" w:rsidR="00064D8D" w:rsidRPr="00064D8D" w:rsidRDefault="00064D8D" w:rsidP="00BD6BF0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 w:rsidRPr="00064D8D">
        <w:rPr>
          <w:rStyle w:val="longtext"/>
          <w:i/>
          <w:iCs/>
          <w:sz w:val="20"/>
          <w:szCs w:val="20"/>
        </w:rPr>
        <w:t xml:space="preserve">Discussing and/or cooperating with other </w:t>
      </w:r>
      <w:r w:rsidR="00BB0F46">
        <w:rPr>
          <w:rStyle w:val="longtext"/>
          <w:i/>
          <w:iCs/>
          <w:sz w:val="20"/>
          <w:szCs w:val="20"/>
        </w:rPr>
        <w:t>students</w:t>
      </w:r>
      <w:r w:rsidRPr="00064D8D">
        <w:rPr>
          <w:rStyle w:val="longtext"/>
          <w:i/>
          <w:iCs/>
          <w:sz w:val="20"/>
          <w:szCs w:val="20"/>
        </w:rPr>
        <w:t>,</w:t>
      </w:r>
    </w:p>
    <w:p w14:paraId="3931276B" w14:textId="0B66D10F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</w:t>
      </w:r>
      <w:proofErr w:type="spellStart"/>
      <w:r w:rsidRPr="00EC78DE">
        <w:t>lihat</w:t>
      </w:r>
      <w:proofErr w:type="spellEnd"/>
      <w:r w:rsidRPr="00EC78DE">
        <w:rPr>
          <w:lang w:val="id-ID"/>
        </w:rPr>
        <w:t xml:space="preserve"> </w:t>
      </w:r>
      <w:proofErr w:type="spellStart"/>
      <w:r w:rsidRPr="00EC78DE">
        <w:t>sebagian</w:t>
      </w:r>
      <w:proofErr w:type="spellEnd"/>
      <w:r w:rsidRPr="00EC78DE">
        <w:t xml:space="preserve"> </w:t>
      </w:r>
      <w:proofErr w:type="spellStart"/>
      <w:r w:rsidRPr="00EC78DE">
        <w:t>atau</w:t>
      </w:r>
      <w:proofErr w:type="spellEnd"/>
      <w:r w:rsidRPr="00EC78DE">
        <w:t xml:space="preserve"> </w:t>
      </w:r>
      <w:proofErr w:type="spellStart"/>
      <w:r w:rsidRPr="00EC78DE">
        <w:t>seluruh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proofErr w:type="spellStart"/>
      <w:r w:rsidRPr="00EC78DE">
        <w:t>mahasiswa</w:t>
      </w:r>
      <w:proofErr w:type="spellEnd"/>
      <w:r w:rsidRPr="00EC78DE">
        <w:t xml:space="preserve"> </w:t>
      </w:r>
      <w:proofErr w:type="spellStart"/>
      <w:r w:rsidRPr="00EC78DE">
        <w:t>lain</w:t>
      </w:r>
      <w:r w:rsidR="005D1399" w:rsidRPr="00EC78DE">
        <w:t>nya</w:t>
      </w:r>
      <w:proofErr w:type="spellEnd"/>
      <w:r w:rsidRPr="00EC78DE">
        <w:t>,</w:t>
      </w:r>
    </w:p>
    <w:p w14:paraId="65D10BAD" w14:textId="0F5A091A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20"/>
          <w:szCs w:val="20"/>
        </w:rPr>
        <w:t xml:space="preserve">Seeing a part or the whole answer from other </w:t>
      </w:r>
      <w:r w:rsidR="00BB0F46">
        <w:rPr>
          <w:rStyle w:val="longtext"/>
          <w:i/>
          <w:iCs/>
          <w:sz w:val="20"/>
          <w:szCs w:val="20"/>
        </w:rPr>
        <w:t>students</w:t>
      </w:r>
      <w:r>
        <w:rPr>
          <w:rStyle w:val="longtext"/>
          <w:i/>
          <w:iCs/>
          <w:sz w:val="20"/>
          <w:szCs w:val="20"/>
        </w:rPr>
        <w:t>,</w:t>
      </w:r>
    </w:p>
    <w:p w14:paraId="07CA29F3" w14:textId="1FF95ADE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0B7EDE" w:rsidRPr="00EC78DE">
        <w:rPr>
          <w:lang w:eastAsia="x-none"/>
        </w:rPr>
        <w:t>/</w:t>
      </w:r>
      <w:proofErr w:type="spellStart"/>
      <w:r w:rsidR="000B7EDE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</w:t>
      </w:r>
      <w:proofErr w:type="spellStart"/>
      <w:r w:rsidR="00164997" w:rsidRPr="00EC78DE">
        <w:rPr>
          <w:lang w:eastAsia="x-none"/>
        </w:rPr>
        <w:t>jawaban</w:t>
      </w:r>
      <w:proofErr w:type="spellEnd"/>
      <w:r w:rsidR="00164997" w:rsidRPr="00EC78DE">
        <w:rPr>
          <w:lang w:eastAsia="x-none"/>
        </w:rPr>
        <w:t xml:space="preserve"> </w:t>
      </w:r>
      <w:r w:rsidRPr="00EC78DE">
        <w:rPr>
          <w:lang w:val="id-ID" w:eastAsia="x-none"/>
        </w:rPr>
        <w:t xml:space="preserve">dari </w:t>
      </w:r>
      <w:proofErr w:type="spellStart"/>
      <w:r w:rsidR="005C7990" w:rsidRPr="00EC78DE">
        <w:rPr>
          <w:lang w:eastAsia="x-none"/>
        </w:rPr>
        <w:t>buku</w:t>
      </w:r>
      <w:proofErr w:type="spellEnd"/>
      <w:r w:rsidR="005C7990" w:rsidRPr="00EC78DE">
        <w:rPr>
          <w:lang w:eastAsia="x-none"/>
        </w:rPr>
        <w:t xml:space="preserve">, </w:t>
      </w:r>
      <w:proofErr w:type="spellStart"/>
      <w:r w:rsidR="005C7990" w:rsidRPr="00EC78DE">
        <w:rPr>
          <w:lang w:eastAsia="x-none"/>
        </w:rPr>
        <w:t>catatan</w:t>
      </w:r>
      <w:proofErr w:type="spellEnd"/>
      <w:r w:rsidRPr="00EC78DE">
        <w:rPr>
          <w:lang w:val="id-ID" w:eastAsia="x-none"/>
        </w:rPr>
        <w:t xml:space="preserve">, </w:t>
      </w:r>
      <w:r w:rsidR="005C7990" w:rsidRPr="00EC78DE">
        <w:rPr>
          <w:lang w:eastAsia="x-none"/>
        </w:rPr>
        <w:t>video</w:t>
      </w:r>
      <w:r w:rsidR="00630B1D" w:rsidRPr="00EC78DE">
        <w:rPr>
          <w:lang w:eastAsia="x-none"/>
        </w:rPr>
        <w:t xml:space="preserve">, </w:t>
      </w:r>
      <w:r w:rsidRPr="00EC78DE">
        <w:rPr>
          <w:lang w:val="id-ID" w:eastAsia="x-none"/>
        </w:rPr>
        <w:t xml:space="preserve">dan </w:t>
      </w:r>
      <w:proofErr w:type="spellStart"/>
      <w:r w:rsidR="00630B1D" w:rsidRPr="00EC78DE">
        <w:rPr>
          <w:lang w:eastAsia="x-none"/>
        </w:rPr>
        <w:t>jenis</w:t>
      </w:r>
      <w:proofErr w:type="spellEnd"/>
      <w:r w:rsidR="00630B1D" w:rsidRPr="00EC78DE">
        <w:rPr>
          <w:lang w:eastAsia="x-none"/>
        </w:rPr>
        <w:t xml:space="preserve"> </w:t>
      </w:r>
      <w:proofErr w:type="spellStart"/>
      <w:r w:rsidR="005C7990" w:rsidRPr="00EC78DE">
        <w:rPr>
          <w:lang w:eastAsia="x-none"/>
        </w:rPr>
        <w:t>referensi</w:t>
      </w:r>
      <w:proofErr w:type="spellEnd"/>
      <w:r w:rsidR="005C7990" w:rsidRPr="00EC78DE">
        <w:rPr>
          <w:b/>
          <w:bCs/>
          <w:lang w:eastAsia="x-none"/>
        </w:rPr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3E6E143C" w14:textId="4CC7C854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440221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</w:t>
      </w:r>
      <w:r w:rsidR="00973896">
        <w:rPr>
          <w:rStyle w:val="longtext"/>
          <w:i/>
          <w:iCs/>
          <w:sz w:val="20"/>
          <w:szCs w:val="20"/>
        </w:rPr>
        <w:t xml:space="preserve">answer from </w:t>
      </w:r>
      <w:r w:rsidR="00BB0F46">
        <w:rPr>
          <w:rStyle w:val="longtext"/>
          <w:i/>
          <w:iCs/>
          <w:sz w:val="20"/>
          <w:szCs w:val="20"/>
        </w:rPr>
        <w:t xml:space="preserve">books, notes, videos, and other </w:t>
      </w:r>
      <w:r>
        <w:rPr>
          <w:rStyle w:val="longtext"/>
          <w:i/>
          <w:iCs/>
          <w:sz w:val="20"/>
          <w:szCs w:val="20"/>
        </w:rPr>
        <w:t>references</w:t>
      </w:r>
      <w:r w:rsidR="00973896">
        <w:rPr>
          <w:rStyle w:val="longtext"/>
          <w:i/>
          <w:iCs/>
          <w:sz w:val="20"/>
          <w:szCs w:val="20"/>
        </w:rPr>
        <w:t>,</w:t>
      </w:r>
    </w:p>
    <w:p w14:paraId="394ECECE" w14:textId="50BC877D" w:rsidR="008B6D13" w:rsidRPr="00EC78DE" w:rsidRDefault="008B6D13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630B1D" w:rsidRPr="00EC78DE">
        <w:rPr>
          <w:lang w:eastAsia="x-none"/>
        </w:rPr>
        <w:t>/</w:t>
      </w:r>
      <w:proofErr w:type="spellStart"/>
      <w:r w:rsidR="00630B1D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jawaban dari internet</w:t>
      </w:r>
      <w:r w:rsidRPr="00EC78DE">
        <w:rPr>
          <w:lang w:eastAsia="x-none"/>
        </w:rPr>
        <w:t>,</w:t>
      </w:r>
    </w:p>
    <w:p w14:paraId="1F283690" w14:textId="26EC840F" w:rsidR="00973896" w:rsidRPr="00973896" w:rsidRDefault="00973896" w:rsidP="00973896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6A68EC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answer from the internet,</w:t>
      </w:r>
    </w:p>
    <w:p w14:paraId="10345D6D" w14:textId="10D20CA4" w:rsidR="00732D29" w:rsidRPr="00EC78DE" w:rsidRDefault="00732D29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proofErr w:type="spellStart"/>
      <w:r w:rsidRPr="00EC78DE">
        <w:t>Mengumpulkan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r w:rsidR="00696587" w:rsidRPr="00EC78DE">
        <w:t xml:space="preserve">yang </w:t>
      </w:r>
      <w:proofErr w:type="spellStart"/>
      <w:r w:rsidR="00D61F34" w:rsidRPr="00EC78DE">
        <w:t>tidak</w:t>
      </w:r>
      <w:proofErr w:type="spellEnd"/>
      <w:r w:rsidR="00D61F34" w:rsidRPr="00EC78DE">
        <w:t xml:space="preserve"> </w:t>
      </w:r>
      <w:proofErr w:type="spellStart"/>
      <w:r w:rsidR="00D61F34" w:rsidRPr="00EC78DE">
        <w:t>sesuai</w:t>
      </w:r>
      <w:proofErr w:type="spellEnd"/>
      <w:r w:rsidR="00D61F34" w:rsidRPr="00EC78DE">
        <w:t xml:space="preserve"> </w:t>
      </w:r>
      <w:proofErr w:type="spellStart"/>
      <w:r w:rsidR="00D61F34" w:rsidRPr="00EC78DE">
        <w:t>dengan</w:t>
      </w:r>
      <w:proofErr w:type="spellEnd"/>
      <w:r w:rsidR="00D61F34" w:rsidRPr="00EC78DE">
        <w:t xml:space="preserve"> </w:t>
      </w:r>
      <w:proofErr w:type="spellStart"/>
      <w:r w:rsidR="00D61F34" w:rsidRPr="00EC78DE">
        <w:t>tema</w:t>
      </w:r>
      <w:proofErr w:type="spellEnd"/>
      <w:r w:rsidR="00D61F34" w:rsidRPr="00EC78DE">
        <w:t xml:space="preserve"> </w:t>
      </w:r>
      <w:proofErr w:type="spellStart"/>
      <w:r w:rsidR="00D61F34" w:rsidRPr="00EC78DE">
        <w:t>soal</w:t>
      </w:r>
      <w:proofErr w:type="spellEnd"/>
      <w:r w:rsidR="00D61F34" w:rsidRPr="00EC78DE">
        <w:t>,</w:t>
      </w:r>
    </w:p>
    <w:p w14:paraId="7B85F272" w14:textId="716A679E" w:rsidR="00973896" w:rsidRPr="00973896" w:rsidRDefault="00973896" w:rsidP="00973896">
      <w:pPr>
        <w:spacing w:line="360" w:lineRule="auto"/>
        <w:ind w:left="720"/>
        <w:jc w:val="both"/>
        <w:rPr>
          <w:i/>
          <w:iCs/>
          <w:sz w:val="20"/>
          <w:szCs w:val="20"/>
        </w:rPr>
      </w:pPr>
      <w:bookmarkStart w:id="0" w:name="_Hlk119341647"/>
      <w:r>
        <w:rPr>
          <w:rStyle w:val="longtext"/>
          <w:i/>
          <w:iCs/>
          <w:sz w:val="20"/>
          <w:szCs w:val="20"/>
        </w:rPr>
        <w:t>Submitting an answer with a different theme from the given case,</w:t>
      </w:r>
    </w:p>
    <w:bookmarkEnd w:id="0"/>
    <w:p w14:paraId="0F7BB9EE" w14:textId="57B46CB5" w:rsidR="008B6D13" w:rsidRPr="00EC78DE" w:rsidRDefault="00BB0F46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r w:rsidR="008B6D13" w:rsidRPr="00EC78DE">
        <w:rPr>
          <w:lang w:val="id-ID"/>
        </w:rPr>
        <w:t xml:space="preserve">yang menyebabkan </w:t>
      </w:r>
      <w:proofErr w:type="spellStart"/>
      <w:r w:rsidR="00412564" w:rsidRPr="00EC78DE">
        <w:t>jawaban</w:t>
      </w:r>
      <w:proofErr w:type="spellEnd"/>
      <w:r w:rsidR="00412564" w:rsidRPr="00EC78DE">
        <w:t xml:space="preserve"> </w:t>
      </w:r>
      <w:r w:rsidR="008B6D13" w:rsidRPr="00EC78DE">
        <w:rPr>
          <w:lang w:val="id-ID"/>
        </w:rPr>
        <w:t xml:space="preserve">dicontek oleh orang lain </w:t>
      </w:r>
      <w:proofErr w:type="spellStart"/>
      <w:r w:rsidR="00F2252E" w:rsidRPr="00EC78DE">
        <w:t>atau</w:t>
      </w:r>
      <w:proofErr w:type="spellEnd"/>
      <w:r w:rsidR="00F2252E" w:rsidRPr="00EC78DE">
        <w:t xml:space="preserve"> </w:t>
      </w:r>
      <w:r w:rsidR="008B6D13" w:rsidRPr="00EC78DE">
        <w:rPr>
          <w:lang w:val="id-ID"/>
        </w:rPr>
        <w:t>kelompok lain</w:t>
      </w:r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 w:rsidR="00DB0AD1" w:rsidRPr="00EC78DE">
        <w:t>,</w:t>
      </w:r>
    </w:p>
    <w:p w14:paraId="2FDB459B" w14:textId="03161CB3" w:rsidR="00973896" w:rsidRDefault="002B7B39" w:rsidP="002B7B3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 xml:space="preserve">Doing action that could result the answer being copied by someone </w:t>
      </w:r>
      <w:r w:rsidR="00BB0F46">
        <w:rPr>
          <w:rStyle w:val="longtext"/>
          <w:i/>
          <w:iCs/>
          <w:sz w:val="20"/>
          <w:szCs w:val="20"/>
        </w:rPr>
        <w:t>or</w:t>
      </w:r>
      <w:r>
        <w:rPr>
          <w:rStyle w:val="longtext"/>
          <w:i/>
          <w:iCs/>
          <w:sz w:val="20"/>
          <w:szCs w:val="20"/>
        </w:rPr>
        <w:t xml:space="preserve"> other groups, intentionally or unintentionally,</w:t>
      </w:r>
    </w:p>
    <w:p w14:paraId="34CAB505" w14:textId="73BC1760" w:rsidR="00DB0AD1" w:rsidRPr="00EC78DE" w:rsidRDefault="00DB0AD1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Melakukan tindakan kecurangan lainnya</w:t>
      </w:r>
      <w:r w:rsidRPr="00EC78DE">
        <w:t>.</w:t>
      </w:r>
    </w:p>
    <w:p w14:paraId="269516EF" w14:textId="190481FC" w:rsidR="00502B1A" w:rsidRDefault="00502B1A" w:rsidP="00502B1A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Committing other dishonest actions.</w:t>
      </w:r>
    </w:p>
    <w:p w14:paraId="5CFB68B4" w14:textId="77777777" w:rsidR="00891FCC" w:rsidRDefault="00891FCC" w:rsidP="00F5642D">
      <w:pPr>
        <w:spacing w:line="360" w:lineRule="auto"/>
        <w:jc w:val="both"/>
        <w:rPr>
          <w:rStyle w:val="longtext"/>
          <w:i/>
          <w:iCs/>
          <w:sz w:val="20"/>
          <w:szCs w:val="20"/>
        </w:rPr>
      </w:pPr>
    </w:p>
    <w:p w14:paraId="602A8FAF" w14:textId="548B6471" w:rsidR="008B6D13" w:rsidRPr="00EC78DE" w:rsidRDefault="008B6D13" w:rsidP="00EC78D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EC78DE">
        <w:rPr>
          <w:lang w:val="id-ID"/>
        </w:rPr>
        <w:t xml:space="preserve">Jika </w:t>
      </w:r>
      <w:proofErr w:type="spellStart"/>
      <w:r w:rsidRPr="00EC78DE">
        <w:t>mahasiswa</w:t>
      </w:r>
      <w:proofErr w:type="spellEnd"/>
      <w:r w:rsidR="001B68FE">
        <w:t xml:space="preserve"> dan/</w:t>
      </w:r>
      <w:proofErr w:type="spellStart"/>
      <w:r w:rsidR="001B68FE">
        <w:t>atau</w:t>
      </w:r>
      <w:proofErr w:type="spellEnd"/>
      <w:r w:rsidRPr="00EC78DE">
        <w:rPr>
          <w:lang w:val="id-ID"/>
        </w:rPr>
        <w:t xml:space="preserve"> terbukti melakukan </w:t>
      </w:r>
      <w:proofErr w:type="spellStart"/>
      <w:r w:rsidR="00B8717F" w:rsidRPr="00EC78DE">
        <w:t>tindakan</w:t>
      </w:r>
      <w:proofErr w:type="spellEnd"/>
      <w:r w:rsidR="00C210CB" w:rsidRPr="00EC78DE">
        <w:t xml:space="preserve"> </w:t>
      </w:r>
      <w:r w:rsidRPr="00EC78DE">
        <w:rPr>
          <w:lang w:val="id-ID"/>
        </w:rPr>
        <w:t xml:space="preserve">seperti yang </w:t>
      </w:r>
      <w:proofErr w:type="spellStart"/>
      <w:r w:rsidR="004C65B4" w:rsidRPr="00EC78DE">
        <w:t>dicantumkan</w:t>
      </w:r>
      <w:proofErr w:type="spellEnd"/>
      <w:r w:rsidRPr="00EC78DE">
        <w:rPr>
          <w:lang w:val="id-ID"/>
        </w:rPr>
        <w:t xml:space="preserve"> </w:t>
      </w:r>
      <w:r w:rsidR="004C65B4" w:rsidRPr="00EC78DE">
        <w:t xml:space="preserve">pada </w:t>
      </w:r>
      <w:r w:rsidRPr="00EC78DE">
        <w:rPr>
          <w:lang w:val="id-ID"/>
        </w:rPr>
        <w:t xml:space="preserve">butir </w:t>
      </w:r>
      <w:proofErr w:type="spellStart"/>
      <w:r w:rsidR="004C65B4" w:rsidRPr="00EC78DE">
        <w:t>ke</w:t>
      </w:r>
      <w:proofErr w:type="spellEnd"/>
      <w:r w:rsidR="004C65B4" w:rsidRPr="00EC78DE">
        <w:t>-</w:t>
      </w:r>
      <w:r w:rsidRPr="00EC78DE">
        <w:rPr>
          <w:lang w:val="id-ID"/>
        </w:rPr>
        <w:t xml:space="preserve">1, maka nilai </w:t>
      </w:r>
      <w:proofErr w:type="spellStart"/>
      <w:r w:rsidRPr="00EC78DE">
        <w:t>mahasiswa</w:t>
      </w:r>
      <w:proofErr w:type="spellEnd"/>
      <w:r w:rsidR="008E22F1" w:rsidRPr="00EC78DE">
        <w:t xml:space="preserve"> dan/</w:t>
      </w:r>
      <w:proofErr w:type="spellStart"/>
      <w:r w:rsidR="008E22F1" w:rsidRPr="00EC78DE">
        <w:t>atau</w:t>
      </w:r>
      <w:proofErr w:type="spellEnd"/>
      <w:r w:rsidR="008E22F1" w:rsidRPr="00EC78DE">
        <w:t xml:space="preserve"> </w:t>
      </w:r>
      <w:proofErr w:type="spellStart"/>
      <w:r w:rsidR="008E22F1" w:rsidRPr="00EC78DE">
        <w:t>kelompok</w:t>
      </w:r>
      <w:proofErr w:type="spellEnd"/>
      <w:r w:rsidRPr="00EC78DE">
        <w:rPr>
          <w:lang w:val="id-ID"/>
        </w:rPr>
        <w:t xml:space="preserve"> yang melakukan kecurangan</w:t>
      </w:r>
      <w:r w:rsidR="008E22F1" w:rsidRPr="00EC78DE">
        <w:t xml:space="preserve">, </w:t>
      </w:r>
      <w:proofErr w:type="spellStart"/>
      <w:r w:rsidR="008E22F1" w:rsidRPr="00EC78DE">
        <w:t>baik</w:t>
      </w:r>
      <w:proofErr w:type="spellEnd"/>
      <w:r w:rsidR="008E22F1" w:rsidRPr="00EC78DE">
        <w:t xml:space="preserve"> </w:t>
      </w:r>
      <w:r w:rsidRPr="00EC78DE">
        <w:rPr>
          <w:lang w:val="id-ID"/>
        </w:rPr>
        <w:t xml:space="preserve">menyontek </w:t>
      </w:r>
      <w:proofErr w:type="spellStart"/>
      <w:r w:rsidR="00C55773" w:rsidRPr="00EC78DE">
        <w:t>atau</w:t>
      </w:r>
      <w:proofErr w:type="spellEnd"/>
      <w:r w:rsidRPr="00EC78DE">
        <w:rPr>
          <w:lang w:val="id-ID"/>
        </w:rPr>
        <w:t xml:space="preserve"> dicontek</w:t>
      </w:r>
      <w:r w:rsidR="008E22F1" w:rsidRPr="00EC78DE">
        <w:t xml:space="preserve">, </w:t>
      </w:r>
      <w:r w:rsidRPr="00EC78DE">
        <w:rPr>
          <w:lang w:val="id-ID"/>
        </w:rPr>
        <w:t>akan di</w:t>
      </w:r>
      <w:proofErr w:type="spellStart"/>
      <w:r w:rsidR="00CE56A7" w:rsidRPr="00EC78DE">
        <w:t>nol</w:t>
      </w:r>
      <w:proofErr w:type="spellEnd"/>
      <w:r w:rsidRPr="00EC78DE">
        <w:rPr>
          <w:lang w:val="id-ID"/>
        </w:rPr>
        <w:t>kan</w:t>
      </w:r>
      <w:r w:rsidR="007A09EB" w:rsidRPr="00EC78DE">
        <w:t xml:space="preserve"> </w:t>
      </w:r>
      <w:proofErr w:type="spellStart"/>
      <w:r w:rsidR="007A09EB" w:rsidRPr="00EC78DE">
        <w:t>sesuai</w:t>
      </w:r>
      <w:proofErr w:type="spellEnd"/>
      <w:r w:rsidR="007A09EB" w:rsidRPr="00EC78DE">
        <w:t xml:space="preserve"> </w:t>
      </w:r>
      <w:proofErr w:type="spellStart"/>
      <w:r w:rsidR="007A09EB" w:rsidRPr="00EC78DE">
        <w:t>dengan</w:t>
      </w:r>
      <w:proofErr w:type="spellEnd"/>
      <w:r w:rsidR="007A09EB" w:rsidRPr="00EC78DE">
        <w:t xml:space="preserve"> </w:t>
      </w:r>
      <w:proofErr w:type="spellStart"/>
      <w:r w:rsidR="007A09EB" w:rsidRPr="00EC78DE">
        <w:t>peraturan</w:t>
      </w:r>
      <w:proofErr w:type="spellEnd"/>
      <w:r w:rsidR="007A09EB" w:rsidRPr="00EC78DE">
        <w:t xml:space="preserve"> yang </w:t>
      </w:r>
      <w:proofErr w:type="spellStart"/>
      <w:r w:rsidR="007A09EB" w:rsidRPr="00EC78DE">
        <w:t>berlaku</w:t>
      </w:r>
      <w:proofErr w:type="spellEnd"/>
      <w:r w:rsidR="007A09EB" w:rsidRPr="00EC78DE">
        <w:t>.</w:t>
      </w:r>
    </w:p>
    <w:p w14:paraId="0A33D5F7" w14:textId="7700AC36" w:rsidR="00EF649B" w:rsidRDefault="00C35DBE" w:rsidP="00DE125C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If</w:t>
      </w:r>
      <w:r w:rsidR="00DE125C">
        <w:rPr>
          <w:rStyle w:val="longtext"/>
          <w:i/>
          <w:sz w:val="20"/>
          <w:szCs w:val="20"/>
        </w:rPr>
        <w:t xml:space="preserve"> it has been proven that a</w:t>
      </w:r>
      <w:r>
        <w:rPr>
          <w:rStyle w:val="longtext"/>
          <w:i/>
          <w:sz w:val="20"/>
          <w:szCs w:val="20"/>
        </w:rPr>
        <w:t xml:space="preserve"> student </w:t>
      </w:r>
      <w:r w:rsidR="001B68FE">
        <w:rPr>
          <w:rStyle w:val="longtext"/>
          <w:i/>
          <w:sz w:val="20"/>
          <w:szCs w:val="20"/>
        </w:rPr>
        <w:t>and/or</w:t>
      </w:r>
      <w:r w:rsidR="00DE125C">
        <w:rPr>
          <w:rStyle w:val="longtext"/>
          <w:i/>
          <w:sz w:val="20"/>
          <w:szCs w:val="20"/>
        </w:rPr>
        <w:t xml:space="preserve"> group has</w:t>
      </w:r>
      <w:r w:rsidR="002514F7">
        <w:rPr>
          <w:rStyle w:val="longtext"/>
          <w:i/>
          <w:sz w:val="20"/>
          <w:szCs w:val="20"/>
        </w:rPr>
        <w:t xml:space="preserve"> committed dishonest</w:t>
      </w:r>
      <w:r>
        <w:rPr>
          <w:rStyle w:val="longtext"/>
          <w:i/>
          <w:sz w:val="20"/>
          <w:szCs w:val="20"/>
        </w:rPr>
        <w:t xml:space="preserve"> actions</w:t>
      </w:r>
      <w:r w:rsidR="002514F7">
        <w:rPr>
          <w:rStyle w:val="longtext"/>
          <w:i/>
          <w:sz w:val="20"/>
          <w:szCs w:val="20"/>
        </w:rPr>
        <w:t xml:space="preserve"> </w:t>
      </w:r>
      <w:r w:rsidR="00DE125C">
        <w:rPr>
          <w:rStyle w:val="longtext"/>
          <w:i/>
          <w:sz w:val="20"/>
          <w:szCs w:val="20"/>
        </w:rPr>
        <w:t xml:space="preserve">outlined in point 1 </w:t>
      </w:r>
      <w:r w:rsidR="002514F7">
        <w:rPr>
          <w:rStyle w:val="longtext"/>
          <w:i/>
          <w:sz w:val="20"/>
          <w:szCs w:val="20"/>
        </w:rPr>
        <w:t>above</w:t>
      </w:r>
      <w:r w:rsidR="00DE125C">
        <w:rPr>
          <w:rStyle w:val="longtext"/>
          <w:i/>
          <w:sz w:val="20"/>
          <w:szCs w:val="20"/>
        </w:rPr>
        <w:t>, the students and/or groups related to the incident, regardless of which one copies or has their answer copied, will be issued a</w:t>
      </w:r>
      <w:r w:rsidR="00A407CC">
        <w:rPr>
          <w:rStyle w:val="longtext"/>
          <w:i/>
          <w:sz w:val="20"/>
          <w:szCs w:val="20"/>
        </w:rPr>
        <w:t xml:space="preserve"> score of</w:t>
      </w:r>
      <w:r w:rsidR="00DE125C">
        <w:rPr>
          <w:rStyle w:val="longtext"/>
          <w:i/>
          <w:sz w:val="20"/>
          <w:szCs w:val="20"/>
        </w:rPr>
        <w:t xml:space="preserve"> </w:t>
      </w:r>
      <w:r w:rsidR="00A407CC" w:rsidRPr="00F5642D">
        <w:rPr>
          <w:rStyle w:val="longtext"/>
          <w:i/>
          <w:sz w:val="20"/>
          <w:szCs w:val="20"/>
        </w:rPr>
        <w:t>z</w:t>
      </w:r>
      <w:r w:rsidR="00DE125C" w:rsidRPr="00F5642D">
        <w:rPr>
          <w:rStyle w:val="longtext"/>
          <w:i/>
          <w:sz w:val="20"/>
          <w:szCs w:val="20"/>
        </w:rPr>
        <w:t>ero</w:t>
      </w:r>
      <w:r w:rsidR="00DE125C">
        <w:rPr>
          <w:rStyle w:val="longtext"/>
          <w:i/>
          <w:sz w:val="20"/>
          <w:szCs w:val="20"/>
        </w:rPr>
        <w:t xml:space="preserve"> according to the regulation</w:t>
      </w:r>
      <w:r w:rsidR="007B65CC">
        <w:rPr>
          <w:rStyle w:val="longtext"/>
          <w:i/>
          <w:sz w:val="20"/>
          <w:szCs w:val="20"/>
        </w:rPr>
        <w:t>.</w:t>
      </w:r>
    </w:p>
    <w:p w14:paraId="16961D69" w14:textId="77777777" w:rsidR="00891FCC" w:rsidRPr="00DE125C" w:rsidRDefault="00891FCC" w:rsidP="00F5642D">
      <w:pPr>
        <w:spacing w:line="360" w:lineRule="auto"/>
        <w:jc w:val="both"/>
        <w:rPr>
          <w:i/>
          <w:sz w:val="20"/>
          <w:szCs w:val="20"/>
        </w:rPr>
      </w:pPr>
    </w:p>
    <w:p w14:paraId="32303F7C" w14:textId="70D5308D" w:rsidR="00702A31" w:rsidRPr="00EC78DE" w:rsidRDefault="0020577A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Jawaban</w:t>
      </w:r>
      <w:proofErr w:type="spellEnd"/>
      <w:r w:rsidRPr="00EC78DE">
        <w:t xml:space="preserve"> yang </w:t>
      </w:r>
      <w:proofErr w:type="spellStart"/>
      <w:r w:rsidR="007D27B8" w:rsidRPr="00EC78DE">
        <w:t>dapat</w:t>
      </w:r>
      <w:proofErr w:type="spellEnd"/>
      <w:r w:rsidR="007D27B8" w:rsidRPr="00EC78DE">
        <w:t xml:space="preserve"> </w:t>
      </w:r>
      <w:proofErr w:type="spellStart"/>
      <w:r w:rsidR="009D1765">
        <w:t>diterima</w:t>
      </w:r>
      <w:proofErr w:type="spellEnd"/>
      <w:r w:rsidR="009D1765">
        <w:t xml:space="preserve"> dan </w:t>
      </w:r>
      <w:proofErr w:type="spellStart"/>
      <w:r w:rsidR="007D27B8" w:rsidRPr="00EC78DE">
        <w:t>dinilai</w:t>
      </w:r>
      <w:proofErr w:type="spellEnd"/>
      <w:r w:rsidR="007D27B8" w:rsidRPr="00EC78DE">
        <w:t xml:space="preserve"> </w:t>
      </w:r>
      <w:proofErr w:type="spellStart"/>
      <w:r w:rsidR="006479A2" w:rsidRPr="00EC78DE">
        <w:t>adalah</w:t>
      </w:r>
      <w:proofErr w:type="spellEnd"/>
      <w:r w:rsidR="006479A2" w:rsidRPr="00EC78DE">
        <w:t xml:space="preserve"> </w:t>
      </w:r>
      <w:proofErr w:type="spellStart"/>
      <w:r w:rsidR="006479A2" w:rsidRPr="00EC78DE">
        <w:t>jawaban</w:t>
      </w:r>
      <w:proofErr w:type="spellEnd"/>
      <w:r w:rsidR="006479A2" w:rsidRPr="00EC78DE">
        <w:t xml:space="preserve"> yang </w:t>
      </w:r>
      <w:proofErr w:type="spellStart"/>
      <w:r w:rsidR="006479A2" w:rsidRPr="00EC78DE">
        <w:t>dikumpulkan</w:t>
      </w:r>
      <w:proofErr w:type="spellEnd"/>
      <w:r w:rsidR="006479A2" w:rsidRPr="00EC78DE">
        <w:t xml:space="preserve"> </w:t>
      </w:r>
      <w:proofErr w:type="spellStart"/>
      <w:r w:rsidR="007D27B8" w:rsidRPr="00EC78DE">
        <w:t>sebelum</w:t>
      </w:r>
      <w:proofErr w:type="spellEnd"/>
      <w:r w:rsidR="007D27B8" w:rsidRPr="00EC78DE">
        <w:t xml:space="preserve"> </w:t>
      </w:r>
      <w:r w:rsidR="006479A2" w:rsidRPr="00EC78DE">
        <w:t xml:space="preserve">batas </w:t>
      </w:r>
      <w:proofErr w:type="spellStart"/>
      <w:r w:rsidR="006479A2" w:rsidRPr="00EC78DE">
        <w:t>waktu</w:t>
      </w:r>
      <w:proofErr w:type="spellEnd"/>
      <w:r w:rsidR="006479A2" w:rsidRPr="00EC78DE">
        <w:t xml:space="preserve"> yang </w:t>
      </w:r>
      <w:proofErr w:type="spellStart"/>
      <w:r w:rsidR="006479A2" w:rsidRPr="00EC78DE">
        <w:t>telah</w:t>
      </w:r>
      <w:proofErr w:type="spellEnd"/>
      <w:r w:rsidR="006479A2" w:rsidRPr="00EC78DE">
        <w:t xml:space="preserve"> </w:t>
      </w:r>
      <w:proofErr w:type="spellStart"/>
      <w:r w:rsidR="006479A2" w:rsidRPr="00EC78DE">
        <w:t>ditentukan</w:t>
      </w:r>
      <w:proofErr w:type="spellEnd"/>
      <w:r w:rsidR="006479A2" w:rsidRPr="00EC78DE">
        <w:t>.</w:t>
      </w:r>
    </w:p>
    <w:p w14:paraId="4223A679" w14:textId="66729A6A" w:rsidR="00B955CC" w:rsidRPr="00C72AC1" w:rsidRDefault="004572A4" w:rsidP="00BB0F46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bookmarkStart w:id="1" w:name="_Hlk119341489"/>
      <w:bookmarkStart w:id="2" w:name="_Hlk58908782"/>
      <w:r>
        <w:rPr>
          <w:rStyle w:val="longtext"/>
          <w:i/>
          <w:sz w:val="20"/>
          <w:szCs w:val="20"/>
        </w:rPr>
        <w:t>The answer must be submitted before the designated deadline to be accepted and graded</w:t>
      </w:r>
      <w:r>
        <w:rPr>
          <w:rStyle w:val="longtext"/>
          <w:i/>
          <w:iCs/>
          <w:sz w:val="20"/>
          <w:szCs w:val="20"/>
        </w:rPr>
        <w:t>,</w:t>
      </w:r>
    </w:p>
    <w:bookmarkEnd w:id="1"/>
    <w:p w14:paraId="29DA81E4" w14:textId="60D3ADB6" w:rsidR="00137B00" w:rsidRPr="004572A4" w:rsidRDefault="009D1765" w:rsidP="00734A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 w:rsidR="005D7069">
        <w:t>berdasarkan</w:t>
      </w:r>
      <w:proofErr w:type="spellEnd"/>
      <w:r w:rsidR="005D7069">
        <w:t xml:space="preserve"> </w:t>
      </w:r>
      <w:proofErr w:type="spellStart"/>
      <w:r w:rsidR="00B22169">
        <w:t>teknik</w:t>
      </w:r>
      <w:proofErr w:type="spellEnd"/>
      <w:r w:rsidR="00F81750">
        <w:t xml:space="preserve"> yang </w:t>
      </w:r>
      <w:proofErr w:type="spellStart"/>
      <w:r w:rsidR="00F81750">
        <w:t>diajarkan</w:t>
      </w:r>
      <w:proofErr w:type="spellEnd"/>
      <w:r w:rsidR="00F81750">
        <w:t xml:space="preserve"> </w:t>
      </w:r>
      <w:proofErr w:type="spellStart"/>
      <w:r w:rsidR="00F81750">
        <w:t>dalam</w:t>
      </w:r>
      <w:proofErr w:type="spellEnd"/>
      <w:r w:rsidR="00F81750">
        <w:t xml:space="preserve"> </w:t>
      </w:r>
      <w:proofErr w:type="spellStart"/>
      <w:r w:rsidR="00B22169">
        <w:t>praktikum</w:t>
      </w:r>
      <w:proofErr w:type="spellEnd"/>
      <w:r w:rsidR="00B22169">
        <w:t xml:space="preserve"> </w:t>
      </w:r>
      <w:proofErr w:type="spellStart"/>
      <w:r w:rsidR="00DF1FC4">
        <w:t>dengan</w:t>
      </w:r>
      <w:proofErr w:type="spellEnd"/>
      <w:r w:rsidR="00DF1FC4">
        <w:t xml:space="preserve"> </w:t>
      </w:r>
      <w:proofErr w:type="spellStart"/>
      <w:r w:rsidR="00B22169">
        <w:t>menggunakan</w:t>
      </w:r>
      <w:proofErr w:type="spellEnd"/>
      <w:r w:rsidR="00B22169">
        <w:t xml:space="preserve"> software yang </w:t>
      </w:r>
      <w:proofErr w:type="spellStart"/>
      <w:r w:rsidR="00690297">
        <w:t>telah</w:t>
      </w:r>
      <w:proofErr w:type="spellEnd"/>
      <w:r w:rsidR="005D0BD6">
        <w:t xml:space="preserve"> </w:t>
      </w:r>
      <w:proofErr w:type="spellStart"/>
      <w:r w:rsidR="005D0BD6">
        <w:t>ditentukan</w:t>
      </w:r>
      <w:proofErr w:type="spellEnd"/>
      <w:r w:rsidR="005D0BD6">
        <w:t>.</w:t>
      </w:r>
    </w:p>
    <w:p w14:paraId="0C2655B8" w14:textId="14FA5401" w:rsidR="009D1765" w:rsidRDefault="004572A4" w:rsidP="004572A4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r w:rsidRPr="004572A4">
        <w:rPr>
          <w:rStyle w:val="longtext"/>
          <w:i/>
          <w:sz w:val="20"/>
          <w:szCs w:val="20"/>
        </w:rPr>
        <w:t xml:space="preserve">The </w:t>
      </w:r>
      <w:r>
        <w:rPr>
          <w:rStyle w:val="longtext"/>
          <w:i/>
          <w:sz w:val="20"/>
          <w:szCs w:val="20"/>
        </w:rPr>
        <w:t>scoring will be based on the materials taught during the practicum classes using the designated software</w:t>
      </w:r>
      <w:r w:rsidRPr="004572A4">
        <w:rPr>
          <w:rStyle w:val="longtext"/>
          <w:i/>
          <w:iCs/>
          <w:sz w:val="20"/>
          <w:szCs w:val="20"/>
        </w:rPr>
        <w:t>.</w:t>
      </w:r>
      <w:r>
        <w:rPr>
          <w:rStyle w:val="longtext"/>
          <w:i/>
          <w:iCs/>
          <w:sz w:val="20"/>
          <w:szCs w:val="20"/>
        </w:rPr>
        <w:t xml:space="preserve"> Using different software than requested may result in your answer not being graded</w:t>
      </w:r>
      <w:r w:rsidR="005B5189">
        <w:rPr>
          <w:rStyle w:val="longtext"/>
          <w:i/>
          <w:iCs/>
          <w:sz w:val="20"/>
          <w:szCs w:val="20"/>
        </w:rPr>
        <w:t>.</w:t>
      </w:r>
    </w:p>
    <w:p w14:paraId="3D2EBE53" w14:textId="04D1E131" w:rsidR="00B955CC" w:rsidRPr="004572A4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p w14:paraId="4C03AC31" w14:textId="77777777" w:rsidR="004A7DA4" w:rsidRDefault="00295D46" w:rsidP="004A7D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eastAsia="x-none"/>
        </w:rPr>
        <w:t xml:space="preserve">Jika </w:t>
      </w:r>
      <w:r w:rsidR="00734A13">
        <w:rPr>
          <w:lang w:val="id-ID" w:eastAsia="x-none"/>
        </w:rPr>
        <w:t xml:space="preserve">Anda tidak membaca peraturan ini, maka Anda dianggap </w:t>
      </w:r>
      <w:proofErr w:type="spellStart"/>
      <w:r w:rsidR="004B38E2">
        <w:rPr>
          <w:lang w:eastAsia="x-none"/>
        </w:rPr>
        <w:t>sudah</w:t>
      </w:r>
      <w:proofErr w:type="spellEnd"/>
      <w:r w:rsidR="00734A13">
        <w:rPr>
          <w:lang w:val="id-ID" w:eastAsia="x-none"/>
        </w:rPr>
        <w:t xml:space="preserve"> membaca dan menyetujuinya</w:t>
      </w:r>
      <w:r>
        <w:rPr>
          <w:lang w:eastAsia="x-none"/>
        </w:rPr>
        <w:t>.</w:t>
      </w:r>
    </w:p>
    <w:p w14:paraId="3717EF04" w14:textId="0BC2E446" w:rsidR="004A7DA4" w:rsidRDefault="004A7DA4" w:rsidP="004A7DA4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bookmarkStart w:id="3" w:name="_Hlk119341534"/>
      <w:r>
        <w:rPr>
          <w:rStyle w:val="longtext"/>
          <w:i/>
          <w:sz w:val="20"/>
          <w:szCs w:val="20"/>
        </w:rPr>
        <w:t>By taking this exam, you agree to these regulations, regardless of whether you have read it or not</w:t>
      </w:r>
      <w:r w:rsidR="00F42436">
        <w:rPr>
          <w:rStyle w:val="longtext"/>
          <w:i/>
          <w:sz w:val="20"/>
          <w:szCs w:val="20"/>
        </w:rPr>
        <w:t>.</w:t>
      </w:r>
    </w:p>
    <w:p w14:paraId="61F339E7" w14:textId="6325D5B0" w:rsidR="00B955CC" w:rsidRPr="00F5642D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bookmarkEnd w:id="2"/>
    <w:bookmarkEnd w:id="3"/>
    <w:p w14:paraId="0EBBA13C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</w:t>
      </w:r>
      <w:r>
        <w:t>:</w:t>
      </w:r>
    </w:p>
    <w:p w14:paraId="4F252C06" w14:textId="3C4D1460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r>
        <w:rPr>
          <w:rStyle w:val="longtext"/>
          <w:i/>
          <w:sz w:val="20"/>
          <w:szCs w:val="20"/>
        </w:rPr>
        <w:t>The</w:t>
      </w:r>
      <w:r w:rsidRPr="004A7DA4">
        <w:rPr>
          <w:rStyle w:val="longtext"/>
          <w:i/>
          <w:sz w:val="20"/>
          <w:szCs w:val="20"/>
        </w:rPr>
        <w:t xml:space="preserve"> </w:t>
      </w:r>
      <w:r w:rsidR="00BB0F46">
        <w:rPr>
          <w:rStyle w:val="longtext"/>
          <w:i/>
          <w:sz w:val="20"/>
          <w:szCs w:val="20"/>
        </w:rPr>
        <w:t xml:space="preserve">score </w:t>
      </w:r>
      <w:r>
        <w:rPr>
          <w:rStyle w:val="longtext"/>
          <w:i/>
          <w:sz w:val="20"/>
          <w:szCs w:val="20"/>
        </w:rPr>
        <w:t>will be distributed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:rsidRPr="007E1E52" w14:paraId="4CB4B958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016C8FB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6529271D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6CE6CE2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83402C6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E5B5CB1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1FFC85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:rsidRPr="007E1E52" w14:paraId="47A00A8A" w14:textId="77777777" w:rsidTr="0036570E">
        <w:trPr>
          <w:trHeight w:val="448"/>
        </w:trPr>
        <w:tc>
          <w:tcPr>
            <w:tcW w:w="3005" w:type="dxa"/>
            <w:vAlign w:val="center"/>
          </w:tcPr>
          <w:p w14:paraId="4C3750B8" w14:textId="7364DAAE" w:rsidR="005B5AFB" w:rsidRPr="00C84F1B" w:rsidRDefault="00C84F1B" w:rsidP="00C84F1B">
            <w:pPr>
              <w:jc w:val="center"/>
              <w:rPr>
                <w:bCs/>
              </w:rPr>
            </w:pPr>
            <w:r w:rsidRPr="00C84F1B">
              <w:rPr>
                <w:bCs/>
              </w:rPr>
              <w:t>40%</w:t>
            </w:r>
          </w:p>
        </w:tc>
        <w:tc>
          <w:tcPr>
            <w:tcW w:w="3005" w:type="dxa"/>
            <w:vAlign w:val="center"/>
          </w:tcPr>
          <w:p w14:paraId="012074F8" w14:textId="5A5219C2" w:rsidR="005B5AFB" w:rsidRPr="00C84F1B" w:rsidRDefault="00C84F1B" w:rsidP="00C84F1B">
            <w:pPr>
              <w:jc w:val="center"/>
              <w:rPr>
                <w:bCs/>
              </w:rPr>
            </w:pPr>
            <w:r w:rsidRPr="00C84F1B">
              <w:rPr>
                <w:bCs/>
              </w:rPr>
              <w:t>60%</w:t>
            </w:r>
          </w:p>
        </w:tc>
        <w:tc>
          <w:tcPr>
            <w:tcW w:w="3005" w:type="dxa"/>
            <w:vAlign w:val="center"/>
          </w:tcPr>
          <w:p w14:paraId="55340491" w14:textId="77777777" w:rsidR="005B5AFB" w:rsidRPr="00C84F1B" w:rsidRDefault="005B5AFB" w:rsidP="00C84F1B">
            <w:pPr>
              <w:jc w:val="center"/>
              <w:rPr>
                <w:bCs/>
              </w:rPr>
            </w:pPr>
            <w:r w:rsidRPr="00C84F1B">
              <w:rPr>
                <w:bCs/>
              </w:rPr>
              <w:t>-</w:t>
            </w:r>
          </w:p>
        </w:tc>
      </w:tr>
    </w:tbl>
    <w:p w14:paraId="61C12998" w14:textId="77777777" w:rsidR="005B5AFB" w:rsidRPr="00D23F8D" w:rsidRDefault="005B5AFB" w:rsidP="005B5AFB">
      <w:pPr>
        <w:spacing w:line="360" w:lineRule="auto"/>
        <w:jc w:val="both"/>
        <w:rPr>
          <w:sz w:val="18"/>
          <w:szCs w:val="18"/>
          <w:lang w:val="id-ID"/>
        </w:rPr>
      </w:pPr>
    </w:p>
    <w:p w14:paraId="4A65A7C6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E244ED" w14:textId="77777777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bookmarkStart w:id="4" w:name="_Hlk119341559"/>
      <w:r w:rsidRPr="00A031F5">
        <w:rPr>
          <w:rStyle w:val="longtext"/>
          <w:i/>
          <w:sz w:val="20"/>
          <w:szCs w:val="20"/>
        </w:rPr>
        <w:t>Th</w:t>
      </w:r>
      <w:r>
        <w:rPr>
          <w:rStyle w:val="longtext"/>
          <w:i/>
          <w:sz w:val="20"/>
          <w:szCs w:val="20"/>
        </w:rPr>
        <w:t>is course uses the following software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5B5AFB" w14:paraId="0E415DFF" w14:textId="77777777" w:rsidTr="0036570E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bookmarkEnd w:id="4"/>
          <w:p w14:paraId="5B7B047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9668D24" w14:textId="77777777" w:rsidR="005B5AFB" w:rsidRPr="00290165" w:rsidRDefault="005B5AFB" w:rsidP="0036570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B5AFB" w14:paraId="64D289D3" w14:textId="77777777" w:rsidTr="00C6766B">
        <w:trPr>
          <w:trHeight w:val="874"/>
        </w:trPr>
        <w:tc>
          <w:tcPr>
            <w:tcW w:w="9025" w:type="dxa"/>
            <w:vAlign w:val="center"/>
          </w:tcPr>
          <w:p w14:paraId="231AC765" w14:textId="77777777" w:rsidR="00C6766B" w:rsidRPr="00C6766B" w:rsidRDefault="00C6766B" w:rsidP="00C6766B">
            <w:pPr>
              <w:rPr>
                <w:color w:val="000000"/>
              </w:rPr>
            </w:pPr>
            <w:r w:rsidRPr="00C6766B">
              <w:rPr>
                <w:color w:val="000000"/>
              </w:rPr>
              <w:t>Android SDK API 33</w:t>
            </w:r>
          </w:p>
          <w:p w14:paraId="20868CC1" w14:textId="55602B95" w:rsidR="005B5AFB" w:rsidRPr="0009270D" w:rsidRDefault="00C6766B" w:rsidP="00C6766B">
            <w:pPr>
              <w:rPr>
                <w:bCs/>
                <w:highlight w:val="yellow"/>
              </w:rPr>
            </w:pPr>
            <w:r w:rsidRPr="00C6766B">
              <w:rPr>
                <w:color w:val="000000"/>
              </w:rPr>
              <w:t>Android Studio Electric Eel 2022.1.1</w:t>
            </w:r>
          </w:p>
        </w:tc>
      </w:tr>
    </w:tbl>
    <w:p w14:paraId="7BFE48F4" w14:textId="77777777" w:rsidR="005B5AFB" w:rsidRPr="00B57FC4" w:rsidRDefault="005B5AFB" w:rsidP="005B5AF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541A8A8" w14:textId="77777777" w:rsidR="005B5AFB" w:rsidRPr="00D23F8D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r w:rsidRPr="00D23F8D">
        <w:rPr>
          <w:lang w:val="id-ID"/>
        </w:rPr>
        <w:t>harus</w:t>
      </w:r>
      <w:r>
        <w:t xml:space="preserve"> </w:t>
      </w:r>
      <w:proofErr w:type="spellStart"/>
      <w:r>
        <w:t>dikumpulkan</w:t>
      </w:r>
      <w:proofErr w:type="spellEnd"/>
      <w:r w:rsidRPr="00D23F8D">
        <w:t xml:space="preserve"> </w:t>
      </w:r>
      <w:proofErr w:type="spellStart"/>
      <w:r w:rsidRPr="00D23F8D">
        <w:t>untuk</w:t>
      </w:r>
      <w:proofErr w:type="spellEnd"/>
      <w:r w:rsidRPr="00D23F8D">
        <w:t xml:space="preserve"> </w:t>
      </w:r>
      <w:proofErr w:type="spellStart"/>
      <w:r w:rsidRPr="00D23F8D">
        <w:t>matakuliah</w:t>
      </w:r>
      <w:proofErr w:type="spellEnd"/>
      <w:r w:rsidRPr="00D23F8D">
        <w:t xml:space="preserve"> </w:t>
      </w:r>
      <w:proofErr w:type="spellStart"/>
      <w:r w:rsidRPr="00D23F8D">
        <w:t>ini</w:t>
      </w:r>
      <w:proofErr w:type="spellEnd"/>
      <w:r w:rsidRPr="00D23F8D">
        <w:t xml:space="preserve"> </w:t>
      </w:r>
      <w:proofErr w:type="spellStart"/>
      <w:r w:rsidRPr="00D23F8D">
        <w:t>adalah</w:t>
      </w:r>
      <w:proofErr w:type="spellEnd"/>
      <w:r w:rsidRPr="00D23F8D">
        <w:t xml:space="preserve"> </w:t>
      </w:r>
      <w:proofErr w:type="spellStart"/>
      <w:r w:rsidRPr="00D23F8D">
        <w:t>sebagai</w:t>
      </w:r>
      <w:proofErr w:type="spellEnd"/>
      <w:r w:rsidRPr="00D23F8D">
        <w:t xml:space="preserve"> </w:t>
      </w:r>
      <w:proofErr w:type="spellStart"/>
      <w:r w:rsidRPr="00D23F8D">
        <w:t>berikut</w:t>
      </w:r>
      <w:proofErr w:type="spellEnd"/>
      <w:r w:rsidRPr="00D23F8D">
        <w:t>:</w:t>
      </w:r>
    </w:p>
    <w:p w14:paraId="22F02427" w14:textId="28AE5BA4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Your answers must be in the following file extensions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14:paraId="3EBCE461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1A7ADF4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48C955E9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EF1B79D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4A1DF86C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AD020C5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D862818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14:paraId="38D64118" w14:textId="77777777" w:rsidTr="0036570E">
        <w:trPr>
          <w:trHeight w:val="758"/>
        </w:trPr>
        <w:tc>
          <w:tcPr>
            <w:tcW w:w="3005" w:type="dxa"/>
            <w:vAlign w:val="center"/>
          </w:tcPr>
          <w:p w14:paraId="6F9237E6" w14:textId="6CD2A7CA" w:rsidR="005B5AFB" w:rsidRPr="00FD4E83" w:rsidRDefault="003D3B7C" w:rsidP="003D3B7C">
            <w:pPr>
              <w:rPr>
                <w:bCs/>
                <w:highlight w:val="yellow"/>
              </w:rPr>
            </w:pPr>
            <w:r w:rsidRPr="003D3B7C">
              <w:rPr>
                <w:bCs/>
              </w:rPr>
              <w:t>Folder Project (JAVA, CLASS, XML, Image Files (JPG / PNG))</w:t>
            </w:r>
          </w:p>
        </w:tc>
        <w:tc>
          <w:tcPr>
            <w:tcW w:w="3005" w:type="dxa"/>
            <w:vAlign w:val="center"/>
          </w:tcPr>
          <w:p w14:paraId="57776A84" w14:textId="0D139C9B" w:rsidR="005B5AFB" w:rsidRPr="00FD4E83" w:rsidRDefault="003D3B7C" w:rsidP="003D3B7C">
            <w:pPr>
              <w:rPr>
                <w:bCs/>
                <w:highlight w:val="yellow"/>
              </w:rPr>
            </w:pPr>
            <w:r w:rsidRPr="003D3B7C">
              <w:rPr>
                <w:bCs/>
              </w:rPr>
              <w:t>Folder Project (JAVA, CLASS, XML, Image Files (JPG / PNG))</w:t>
            </w:r>
          </w:p>
        </w:tc>
        <w:tc>
          <w:tcPr>
            <w:tcW w:w="3005" w:type="dxa"/>
            <w:vAlign w:val="center"/>
          </w:tcPr>
          <w:p w14:paraId="1B3E1C74" w14:textId="77777777" w:rsidR="005B5AFB" w:rsidRPr="00FD4E83" w:rsidRDefault="005B5AFB" w:rsidP="003D3B7C">
            <w:pPr>
              <w:rPr>
                <w:bCs/>
                <w:highlight w:val="yellow"/>
              </w:rPr>
            </w:pPr>
            <w:r w:rsidRPr="003D3B7C">
              <w:rPr>
                <w:bCs/>
              </w:rPr>
              <w:t>-</w:t>
            </w:r>
          </w:p>
        </w:tc>
      </w:tr>
    </w:tbl>
    <w:p w14:paraId="0E8BFCFB" w14:textId="77777777" w:rsidR="005B5AFB" w:rsidRPr="00E8283E" w:rsidRDefault="005B5AFB" w:rsidP="005B5AFB">
      <w:pPr>
        <w:spacing w:after="200" w:line="276" w:lineRule="auto"/>
        <w:rPr>
          <w:sz w:val="18"/>
          <w:szCs w:val="18"/>
          <w:lang w:val="id-ID"/>
        </w:rPr>
      </w:pPr>
      <w:r w:rsidRPr="00E8283E"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76D0AA29" w14:textId="77777777" w:rsidR="00991CF8" w:rsidRPr="00991CF8" w:rsidRDefault="00991CF8" w:rsidP="00991CF8">
      <w:pPr>
        <w:tabs>
          <w:tab w:val="left" w:pos="5565"/>
        </w:tabs>
        <w:spacing w:line="360" w:lineRule="auto"/>
        <w:jc w:val="center"/>
        <w:rPr>
          <w:b/>
          <w:sz w:val="32"/>
          <w:szCs w:val="32"/>
        </w:rPr>
      </w:pPr>
      <w:proofErr w:type="spellStart"/>
      <w:r w:rsidRPr="00991CF8">
        <w:rPr>
          <w:b/>
          <w:sz w:val="32"/>
          <w:szCs w:val="32"/>
        </w:rPr>
        <w:t>JSteam</w:t>
      </w:r>
      <w:proofErr w:type="spellEnd"/>
    </w:p>
    <w:p w14:paraId="3E1CD890" w14:textId="1FB1C0CC" w:rsidR="00991CF8" w:rsidRPr="00991CF8" w:rsidRDefault="00991CF8" w:rsidP="000B7E0E">
      <w:pPr>
        <w:spacing w:line="360" w:lineRule="auto"/>
        <w:ind w:firstLine="720"/>
        <w:jc w:val="both"/>
      </w:pPr>
      <w:proofErr w:type="spellStart"/>
      <w:r w:rsidRPr="00991CF8">
        <w:rPr>
          <w:b/>
        </w:rPr>
        <w:t>JSteam</w:t>
      </w:r>
      <w:proofErr w:type="spellEnd"/>
      <w:r w:rsidRPr="00991CF8">
        <w:t xml:space="preserve"> is one of the most famous companies that provides</w:t>
      </w:r>
      <w:r w:rsidRPr="00991CF8">
        <w:rPr>
          <w:b/>
          <w:bCs/>
        </w:rPr>
        <w:t> </w:t>
      </w:r>
      <w:r w:rsidRPr="00991CF8">
        <w:t xml:space="preserve">the ultimate destination for playing, discussing, and creating games. Currently, </w:t>
      </w:r>
      <w:proofErr w:type="spellStart"/>
      <w:r w:rsidRPr="00991CF8">
        <w:rPr>
          <w:b/>
          <w:bCs/>
        </w:rPr>
        <w:t>JSteam</w:t>
      </w:r>
      <w:proofErr w:type="spellEnd"/>
      <w:r w:rsidRPr="00991CF8">
        <w:t xml:space="preserve"> is trying to reach even more customers by creating a mobile application based on Android operating system that may be downloaded by customers, thus increasing </w:t>
      </w:r>
      <w:proofErr w:type="spellStart"/>
      <w:r w:rsidRPr="00991CF8">
        <w:rPr>
          <w:b/>
          <w:bCs/>
        </w:rPr>
        <w:t>JSteam’s</w:t>
      </w:r>
      <w:proofErr w:type="spellEnd"/>
      <w:r w:rsidRPr="00991CF8">
        <w:t xml:space="preserve"> popularity.</w:t>
      </w:r>
    </w:p>
    <w:p w14:paraId="3BF123BA" w14:textId="77777777" w:rsidR="00991CF8" w:rsidRPr="00991CF8" w:rsidRDefault="00991CF8" w:rsidP="00991CF8">
      <w:pPr>
        <w:spacing w:after="240" w:line="360" w:lineRule="auto"/>
        <w:ind w:firstLine="720"/>
        <w:jc w:val="both"/>
      </w:pPr>
      <w:r w:rsidRPr="00991CF8">
        <w:t>As stated above, this application will then need several pages to fulfill its purpose. The breakdown of those pages is described below:</w:t>
      </w:r>
    </w:p>
    <w:p w14:paraId="2CF466AC" w14:textId="77777777" w:rsidR="00991CF8" w:rsidRPr="00991CF8" w:rsidRDefault="00991CF8" w:rsidP="00991CF8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991CF8">
        <w:rPr>
          <w:b/>
        </w:rPr>
        <w:t>Login Page</w:t>
      </w:r>
    </w:p>
    <w:p w14:paraId="37138EA1" w14:textId="77777777" w:rsidR="00991CF8" w:rsidRPr="00991CF8" w:rsidRDefault="00991CF8" w:rsidP="00991CF8">
      <w:pPr>
        <w:spacing w:line="360" w:lineRule="auto"/>
        <w:ind w:left="426" w:firstLine="720"/>
        <w:contextualSpacing/>
        <w:jc w:val="both"/>
      </w:pPr>
      <w:r w:rsidRPr="00991CF8">
        <w:t xml:space="preserve">This page contains a login form that will </w:t>
      </w:r>
      <w:r w:rsidRPr="00991CF8">
        <w:rPr>
          <w:b/>
        </w:rPr>
        <w:t>authenticate users</w:t>
      </w:r>
      <w:r w:rsidRPr="00991CF8">
        <w:t xml:space="preserve"> to the application. The </w:t>
      </w:r>
      <w:r w:rsidRPr="00991CF8">
        <w:rPr>
          <w:b/>
          <w:bCs/>
        </w:rPr>
        <w:t>authentication process</w:t>
      </w:r>
      <w:r w:rsidRPr="00991CF8">
        <w:t xml:space="preserve"> requires the user to </w:t>
      </w:r>
      <w:r w:rsidRPr="00991CF8">
        <w:rPr>
          <w:bCs/>
        </w:rPr>
        <w:t>input the</w:t>
      </w:r>
      <w:r w:rsidRPr="00991CF8">
        <w:rPr>
          <w:b/>
        </w:rPr>
        <w:t xml:space="preserve"> registered username and password</w:t>
      </w:r>
      <w:r w:rsidRPr="00991CF8">
        <w:t>. The page has several components and validation, which are:</w:t>
      </w:r>
    </w:p>
    <w:p w14:paraId="04538E88" w14:textId="77777777" w:rsidR="00991CF8" w:rsidRPr="00991CF8" w:rsidRDefault="00991CF8" w:rsidP="00991CF8">
      <w:pPr>
        <w:numPr>
          <w:ilvl w:val="0"/>
          <w:numId w:val="17"/>
        </w:numPr>
        <w:spacing w:line="360" w:lineRule="auto"/>
        <w:ind w:left="851" w:hanging="425"/>
        <w:contextualSpacing/>
        <w:jc w:val="both"/>
      </w:pPr>
      <w:r w:rsidRPr="00991CF8">
        <w:t>Use</w:t>
      </w:r>
      <w:r w:rsidRPr="00991CF8">
        <w:rPr>
          <w:b/>
        </w:rPr>
        <w:t xml:space="preserve"> </w:t>
      </w:r>
      <w:r w:rsidRPr="00991CF8">
        <w:rPr>
          <w:b/>
          <w:noProof/>
        </w:rPr>
        <w:t>EditText</w:t>
      </w:r>
      <w:r w:rsidRPr="00991CF8">
        <w:t xml:space="preserve"> for the </w:t>
      </w:r>
      <w:r w:rsidRPr="00991CF8">
        <w:rPr>
          <w:b/>
        </w:rPr>
        <w:t>username</w:t>
      </w:r>
      <w:r w:rsidRPr="00991CF8">
        <w:t xml:space="preserve"> and </w:t>
      </w:r>
      <w:r w:rsidRPr="00991CF8">
        <w:rPr>
          <w:b/>
        </w:rPr>
        <w:t>password</w:t>
      </w:r>
      <w:r w:rsidRPr="00991CF8">
        <w:t xml:space="preserve"> input field. Adjust the component’s type to suit the </w:t>
      </w:r>
      <w:r w:rsidRPr="00991CF8">
        <w:rPr>
          <w:b/>
          <w:bCs/>
        </w:rPr>
        <w:t>proper purpose</w:t>
      </w:r>
      <w:r w:rsidRPr="00991CF8">
        <w:t>.</w:t>
      </w:r>
    </w:p>
    <w:p w14:paraId="148FBB4B" w14:textId="77777777" w:rsidR="00991CF8" w:rsidRPr="00991CF8" w:rsidRDefault="00991CF8" w:rsidP="00991CF8">
      <w:pPr>
        <w:numPr>
          <w:ilvl w:val="0"/>
          <w:numId w:val="17"/>
        </w:numPr>
        <w:spacing w:line="360" w:lineRule="auto"/>
        <w:ind w:left="851" w:hanging="425"/>
        <w:contextualSpacing/>
        <w:jc w:val="both"/>
      </w:pPr>
      <w:r w:rsidRPr="00991CF8">
        <w:t xml:space="preserve">Use the </w:t>
      </w:r>
      <w:r w:rsidRPr="00991CF8">
        <w:rPr>
          <w:b/>
        </w:rPr>
        <w:t xml:space="preserve">Button </w:t>
      </w:r>
      <w:r w:rsidRPr="00991CF8">
        <w:t xml:space="preserve">for the user to </w:t>
      </w:r>
      <w:r w:rsidRPr="00991CF8">
        <w:rPr>
          <w:b/>
          <w:bCs/>
        </w:rPr>
        <w:t>log in</w:t>
      </w:r>
      <w:r w:rsidRPr="00991CF8">
        <w:t xml:space="preserve">. </w:t>
      </w:r>
    </w:p>
    <w:p w14:paraId="6910F573" w14:textId="77777777" w:rsidR="00991CF8" w:rsidRPr="00991CF8" w:rsidRDefault="00991CF8" w:rsidP="00991CF8">
      <w:pPr>
        <w:spacing w:line="360" w:lineRule="auto"/>
        <w:ind w:left="851"/>
        <w:contextualSpacing/>
        <w:jc w:val="both"/>
      </w:pPr>
      <w:r w:rsidRPr="00991CF8">
        <w:t xml:space="preserve">This Button will </w:t>
      </w:r>
      <w:r w:rsidRPr="00991CF8">
        <w:rPr>
          <w:b/>
        </w:rPr>
        <w:t xml:space="preserve">validate </w:t>
      </w:r>
      <w:r w:rsidRPr="00991CF8">
        <w:rPr>
          <w:bCs/>
        </w:rPr>
        <w:t>and</w:t>
      </w:r>
      <w:r w:rsidRPr="00991CF8">
        <w:rPr>
          <w:b/>
        </w:rPr>
        <w:t xml:space="preserve"> authenticate </w:t>
      </w:r>
      <w:r w:rsidRPr="00991CF8">
        <w:rPr>
          <w:bCs/>
        </w:rPr>
        <w:t>the user</w:t>
      </w:r>
      <w:r w:rsidRPr="00991CF8">
        <w:t xml:space="preserve">. The </w:t>
      </w:r>
      <w:r w:rsidRPr="00991CF8">
        <w:rPr>
          <w:b/>
        </w:rPr>
        <w:t xml:space="preserve">login </w:t>
      </w:r>
      <w:r w:rsidRPr="00991CF8">
        <w:rPr>
          <w:b/>
          <w:bCs/>
        </w:rPr>
        <w:t>processes</w:t>
      </w:r>
      <w:r w:rsidRPr="00991CF8">
        <w:t xml:space="preserve"> are:</w:t>
      </w:r>
    </w:p>
    <w:p w14:paraId="4AA52860" w14:textId="77777777" w:rsidR="00991CF8" w:rsidRPr="00991CF8" w:rsidRDefault="00991CF8" w:rsidP="00991CF8">
      <w:pPr>
        <w:numPr>
          <w:ilvl w:val="1"/>
          <w:numId w:val="18"/>
        </w:numPr>
        <w:spacing w:line="360" w:lineRule="auto"/>
        <w:ind w:left="1276" w:hanging="425"/>
        <w:contextualSpacing/>
        <w:jc w:val="both"/>
      </w:pPr>
      <w:r w:rsidRPr="00991CF8">
        <w:t xml:space="preserve">Validate that </w:t>
      </w:r>
      <w:r w:rsidRPr="00991CF8">
        <w:rPr>
          <w:b/>
        </w:rPr>
        <w:t>username must be filled</w:t>
      </w:r>
      <w:r w:rsidRPr="00991CF8">
        <w:t>.</w:t>
      </w:r>
    </w:p>
    <w:p w14:paraId="3D0ABE6C" w14:textId="77777777" w:rsidR="00991CF8" w:rsidRPr="00991CF8" w:rsidRDefault="00991CF8" w:rsidP="00991CF8">
      <w:pPr>
        <w:numPr>
          <w:ilvl w:val="1"/>
          <w:numId w:val="18"/>
        </w:numPr>
        <w:spacing w:line="360" w:lineRule="auto"/>
        <w:ind w:left="1276" w:hanging="425"/>
        <w:contextualSpacing/>
        <w:jc w:val="both"/>
      </w:pPr>
      <w:r w:rsidRPr="00991CF8">
        <w:t xml:space="preserve">Validate that </w:t>
      </w:r>
      <w:r w:rsidRPr="00991CF8">
        <w:rPr>
          <w:b/>
        </w:rPr>
        <w:t>password must be filled</w:t>
      </w:r>
      <w:r w:rsidRPr="00991CF8">
        <w:t>.</w:t>
      </w:r>
    </w:p>
    <w:p w14:paraId="6037FD04" w14:textId="77777777" w:rsidR="00991CF8" w:rsidRPr="00991CF8" w:rsidRDefault="00991CF8" w:rsidP="00991CF8">
      <w:pPr>
        <w:numPr>
          <w:ilvl w:val="1"/>
          <w:numId w:val="18"/>
        </w:numPr>
        <w:spacing w:line="360" w:lineRule="auto"/>
        <w:ind w:left="1276" w:hanging="425"/>
        <w:contextualSpacing/>
        <w:jc w:val="both"/>
        <w:rPr>
          <w:bCs/>
        </w:rPr>
      </w:pPr>
      <w:r w:rsidRPr="00991CF8">
        <w:t xml:space="preserve">Validate that </w:t>
      </w:r>
      <w:r w:rsidRPr="00991CF8">
        <w:rPr>
          <w:b/>
        </w:rPr>
        <w:t>username and password</w:t>
      </w:r>
      <w:r w:rsidRPr="00991CF8">
        <w:t xml:space="preserve"> are </w:t>
      </w:r>
      <w:r w:rsidRPr="00991CF8">
        <w:rPr>
          <w:b/>
        </w:rPr>
        <w:t>registered</w:t>
      </w:r>
      <w:r w:rsidRPr="00991CF8">
        <w:t xml:space="preserve"> </w:t>
      </w:r>
      <w:r w:rsidRPr="00991CF8">
        <w:rPr>
          <w:bCs/>
        </w:rPr>
        <w:t>in the application’s database.</w:t>
      </w:r>
    </w:p>
    <w:p w14:paraId="5EF25CBD" w14:textId="77777777" w:rsidR="00991CF8" w:rsidRPr="00991CF8" w:rsidRDefault="00991CF8" w:rsidP="00991CF8">
      <w:pPr>
        <w:numPr>
          <w:ilvl w:val="0"/>
          <w:numId w:val="19"/>
        </w:numPr>
        <w:tabs>
          <w:tab w:val="left" w:pos="5565"/>
        </w:tabs>
        <w:spacing w:line="360" w:lineRule="auto"/>
        <w:ind w:left="1701" w:hanging="425"/>
        <w:contextualSpacing/>
        <w:jc w:val="both"/>
      </w:pPr>
      <w:r w:rsidRPr="00991CF8">
        <w:rPr>
          <w:bCs/>
        </w:rPr>
        <w:t>If the validation</w:t>
      </w:r>
      <w:r w:rsidRPr="00991CF8">
        <w:rPr>
          <w:b/>
        </w:rPr>
        <w:t xml:space="preserve"> fails</w:t>
      </w:r>
      <w:r w:rsidRPr="00991CF8">
        <w:t xml:space="preserve">, the application will </w:t>
      </w:r>
      <w:r w:rsidRPr="00991CF8">
        <w:rPr>
          <w:b/>
        </w:rPr>
        <w:t>show an error message</w:t>
      </w:r>
      <w:r w:rsidRPr="00991CF8">
        <w:t xml:space="preserve"> according to the failure using </w:t>
      </w:r>
      <w:r w:rsidRPr="00991CF8">
        <w:rPr>
          <w:b/>
        </w:rPr>
        <w:t>Toast</w:t>
      </w:r>
      <w:r w:rsidRPr="00991CF8">
        <w:t>.</w:t>
      </w:r>
    </w:p>
    <w:p w14:paraId="12DCBA25" w14:textId="0EAE068F" w:rsidR="00991CF8" w:rsidRPr="00991CF8" w:rsidRDefault="00991CF8" w:rsidP="00991CF8">
      <w:pPr>
        <w:numPr>
          <w:ilvl w:val="0"/>
          <w:numId w:val="19"/>
        </w:numPr>
        <w:tabs>
          <w:tab w:val="left" w:pos="5565"/>
        </w:tabs>
        <w:spacing w:line="360" w:lineRule="auto"/>
        <w:ind w:left="1701" w:hanging="425"/>
        <w:contextualSpacing/>
        <w:jc w:val="both"/>
      </w:pPr>
      <w:r w:rsidRPr="00991CF8">
        <w:rPr>
          <w:bCs/>
        </w:rPr>
        <w:t>If the validations</w:t>
      </w:r>
      <w:r w:rsidRPr="00991CF8">
        <w:rPr>
          <w:b/>
        </w:rPr>
        <w:t xml:space="preserve"> </w:t>
      </w:r>
      <w:r w:rsidRPr="00991CF8">
        <w:rPr>
          <w:bCs/>
        </w:rPr>
        <w:t>are</w:t>
      </w:r>
      <w:r w:rsidRPr="00991CF8">
        <w:rPr>
          <w:b/>
        </w:rPr>
        <w:t xml:space="preserve"> fulfilled, </w:t>
      </w:r>
      <w:r w:rsidR="003360F0">
        <w:rPr>
          <w:bCs/>
        </w:rPr>
        <w:t xml:space="preserve">redirect the logged-in user to the </w:t>
      </w:r>
      <w:r w:rsidR="003360F0" w:rsidRPr="003360F0">
        <w:rPr>
          <w:b/>
        </w:rPr>
        <w:t>Home Page</w:t>
      </w:r>
      <w:r w:rsidR="003360F0">
        <w:rPr>
          <w:b/>
        </w:rPr>
        <w:t>.</w:t>
      </w:r>
    </w:p>
    <w:p w14:paraId="329E8248" w14:textId="77777777" w:rsidR="00991CF8" w:rsidRPr="00991CF8" w:rsidRDefault="00991CF8" w:rsidP="00991CF8">
      <w:pPr>
        <w:numPr>
          <w:ilvl w:val="0"/>
          <w:numId w:val="17"/>
        </w:numPr>
        <w:spacing w:line="360" w:lineRule="auto"/>
        <w:ind w:left="851" w:hanging="425"/>
        <w:contextualSpacing/>
        <w:jc w:val="both"/>
      </w:pPr>
      <w:r w:rsidRPr="00991CF8">
        <w:t xml:space="preserve">Use </w:t>
      </w:r>
      <w:proofErr w:type="spellStart"/>
      <w:r w:rsidRPr="00991CF8">
        <w:rPr>
          <w:b/>
        </w:rPr>
        <w:t>TextView</w:t>
      </w:r>
      <w:proofErr w:type="spellEnd"/>
      <w:r w:rsidRPr="00991CF8">
        <w:t xml:space="preserve"> that contains “</w:t>
      </w:r>
      <w:r w:rsidRPr="00991CF8">
        <w:rPr>
          <w:b/>
          <w:bCs/>
        </w:rPr>
        <w:t>Didn’t have an account?</w:t>
      </w:r>
      <w:r w:rsidRPr="00991CF8">
        <w:t xml:space="preserve">”. This component will </w:t>
      </w:r>
      <w:r w:rsidRPr="00991CF8">
        <w:rPr>
          <w:b/>
        </w:rPr>
        <w:t>direct users</w:t>
      </w:r>
      <w:r w:rsidRPr="00991CF8">
        <w:t xml:space="preserve"> to the </w:t>
      </w:r>
      <w:r w:rsidRPr="00991CF8">
        <w:rPr>
          <w:b/>
        </w:rPr>
        <w:t xml:space="preserve">Register Page </w:t>
      </w:r>
      <w:r w:rsidRPr="00991CF8">
        <w:t>whenever clicked by the user.</w:t>
      </w:r>
    </w:p>
    <w:p w14:paraId="05F8E125" w14:textId="77777777" w:rsidR="00991CF8" w:rsidRPr="00991CF8" w:rsidRDefault="00991CF8" w:rsidP="00991CF8">
      <w:pPr>
        <w:spacing w:line="360" w:lineRule="auto"/>
        <w:jc w:val="both"/>
      </w:pPr>
    </w:p>
    <w:p w14:paraId="37E20BE1" w14:textId="77777777" w:rsidR="00991CF8" w:rsidRPr="00991CF8" w:rsidRDefault="00991CF8" w:rsidP="00991CF8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991CF8">
        <w:rPr>
          <w:b/>
        </w:rPr>
        <w:t>Register Page</w:t>
      </w:r>
    </w:p>
    <w:p w14:paraId="75EE7C7E" w14:textId="77777777" w:rsidR="00991CF8" w:rsidRPr="00991CF8" w:rsidRDefault="00991CF8" w:rsidP="00991CF8">
      <w:pPr>
        <w:spacing w:line="360" w:lineRule="auto"/>
        <w:ind w:left="426" w:firstLine="720"/>
        <w:contextualSpacing/>
        <w:jc w:val="both"/>
      </w:pPr>
      <w:r w:rsidRPr="00991CF8">
        <w:t xml:space="preserve">This page contains a registration form that will be used to </w:t>
      </w:r>
      <w:r w:rsidRPr="00991CF8">
        <w:rPr>
          <w:b/>
        </w:rPr>
        <w:t>register a</w:t>
      </w:r>
      <w:r w:rsidRPr="00991CF8">
        <w:t xml:space="preserve"> </w:t>
      </w:r>
      <w:r w:rsidRPr="00991CF8">
        <w:rPr>
          <w:b/>
        </w:rPr>
        <w:t>new user,</w:t>
      </w:r>
      <w:r w:rsidRPr="00991CF8">
        <w:t xml:space="preserve"> which will then be </w:t>
      </w:r>
      <w:r w:rsidRPr="00991CF8">
        <w:rPr>
          <w:b/>
        </w:rPr>
        <w:t>stored</w:t>
      </w:r>
      <w:r w:rsidRPr="00991CF8">
        <w:t xml:space="preserve"> in the</w:t>
      </w:r>
      <w:r w:rsidRPr="00991CF8">
        <w:rPr>
          <w:b/>
        </w:rPr>
        <w:t xml:space="preserve"> </w:t>
      </w:r>
      <w:r w:rsidRPr="00991CF8">
        <w:rPr>
          <w:bCs/>
        </w:rPr>
        <w:t>application’s database</w:t>
      </w:r>
      <w:r w:rsidRPr="00991CF8">
        <w:t xml:space="preserve">. The </w:t>
      </w:r>
      <w:r w:rsidRPr="00991CF8">
        <w:rPr>
          <w:b/>
        </w:rPr>
        <w:t xml:space="preserve">registration </w:t>
      </w:r>
      <w:r w:rsidRPr="00991CF8">
        <w:rPr>
          <w:b/>
          <w:bCs/>
        </w:rPr>
        <w:t>process</w:t>
      </w:r>
      <w:r w:rsidRPr="00991CF8">
        <w:t xml:space="preserve"> </w:t>
      </w:r>
      <w:r w:rsidRPr="00991CF8">
        <w:rPr>
          <w:bCs/>
        </w:rPr>
        <w:t>requires</w:t>
      </w:r>
      <w:r w:rsidRPr="00991CF8">
        <w:t xml:space="preserve"> a </w:t>
      </w:r>
      <w:r w:rsidRPr="00991CF8">
        <w:rPr>
          <w:b/>
        </w:rPr>
        <w:t>username</w:t>
      </w:r>
      <w:r w:rsidRPr="00991CF8">
        <w:t>,</w:t>
      </w:r>
      <w:r w:rsidRPr="00991CF8">
        <w:rPr>
          <w:b/>
        </w:rPr>
        <w:t xml:space="preserve"> password</w:t>
      </w:r>
      <w:r w:rsidRPr="00991CF8">
        <w:t>,</w:t>
      </w:r>
      <w:r w:rsidRPr="00991CF8">
        <w:rPr>
          <w:b/>
        </w:rPr>
        <w:t xml:space="preserve"> email</w:t>
      </w:r>
      <w:r w:rsidRPr="00991CF8">
        <w:t>,</w:t>
      </w:r>
      <w:r w:rsidRPr="00991CF8">
        <w:rPr>
          <w:b/>
        </w:rPr>
        <w:t xml:space="preserve"> </w:t>
      </w:r>
      <w:r w:rsidRPr="00991CF8">
        <w:t xml:space="preserve">and </w:t>
      </w:r>
      <w:r w:rsidRPr="00991CF8">
        <w:rPr>
          <w:b/>
        </w:rPr>
        <w:t>phone number</w:t>
      </w:r>
      <w:r w:rsidRPr="00991CF8">
        <w:t>. The requirements for this form are:</w:t>
      </w:r>
    </w:p>
    <w:p w14:paraId="592AF218" w14:textId="77777777" w:rsidR="00991CF8" w:rsidRPr="00991CF8" w:rsidRDefault="00991CF8" w:rsidP="00991CF8">
      <w:pPr>
        <w:numPr>
          <w:ilvl w:val="0"/>
          <w:numId w:val="20"/>
        </w:numPr>
        <w:spacing w:line="360" w:lineRule="auto"/>
        <w:ind w:left="851" w:hanging="425"/>
        <w:contextualSpacing/>
        <w:jc w:val="both"/>
      </w:pPr>
      <w:r w:rsidRPr="00991CF8">
        <w:t xml:space="preserve">Use </w:t>
      </w:r>
      <w:proofErr w:type="spellStart"/>
      <w:r w:rsidRPr="00991CF8">
        <w:rPr>
          <w:b/>
        </w:rPr>
        <w:t>EditText</w:t>
      </w:r>
      <w:proofErr w:type="spellEnd"/>
      <w:r w:rsidRPr="00991CF8">
        <w:t xml:space="preserve"> for the </w:t>
      </w:r>
      <w:r w:rsidRPr="00991CF8">
        <w:rPr>
          <w:b/>
        </w:rPr>
        <w:t xml:space="preserve">username, password, email, region, </w:t>
      </w:r>
      <w:r w:rsidRPr="00991CF8">
        <w:t>and</w:t>
      </w:r>
      <w:r w:rsidRPr="00991CF8">
        <w:rPr>
          <w:b/>
        </w:rPr>
        <w:t xml:space="preserve"> phone number </w:t>
      </w:r>
      <w:r w:rsidRPr="00991CF8">
        <w:t xml:space="preserve">input field. The component’s type must be </w:t>
      </w:r>
      <w:r w:rsidRPr="00991CF8">
        <w:rPr>
          <w:bCs/>
        </w:rPr>
        <w:t>adjusted to suit the proper purpose.</w:t>
      </w:r>
    </w:p>
    <w:p w14:paraId="5F967A87" w14:textId="77777777" w:rsidR="00991CF8" w:rsidRPr="00991CF8" w:rsidRDefault="00991CF8" w:rsidP="00991CF8">
      <w:pPr>
        <w:numPr>
          <w:ilvl w:val="0"/>
          <w:numId w:val="20"/>
        </w:numPr>
        <w:spacing w:line="360" w:lineRule="auto"/>
        <w:ind w:left="851" w:hanging="425"/>
        <w:contextualSpacing/>
        <w:jc w:val="both"/>
      </w:pPr>
      <w:r w:rsidRPr="00991CF8">
        <w:lastRenderedPageBreak/>
        <w:t xml:space="preserve">Use </w:t>
      </w:r>
      <w:r w:rsidRPr="00991CF8">
        <w:rPr>
          <w:b/>
        </w:rPr>
        <w:t>Button</w:t>
      </w:r>
      <w:r w:rsidRPr="00991CF8">
        <w:t xml:space="preserve"> for </w:t>
      </w:r>
      <w:r w:rsidRPr="00991CF8">
        <w:rPr>
          <w:bCs/>
        </w:rPr>
        <w:t xml:space="preserve">the user to </w:t>
      </w:r>
      <w:r w:rsidRPr="00991CF8">
        <w:rPr>
          <w:b/>
        </w:rPr>
        <w:t>register</w:t>
      </w:r>
      <w:r w:rsidRPr="00991CF8">
        <w:t xml:space="preserve">. </w:t>
      </w:r>
    </w:p>
    <w:p w14:paraId="2AE777E4" w14:textId="77777777" w:rsidR="00991CF8" w:rsidRPr="00991CF8" w:rsidRDefault="00991CF8" w:rsidP="00991CF8">
      <w:pPr>
        <w:spacing w:line="360" w:lineRule="auto"/>
        <w:ind w:left="851"/>
        <w:contextualSpacing/>
        <w:jc w:val="both"/>
      </w:pPr>
      <w:r w:rsidRPr="00991CF8">
        <w:t xml:space="preserve">This Button will </w:t>
      </w:r>
      <w:r w:rsidRPr="00991CF8">
        <w:rPr>
          <w:b/>
        </w:rPr>
        <w:t xml:space="preserve">validate </w:t>
      </w:r>
      <w:r w:rsidRPr="00991CF8">
        <w:rPr>
          <w:bCs/>
        </w:rPr>
        <w:t>and</w:t>
      </w:r>
      <w:r w:rsidRPr="00991CF8">
        <w:rPr>
          <w:b/>
        </w:rPr>
        <w:t xml:space="preserve"> register </w:t>
      </w:r>
      <w:r w:rsidRPr="00991CF8">
        <w:rPr>
          <w:bCs/>
        </w:rPr>
        <w:t>the user</w:t>
      </w:r>
      <w:r w:rsidRPr="00991CF8">
        <w:t xml:space="preserve">. The </w:t>
      </w:r>
      <w:r w:rsidRPr="00991CF8">
        <w:rPr>
          <w:b/>
        </w:rPr>
        <w:t xml:space="preserve">registration </w:t>
      </w:r>
      <w:r w:rsidRPr="00991CF8">
        <w:rPr>
          <w:b/>
          <w:bCs/>
        </w:rPr>
        <w:t>processes</w:t>
      </w:r>
      <w:r w:rsidRPr="00991CF8">
        <w:t xml:space="preserve"> are:</w:t>
      </w:r>
    </w:p>
    <w:p w14:paraId="0CEF406B" w14:textId="77777777" w:rsidR="00991CF8" w:rsidRPr="00991CF8" w:rsidRDefault="00991CF8" w:rsidP="00991CF8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991CF8">
        <w:t xml:space="preserve">Validate that </w:t>
      </w:r>
      <w:r w:rsidRPr="00991CF8">
        <w:rPr>
          <w:b/>
        </w:rPr>
        <w:t>all fields must be filled</w:t>
      </w:r>
      <w:r w:rsidRPr="00991CF8">
        <w:rPr>
          <w:bCs/>
        </w:rPr>
        <w:t>.</w:t>
      </w:r>
    </w:p>
    <w:p w14:paraId="51871380" w14:textId="77777777" w:rsidR="00991CF8" w:rsidRPr="00991CF8" w:rsidRDefault="00991CF8" w:rsidP="00991CF8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991CF8">
        <w:t xml:space="preserve">Validate that </w:t>
      </w:r>
      <w:r w:rsidRPr="00991CF8">
        <w:rPr>
          <w:b/>
        </w:rPr>
        <w:t xml:space="preserve">username </w:t>
      </w:r>
      <w:r w:rsidRPr="00991CF8">
        <w:rPr>
          <w:bCs/>
        </w:rPr>
        <w:t xml:space="preserve">must be </w:t>
      </w:r>
      <w:r w:rsidRPr="00991CF8">
        <w:rPr>
          <w:b/>
        </w:rPr>
        <w:t>unique</w:t>
      </w:r>
      <w:r w:rsidRPr="00991CF8">
        <w:rPr>
          <w:bCs/>
        </w:rPr>
        <w:t xml:space="preserve"> and </w:t>
      </w:r>
      <w:r w:rsidRPr="00991CF8">
        <w:rPr>
          <w:b/>
        </w:rPr>
        <w:t xml:space="preserve">not registered </w:t>
      </w:r>
      <w:r w:rsidRPr="00991CF8">
        <w:rPr>
          <w:bCs/>
        </w:rPr>
        <w:t>by other users.</w:t>
      </w:r>
    </w:p>
    <w:p w14:paraId="4603EC0B" w14:textId="77777777" w:rsidR="00991CF8" w:rsidRPr="00991CF8" w:rsidRDefault="00991CF8" w:rsidP="00991CF8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991CF8">
        <w:rPr>
          <w:bCs/>
        </w:rPr>
        <w:t xml:space="preserve">Validate that </w:t>
      </w:r>
      <w:r w:rsidRPr="00991CF8">
        <w:rPr>
          <w:b/>
        </w:rPr>
        <w:t>username</w:t>
      </w:r>
      <w:r w:rsidRPr="00991CF8">
        <w:rPr>
          <w:bCs/>
        </w:rPr>
        <w:t xml:space="preserve"> must be </w:t>
      </w:r>
      <w:r w:rsidRPr="00991CF8">
        <w:rPr>
          <w:b/>
        </w:rPr>
        <w:t>alphanumeric</w:t>
      </w:r>
    </w:p>
    <w:p w14:paraId="1F8333F8" w14:textId="77777777" w:rsidR="00991CF8" w:rsidRPr="00991CF8" w:rsidRDefault="00991CF8" w:rsidP="00991CF8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991CF8">
        <w:t xml:space="preserve">Validate that </w:t>
      </w:r>
      <w:r w:rsidRPr="00991CF8">
        <w:rPr>
          <w:b/>
        </w:rPr>
        <w:t xml:space="preserve">password’s </w:t>
      </w:r>
      <w:r w:rsidRPr="00991CF8">
        <w:rPr>
          <w:bCs/>
        </w:rPr>
        <w:t>length</w:t>
      </w:r>
      <w:r w:rsidRPr="00991CF8">
        <w:rPr>
          <w:b/>
        </w:rPr>
        <w:t xml:space="preserve"> </w:t>
      </w:r>
      <w:r w:rsidRPr="00991CF8">
        <w:rPr>
          <w:bCs/>
        </w:rPr>
        <w:t>of</w:t>
      </w:r>
      <w:r w:rsidRPr="00991CF8">
        <w:rPr>
          <w:b/>
        </w:rPr>
        <w:t xml:space="preserve"> at least five characters.</w:t>
      </w:r>
    </w:p>
    <w:p w14:paraId="076D7FFF" w14:textId="77777777" w:rsidR="00991CF8" w:rsidRPr="00991CF8" w:rsidRDefault="00991CF8" w:rsidP="00991CF8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991CF8">
        <w:rPr>
          <w:bCs/>
        </w:rPr>
        <w:t xml:space="preserve">Validate that </w:t>
      </w:r>
      <w:r w:rsidRPr="00991CF8">
        <w:rPr>
          <w:b/>
        </w:rPr>
        <w:t>password</w:t>
      </w:r>
      <w:r w:rsidRPr="00991CF8">
        <w:rPr>
          <w:bCs/>
        </w:rPr>
        <w:t xml:space="preserve"> must be </w:t>
      </w:r>
      <w:r w:rsidRPr="00991CF8">
        <w:rPr>
          <w:b/>
        </w:rPr>
        <w:t>alphanumeric</w:t>
      </w:r>
    </w:p>
    <w:p w14:paraId="0ED41762" w14:textId="77777777" w:rsidR="00991CF8" w:rsidRPr="00991CF8" w:rsidRDefault="00991CF8" w:rsidP="00991CF8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991CF8">
        <w:t xml:space="preserve">Validate that the </w:t>
      </w:r>
      <w:r w:rsidRPr="00991CF8">
        <w:rPr>
          <w:b/>
        </w:rPr>
        <w:t xml:space="preserve">email </w:t>
      </w:r>
      <w:r w:rsidRPr="00991CF8">
        <w:rPr>
          <w:bCs/>
        </w:rPr>
        <w:t xml:space="preserve">must </w:t>
      </w:r>
      <w:r w:rsidRPr="00991CF8">
        <w:rPr>
          <w:b/>
        </w:rPr>
        <w:t>end with ‘.com’</w:t>
      </w:r>
      <w:r w:rsidRPr="00991CF8">
        <w:t>.</w:t>
      </w:r>
    </w:p>
    <w:p w14:paraId="7991B17C" w14:textId="77777777" w:rsidR="00991CF8" w:rsidRPr="00991CF8" w:rsidRDefault="00991CF8" w:rsidP="00991CF8">
      <w:pPr>
        <w:numPr>
          <w:ilvl w:val="0"/>
          <w:numId w:val="21"/>
        </w:numPr>
        <w:tabs>
          <w:tab w:val="left" w:pos="5565"/>
        </w:tabs>
        <w:spacing w:line="360" w:lineRule="auto"/>
        <w:ind w:left="1276" w:hanging="425"/>
        <w:contextualSpacing/>
        <w:jc w:val="both"/>
      </w:pPr>
      <w:r w:rsidRPr="00991CF8">
        <w:rPr>
          <w:b/>
        </w:rPr>
        <w:t>User ID</w:t>
      </w:r>
      <w:r w:rsidRPr="00991CF8">
        <w:t xml:space="preserve"> will be </w:t>
      </w:r>
      <w:r w:rsidRPr="00991CF8">
        <w:rPr>
          <w:bCs/>
        </w:rPr>
        <w:t xml:space="preserve">an </w:t>
      </w:r>
      <w:r w:rsidRPr="00991CF8">
        <w:rPr>
          <w:b/>
        </w:rPr>
        <w:t>integer</w:t>
      </w:r>
      <w:r w:rsidRPr="00991CF8">
        <w:rPr>
          <w:bCs/>
        </w:rPr>
        <w:t xml:space="preserve"> that always </w:t>
      </w:r>
      <w:r w:rsidRPr="00991CF8">
        <w:rPr>
          <w:b/>
        </w:rPr>
        <w:t>increments</w:t>
      </w:r>
      <w:r w:rsidRPr="00991CF8">
        <w:rPr>
          <w:bCs/>
        </w:rPr>
        <w:t>.</w:t>
      </w:r>
      <w:r w:rsidRPr="00991CF8">
        <w:t xml:space="preserve"> </w:t>
      </w:r>
    </w:p>
    <w:p w14:paraId="6552ECAA" w14:textId="77777777" w:rsidR="00991CF8" w:rsidRPr="00991CF8" w:rsidRDefault="00991CF8" w:rsidP="00991CF8">
      <w:pPr>
        <w:numPr>
          <w:ilvl w:val="1"/>
          <w:numId w:val="17"/>
        </w:numPr>
        <w:spacing w:line="360" w:lineRule="auto"/>
        <w:ind w:left="1276" w:hanging="425"/>
        <w:contextualSpacing/>
        <w:jc w:val="both"/>
      </w:pPr>
      <w:r w:rsidRPr="00991CF8">
        <w:rPr>
          <w:bCs/>
        </w:rPr>
        <w:t>If any validation</w:t>
      </w:r>
      <w:r w:rsidRPr="00991CF8">
        <w:rPr>
          <w:b/>
        </w:rPr>
        <w:t xml:space="preserve"> fails,</w:t>
      </w:r>
      <w:r w:rsidRPr="00991CF8">
        <w:t xml:space="preserve"> the application will </w:t>
      </w:r>
      <w:r w:rsidRPr="00991CF8">
        <w:rPr>
          <w:b/>
        </w:rPr>
        <w:t>show an error message</w:t>
      </w:r>
      <w:r w:rsidRPr="00991CF8">
        <w:t xml:space="preserve"> according to the failure using </w:t>
      </w:r>
      <w:r w:rsidRPr="00991CF8">
        <w:rPr>
          <w:b/>
        </w:rPr>
        <w:t>Toast</w:t>
      </w:r>
      <w:r w:rsidRPr="00991CF8">
        <w:t>.</w:t>
      </w:r>
    </w:p>
    <w:p w14:paraId="394E1119" w14:textId="77777777" w:rsidR="00991CF8" w:rsidRPr="00991CF8" w:rsidRDefault="00991CF8" w:rsidP="00991CF8">
      <w:pPr>
        <w:numPr>
          <w:ilvl w:val="1"/>
          <w:numId w:val="17"/>
        </w:numPr>
        <w:spacing w:line="360" w:lineRule="auto"/>
        <w:ind w:left="1276" w:hanging="425"/>
        <w:contextualSpacing/>
        <w:jc w:val="both"/>
      </w:pPr>
      <w:r w:rsidRPr="00991CF8">
        <w:rPr>
          <w:bCs/>
        </w:rPr>
        <w:t>Otherwise</w:t>
      </w:r>
      <w:r w:rsidRPr="00991CF8">
        <w:rPr>
          <w:b/>
        </w:rPr>
        <w:t>, register</w:t>
      </w:r>
      <w:r w:rsidRPr="00991CF8">
        <w:t xml:space="preserve"> the </w:t>
      </w:r>
      <w:r w:rsidRPr="00991CF8">
        <w:rPr>
          <w:bCs/>
        </w:rPr>
        <w:t>given information</w:t>
      </w:r>
      <w:r w:rsidRPr="00991CF8">
        <w:t xml:space="preserve"> and </w:t>
      </w:r>
      <w:r w:rsidRPr="00991CF8">
        <w:rPr>
          <w:b/>
        </w:rPr>
        <w:t xml:space="preserve">store </w:t>
      </w:r>
      <w:r w:rsidRPr="00991CF8">
        <w:rPr>
          <w:bCs/>
        </w:rPr>
        <w:t xml:space="preserve">it in the application’s database. </w:t>
      </w:r>
      <w:r w:rsidRPr="00991CF8">
        <w:t xml:space="preserve">The user will then be </w:t>
      </w:r>
      <w:r w:rsidRPr="00991CF8">
        <w:rPr>
          <w:b/>
          <w:bCs/>
        </w:rPr>
        <w:t>directed</w:t>
      </w:r>
      <w:r w:rsidRPr="00991CF8">
        <w:t xml:space="preserve"> to the </w:t>
      </w:r>
      <w:r w:rsidRPr="00991CF8">
        <w:rPr>
          <w:b/>
        </w:rPr>
        <w:t>Login Form</w:t>
      </w:r>
      <w:r w:rsidRPr="00991CF8">
        <w:t>.</w:t>
      </w:r>
    </w:p>
    <w:p w14:paraId="02F2AFAC" w14:textId="77777777" w:rsidR="00991CF8" w:rsidRPr="00991CF8" w:rsidRDefault="00991CF8" w:rsidP="00991CF8">
      <w:pPr>
        <w:numPr>
          <w:ilvl w:val="0"/>
          <w:numId w:val="20"/>
        </w:numPr>
        <w:spacing w:line="360" w:lineRule="auto"/>
        <w:ind w:left="851" w:hanging="425"/>
        <w:contextualSpacing/>
        <w:jc w:val="both"/>
      </w:pPr>
      <w:r w:rsidRPr="00991CF8">
        <w:t xml:space="preserve">Use </w:t>
      </w:r>
      <w:proofErr w:type="spellStart"/>
      <w:r w:rsidRPr="00991CF8">
        <w:rPr>
          <w:b/>
        </w:rPr>
        <w:t>TextView</w:t>
      </w:r>
      <w:proofErr w:type="spellEnd"/>
      <w:r w:rsidRPr="00991CF8">
        <w:t xml:space="preserve"> for </w:t>
      </w:r>
      <w:r w:rsidRPr="00991CF8">
        <w:rPr>
          <w:b/>
        </w:rPr>
        <w:t>Login</w:t>
      </w:r>
      <w:r w:rsidRPr="00991CF8">
        <w:t>. This component contains “</w:t>
      </w:r>
      <w:r w:rsidRPr="00991CF8">
        <w:rPr>
          <w:b/>
        </w:rPr>
        <w:t>Already has an account?</w:t>
      </w:r>
      <w:r w:rsidRPr="00991CF8">
        <w:t xml:space="preserve">” which will </w:t>
      </w:r>
      <w:r w:rsidRPr="00991CF8">
        <w:rPr>
          <w:b/>
        </w:rPr>
        <w:t>redirect</w:t>
      </w:r>
      <w:r w:rsidRPr="00991CF8">
        <w:rPr>
          <w:bCs/>
        </w:rPr>
        <w:t xml:space="preserve"> the user</w:t>
      </w:r>
      <w:r w:rsidRPr="00991CF8">
        <w:t xml:space="preserve"> to the </w:t>
      </w:r>
      <w:r w:rsidRPr="00991CF8">
        <w:rPr>
          <w:b/>
        </w:rPr>
        <w:t xml:space="preserve">Login Page </w:t>
      </w:r>
      <w:r w:rsidRPr="00991CF8">
        <w:t>when clicked.</w:t>
      </w:r>
    </w:p>
    <w:p w14:paraId="10E74FC7" w14:textId="11B01020" w:rsidR="00991CF8" w:rsidRPr="00991CF8" w:rsidRDefault="00991CF8" w:rsidP="00F91BA4">
      <w:pPr>
        <w:rPr>
          <w:b/>
        </w:rPr>
      </w:pPr>
    </w:p>
    <w:p w14:paraId="14EC5060" w14:textId="77777777" w:rsidR="00991CF8" w:rsidRPr="00991CF8" w:rsidRDefault="00991CF8" w:rsidP="00991CF8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991CF8">
        <w:rPr>
          <w:b/>
        </w:rPr>
        <w:t>Home Page</w:t>
      </w:r>
    </w:p>
    <w:p w14:paraId="48D42680" w14:textId="77777777" w:rsidR="00991CF8" w:rsidRPr="00991CF8" w:rsidRDefault="00991CF8" w:rsidP="00991CF8">
      <w:pPr>
        <w:spacing w:line="360" w:lineRule="auto"/>
        <w:ind w:left="426" w:firstLine="720"/>
        <w:contextualSpacing/>
        <w:jc w:val="both"/>
      </w:pPr>
      <w:r w:rsidRPr="00991CF8">
        <w:t xml:space="preserve">This home page contains </w:t>
      </w:r>
      <w:r w:rsidRPr="00991CF8">
        <w:rPr>
          <w:b/>
          <w:bCs/>
        </w:rPr>
        <w:t>four sections</w:t>
      </w:r>
      <w:r w:rsidRPr="00991CF8">
        <w:t xml:space="preserve">: the </w:t>
      </w:r>
      <w:r w:rsidRPr="00991CF8">
        <w:rPr>
          <w:b/>
          <w:bCs/>
        </w:rPr>
        <w:t>game section</w:t>
      </w:r>
      <w:r w:rsidRPr="00991CF8">
        <w:t>,</w:t>
      </w:r>
      <w:r w:rsidRPr="00991CF8">
        <w:rPr>
          <w:b/>
          <w:bCs/>
        </w:rPr>
        <w:t xml:space="preserve"> review section</w:t>
      </w:r>
      <w:r w:rsidRPr="00991CF8">
        <w:t xml:space="preserve">, </w:t>
      </w:r>
      <w:r w:rsidRPr="00991CF8">
        <w:rPr>
          <w:b/>
          <w:bCs/>
        </w:rPr>
        <w:t>profile section, and about us page</w:t>
      </w:r>
      <w:r w:rsidRPr="00991CF8">
        <w:t>. You can</w:t>
      </w:r>
      <w:r w:rsidRPr="00991CF8">
        <w:rPr>
          <w:b/>
          <w:bCs/>
        </w:rPr>
        <w:t xml:space="preserve"> </w:t>
      </w:r>
      <w:r w:rsidRPr="00991CF8">
        <w:t>use anything (menu item, navigation drawer, tabs, or bottom navigation) for these sections. The details for the sections will be explained below :</w:t>
      </w:r>
    </w:p>
    <w:p w14:paraId="0DD5DC1D" w14:textId="77777777" w:rsidR="00991CF8" w:rsidRPr="00991CF8" w:rsidRDefault="00991CF8" w:rsidP="00991CF8">
      <w:pPr>
        <w:numPr>
          <w:ilvl w:val="0"/>
          <w:numId w:val="22"/>
        </w:numPr>
        <w:spacing w:line="360" w:lineRule="auto"/>
        <w:ind w:left="851" w:hanging="425"/>
        <w:contextualSpacing/>
        <w:jc w:val="both"/>
        <w:rPr>
          <w:b/>
          <w:bCs/>
        </w:rPr>
      </w:pPr>
      <w:r w:rsidRPr="00991CF8">
        <w:rPr>
          <w:b/>
          <w:bCs/>
        </w:rPr>
        <w:t>Game Section</w:t>
      </w:r>
    </w:p>
    <w:p w14:paraId="6069EF51" w14:textId="1FF8F00F" w:rsidR="00991CF8" w:rsidRPr="00991CF8" w:rsidRDefault="00991CF8" w:rsidP="00991CF8">
      <w:pPr>
        <w:numPr>
          <w:ilvl w:val="0"/>
          <w:numId w:val="23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t>Show</w:t>
      </w:r>
      <w:r w:rsidRPr="00991CF8">
        <w:rPr>
          <w:b/>
          <w:bCs/>
        </w:rPr>
        <w:t xml:space="preserve"> list all available game data</w:t>
      </w:r>
      <w:r w:rsidRPr="00991CF8">
        <w:t xml:space="preserve"> from the application’s database.</w:t>
      </w:r>
    </w:p>
    <w:p w14:paraId="5B0EEBC3" w14:textId="77777777" w:rsidR="00991CF8" w:rsidRPr="00991CF8" w:rsidRDefault="00991CF8" w:rsidP="00991CF8">
      <w:pPr>
        <w:numPr>
          <w:ilvl w:val="0"/>
          <w:numId w:val="23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t xml:space="preserve">You must use </w:t>
      </w:r>
      <w:r w:rsidRPr="00991CF8">
        <w:rPr>
          <w:b/>
          <w:bCs/>
        </w:rPr>
        <w:t>Recycler View</w:t>
      </w:r>
      <w:r w:rsidRPr="00991CF8">
        <w:t xml:space="preserve"> to show the data. Show </w:t>
      </w:r>
      <w:r w:rsidRPr="00991CF8">
        <w:rPr>
          <w:b/>
          <w:bCs/>
        </w:rPr>
        <w:t xml:space="preserve">game’s image, game’s name, game’s genre, </w:t>
      </w:r>
      <w:r w:rsidRPr="00991CF8">
        <w:t>and</w:t>
      </w:r>
      <w:r w:rsidRPr="00991CF8">
        <w:rPr>
          <w:b/>
          <w:bCs/>
        </w:rPr>
        <w:t xml:space="preserve"> game’s price</w:t>
      </w:r>
      <w:r w:rsidRPr="00991CF8">
        <w:t xml:space="preserve"> in every game item.</w:t>
      </w:r>
    </w:p>
    <w:p w14:paraId="667782E9" w14:textId="77777777" w:rsidR="00991CF8" w:rsidRPr="00991CF8" w:rsidRDefault="00991CF8" w:rsidP="00991CF8">
      <w:pPr>
        <w:numPr>
          <w:ilvl w:val="0"/>
          <w:numId w:val="23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t>When the</w:t>
      </w:r>
      <w:r w:rsidRPr="00991CF8">
        <w:rPr>
          <w:b/>
          <w:bCs/>
        </w:rPr>
        <w:t xml:space="preserve"> </w:t>
      </w:r>
      <w:r w:rsidRPr="00991CF8">
        <w:t>specific game is</w:t>
      </w:r>
      <w:r w:rsidRPr="00991CF8">
        <w:rPr>
          <w:b/>
          <w:bCs/>
        </w:rPr>
        <w:t xml:space="preserve"> clicked, redirect </w:t>
      </w:r>
      <w:r w:rsidRPr="00991CF8">
        <w:t>the user to the</w:t>
      </w:r>
      <w:r w:rsidRPr="00991CF8">
        <w:rPr>
          <w:b/>
          <w:bCs/>
        </w:rPr>
        <w:t xml:space="preserve"> corresponding game detail page</w:t>
      </w:r>
      <w:r w:rsidRPr="00991CF8">
        <w:t>.</w:t>
      </w:r>
    </w:p>
    <w:p w14:paraId="11E61424" w14:textId="77777777" w:rsidR="00991CF8" w:rsidRPr="00991CF8" w:rsidRDefault="00991CF8" w:rsidP="00991CF8">
      <w:pPr>
        <w:numPr>
          <w:ilvl w:val="0"/>
          <w:numId w:val="22"/>
        </w:numPr>
        <w:spacing w:line="360" w:lineRule="auto"/>
        <w:ind w:left="851" w:hanging="425"/>
        <w:contextualSpacing/>
        <w:jc w:val="both"/>
        <w:rPr>
          <w:b/>
          <w:bCs/>
        </w:rPr>
      </w:pPr>
      <w:r w:rsidRPr="00991CF8">
        <w:rPr>
          <w:b/>
          <w:bCs/>
        </w:rPr>
        <w:t>Reviews Section</w:t>
      </w:r>
    </w:p>
    <w:p w14:paraId="429F6758" w14:textId="77777777" w:rsidR="00991CF8" w:rsidRPr="00991CF8" w:rsidRDefault="00991CF8" w:rsidP="00991CF8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lang w:val="en-ID"/>
        </w:rPr>
        <w:t xml:space="preserve">Get </w:t>
      </w:r>
      <w:r w:rsidRPr="00991CF8">
        <w:t xml:space="preserve">the </w:t>
      </w:r>
      <w:r w:rsidRPr="00991CF8">
        <w:rPr>
          <w:b/>
          <w:bCs/>
        </w:rPr>
        <w:t xml:space="preserve">reviews list </w:t>
      </w:r>
      <w:r w:rsidRPr="00991CF8">
        <w:t>with</w:t>
      </w:r>
      <w:r w:rsidRPr="00991CF8">
        <w:rPr>
          <w:b/>
          <w:bCs/>
        </w:rPr>
        <w:t xml:space="preserve"> </w:t>
      </w:r>
      <w:r w:rsidRPr="00991CF8">
        <w:t>a specific</w:t>
      </w:r>
      <w:r w:rsidRPr="00991CF8">
        <w:rPr>
          <w:b/>
          <w:bCs/>
        </w:rPr>
        <w:t xml:space="preserve"> logged-in user </w:t>
      </w:r>
      <w:r w:rsidRPr="00991CF8">
        <w:t>from the application’s database.</w:t>
      </w:r>
    </w:p>
    <w:p w14:paraId="784C72A2" w14:textId="77777777" w:rsidR="00991CF8" w:rsidRPr="00991CF8" w:rsidRDefault="00991CF8" w:rsidP="00991CF8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t xml:space="preserve">You must use </w:t>
      </w:r>
      <w:r w:rsidRPr="00991CF8">
        <w:rPr>
          <w:b/>
          <w:bCs/>
        </w:rPr>
        <w:t>Recycler View</w:t>
      </w:r>
      <w:r w:rsidRPr="00991CF8">
        <w:t xml:space="preserve"> to show the data. Show </w:t>
      </w:r>
      <w:r w:rsidRPr="00991CF8">
        <w:rPr>
          <w:b/>
          <w:bCs/>
        </w:rPr>
        <w:t xml:space="preserve">game’s image, game’s name, review’s comment, </w:t>
      </w:r>
      <w:r w:rsidRPr="00991CF8">
        <w:t xml:space="preserve">and </w:t>
      </w:r>
      <w:r w:rsidRPr="00991CF8">
        <w:rPr>
          <w:b/>
          <w:bCs/>
        </w:rPr>
        <w:t>user’s username</w:t>
      </w:r>
      <w:r w:rsidRPr="00991CF8">
        <w:t xml:space="preserve"> in every transaction item.</w:t>
      </w:r>
    </w:p>
    <w:p w14:paraId="27D69EA0" w14:textId="77777777" w:rsidR="00991CF8" w:rsidRPr="00991CF8" w:rsidRDefault="00991CF8" w:rsidP="00991CF8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t xml:space="preserve">Provides </w:t>
      </w:r>
      <w:r w:rsidRPr="00991CF8">
        <w:rPr>
          <w:b/>
          <w:bCs/>
        </w:rPr>
        <w:t>update</w:t>
      </w:r>
      <w:r w:rsidRPr="00991CF8">
        <w:t xml:space="preserve"> and </w:t>
      </w:r>
      <w:r w:rsidRPr="00991CF8">
        <w:rPr>
          <w:b/>
          <w:bCs/>
        </w:rPr>
        <w:t>delete</w:t>
      </w:r>
      <w:r w:rsidRPr="00991CF8">
        <w:t xml:space="preserve"> </w:t>
      </w:r>
      <w:r w:rsidRPr="00991CF8">
        <w:rPr>
          <w:b/>
          <w:bCs/>
        </w:rPr>
        <w:t>button</w:t>
      </w:r>
      <w:r w:rsidRPr="00991CF8">
        <w:t xml:space="preserve"> in every review item.</w:t>
      </w:r>
    </w:p>
    <w:p w14:paraId="6F9017A5" w14:textId="3BF0D4D3" w:rsidR="00991CF8" w:rsidRPr="00991CF8" w:rsidRDefault="00991CF8" w:rsidP="00991CF8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lang w:val="en-ID"/>
        </w:rPr>
        <w:t xml:space="preserve">If the user </w:t>
      </w:r>
      <w:r w:rsidRPr="00991CF8">
        <w:rPr>
          <w:b/>
          <w:bCs/>
          <w:lang w:val="en-ID"/>
        </w:rPr>
        <w:t>clicks</w:t>
      </w:r>
      <w:r w:rsidRPr="00991CF8">
        <w:rPr>
          <w:lang w:val="en-ID"/>
        </w:rPr>
        <w:t xml:space="preserve"> the </w:t>
      </w:r>
      <w:r w:rsidRPr="00991CF8">
        <w:rPr>
          <w:b/>
          <w:bCs/>
          <w:lang w:val="en-ID"/>
        </w:rPr>
        <w:t>update</w:t>
      </w:r>
      <w:r w:rsidRPr="00991CF8">
        <w:rPr>
          <w:lang w:val="en-ID"/>
        </w:rPr>
        <w:t xml:space="preserve"> button, </w:t>
      </w:r>
      <w:r w:rsidR="00CA48DF">
        <w:rPr>
          <w:lang w:val="en-ID"/>
        </w:rPr>
        <w:t>provides</w:t>
      </w:r>
      <w:r w:rsidR="001C5CCE">
        <w:rPr>
          <w:lang w:val="en-ID"/>
        </w:rPr>
        <w:t xml:space="preserve"> </w:t>
      </w:r>
      <w:proofErr w:type="spellStart"/>
      <w:r w:rsidR="00CA48DF" w:rsidRPr="00CA48DF">
        <w:rPr>
          <w:b/>
          <w:bCs/>
          <w:lang w:val="en-ID"/>
        </w:rPr>
        <w:t>E</w:t>
      </w:r>
      <w:r w:rsidR="000A128E" w:rsidRPr="00CA48DF">
        <w:rPr>
          <w:b/>
          <w:bCs/>
          <w:lang w:val="en-ID"/>
        </w:rPr>
        <w:t>dit</w:t>
      </w:r>
      <w:r w:rsidR="00CA48DF" w:rsidRPr="00CA48DF">
        <w:rPr>
          <w:b/>
          <w:bCs/>
          <w:lang w:val="en-ID"/>
        </w:rPr>
        <w:t>T</w:t>
      </w:r>
      <w:r w:rsidR="001C5CCE" w:rsidRPr="00CA48DF">
        <w:rPr>
          <w:b/>
          <w:bCs/>
          <w:lang w:val="en-ID"/>
        </w:rPr>
        <w:t>ext</w:t>
      </w:r>
      <w:proofErr w:type="spellEnd"/>
      <w:r w:rsidR="001C5CCE">
        <w:rPr>
          <w:lang w:val="en-ID"/>
        </w:rPr>
        <w:t xml:space="preserve"> to update the content, and </w:t>
      </w:r>
      <w:r w:rsidRPr="00991CF8">
        <w:rPr>
          <w:b/>
          <w:bCs/>
          <w:lang w:val="en-ID"/>
        </w:rPr>
        <w:t>validate</w:t>
      </w:r>
      <w:r w:rsidRPr="00991CF8">
        <w:rPr>
          <w:lang w:val="en-ID"/>
        </w:rPr>
        <w:t xml:space="preserve"> the content that it must be filled.</w:t>
      </w:r>
    </w:p>
    <w:p w14:paraId="05E805A3" w14:textId="77777777" w:rsidR="00991CF8" w:rsidRPr="00991CF8" w:rsidRDefault="00991CF8" w:rsidP="00991CF8">
      <w:pPr>
        <w:numPr>
          <w:ilvl w:val="0"/>
          <w:numId w:val="26"/>
        </w:numPr>
        <w:spacing w:line="360" w:lineRule="auto"/>
        <w:ind w:left="1701" w:hanging="425"/>
        <w:contextualSpacing/>
        <w:jc w:val="both"/>
        <w:rPr>
          <w:lang w:val="en-ID"/>
        </w:rPr>
      </w:pPr>
      <w:r w:rsidRPr="00991CF8">
        <w:rPr>
          <w:bCs/>
        </w:rPr>
        <w:lastRenderedPageBreak/>
        <w:t>If any validation</w:t>
      </w:r>
      <w:r w:rsidRPr="00991CF8">
        <w:rPr>
          <w:b/>
        </w:rPr>
        <w:t xml:space="preserve"> fails,</w:t>
      </w:r>
      <w:r w:rsidRPr="00991CF8">
        <w:t xml:space="preserve"> the application will </w:t>
      </w:r>
      <w:r w:rsidRPr="00991CF8">
        <w:rPr>
          <w:b/>
        </w:rPr>
        <w:t>show an error message</w:t>
      </w:r>
      <w:r w:rsidRPr="00991CF8">
        <w:t xml:space="preserve"> according to the failure using </w:t>
      </w:r>
      <w:r w:rsidRPr="00991CF8">
        <w:rPr>
          <w:b/>
        </w:rPr>
        <w:t>Toast.</w:t>
      </w:r>
    </w:p>
    <w:p w14:paraId="312CF8E3" w14:textId="77777777" w:rsidR="00991CF8" w:rsidRPr="00991CF8" w:rsidRDefault="00991CF8" w:rsidP="00991CF8">
      <w:pPr>
        <w:numPr>
          <w:ilvl w:val="0"/>
          <w:numId w:val="26"/>
        </w:numPr>
        <w:spacing w:line="360" w:lineRule="auto"/>
        <w:ind w:left="1701" w:hanging="425"/>
        <w:contextualSpacing/>
        <w:jc w:val="both"/>
        <w:rPr>
          <w:lang w:val="en-ID"/>
        </w:rPr>
      </w:pPr>
      <w:r w:rsidRPr="00991CF8">
        <w:rPr>
          <w:lang w:val="en-ID"/>
        </w:rPr>
        <w:t>Show a</w:t>
      </w:r>
      <w:r w:rsidRPr="00991CF8">
        <w:rPr>
          <w:b/>
          <w:bCs/>
          <w:lang w:val="en-ID"/>
        </w:rPr>
        <w:t xml:space="preserve"> confirmation dialog</w:t>
      </w:r>
      <w:r w:rsidRPr="00991CF8">
        <w:rPr>
          <w:lang w:val="en-ID"/>
        </w:rPr>
        <w:t xml:space="preserve"> before updating the review to avoid human error.</w:t>
      </w:r>
    </w:p>
    <w:p w14:paraId="4304B35A" w14:textId="0A683E3C" w:rsidR="00991CF8" w:rsidRPr="00991CF8" w:rsidRDefault="00991CF8" w:rsidP="00A95CF5">
      <w:pPr>
        <w:numPr>
          <w:ilvl w:val="1"/>
          <w:numId w:val="26"/>
        </w:numPr>
        <w:spacing w:line="360" w:lineRule="auto"/>
        <w:ind w:left="1276" w:hanging="425"/>
        <w:contextualSpacing/>
        <w:jc w:val="both"/>
        <w:rPr>
          <w:bCs/>
          <w:lang w:val="en-ID"/>
        </w:rPr>
      </w:pPr>
      <w:r w:rsidRPr="00991CF8">
        <w:rPr>
          <w:bCs/>
        </w:rPr>
        <w:t xml:space="preserve">If the user has </w:t>
      </w:r>
      <w:r w:rsidRPr="00991CF8">
        <w:rPr>
          <w:b/>
        </w:rPr>
        <w:t>confirmed</w:t>
      </w:r>
      <w:r w:rsidRPr="00991CF8">
        <w:rPr>
          <w:bCs/>
        </w:rPr>
        <w:t xml:space="preserve">, </w:t>
      </w:r>
      <w:r w:rsidRPr="00991CF8">
        <w:rPr>
          <w:b/>
        </w:rPr>
        <w:t>update the comment</w:t>
      </w:r>
      <w:r w:rsidRPr="00991CF8">
        <w:rPr>
          <w:bCs/>
        </w:rPr>
        <w:t xml:space="preserve"> of the selected review data in the application’s database.</w:t>
      </w:r>
    </w:p>
    <w:p w14:paraId="26614F86" w14:textId="77777777" w:rsidR="00991CF8" w:rsidRPr="00991CF8" w:rsidRDefault="00991CF8" w:rsidP="00991CF8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lang w:val="en-ID"/>
        </w:rPr>
        <w:t xml:space="preserve">If the user </w:t>
      </w:r>
      <w:r w:rsidRPr="00991CF8">
        <w:rPr>
          <w:b/>
          <w:bCs/>
          <w:lang w:val="en-ID"/>
        </w:rPr>
        <w:t>clicks</w:t>
      </w:r>
      <w:r w:rsidRPr="00991CF8">
        <w:rPr>
          <w:lang w:val="en-ID"/>
        </w:rPr>
        <w:t xml:space="preserve"> the </w:t>
      </w:r>
      <w:r w:rsidRPr="00991CF8">
        <w:rPr>
          <w:b/>
          <w:bCs/>
          <w:lang w:val="en-ID"/>
        </w:rPr>
        <w:t>delete</w:t>
      </w:r>
      <w:r w:rsidRPr="00991CF8">
        <w:rPr>
          <w:lang w:val="en-ID"/>
        </w:rPr>
        <w:t xml:space="preserve"> button, show a</w:t>
      </w:r>
      <w:r w:rsidRPr="00991CF8">
        <w:rPr>
          <w:b/>
          <w:bCs/>
          <w:lang w:val="en-ID"/>
        </w:rPr>
        <w:t xml:space="preserve"> confirmation dialog</w:t>
      </w:r>
      <w:r w:rsidRPr="00991CF8">
        <w:rPr>
          <w:lang w:val="en-ID"/>
        </w:rPr>
        <w:t xml:space="preserve"> before deleting the transaction to avoid human error.</w:t>
      </w:r>
    </w:p>
    <w:p w14:paraId="7E349A9F" w14:textId="77777777" w:rsidR="00991CF8" w:rsidRPr="00991CF8" w:rsidRDefault="00991CF8" w:rsidP="00991CF8">
      <w:pPr>
        <w:numPr>
          <w:ilvl w:val="0"/>
          <w:numId w:val="27"/>
        </w:numPr>
        <w:spacing w:line="360" w:lineRule="auto"/>
        <w:ind w:left="1701" w:hanging="425"/>
        <w:contextualSpacing/>
        <w:jc w:val="both"/>
        <w:rPr>
          <w:bCs/>
          <w:lang w:val="en-ID"/>
        </w:rPr>
      </w:pPr>
      <w:r w:rsidRPr="00991CF8">
        <w:rPr>
          <w:bCs/>
        </w:rPr>
        <w:t>If the user has</w:t>
      </w:r>
      <w:r w:rsidRPr="00991CF8">
        <w:rPr>
          <w:b/>
        </w:rPr>
        <w:t xml:space="preserve"> confirmed</w:t>
      </w:r>
      <w:r w:rsidRPr="00991CF8">
        <w:rPr>
          <w:bCs/>
        </w:rPr>
        <w:t xml:space="preserve">, </w:t>
      </w:r>
      <w:r w:rsidRPr="00991CF8">
        <w:rPr>
          <w:b/>
        </w:rPr>
        <w:t>delete</w:t>
      </w:r>
      <w:r w:rsidRPr="00991CF8">
        <w:rPr>
          <w:bCs/>
        </w:rPr>
        <w:t xml:space="preserve"> the </w:t>
      </w:r>
      <w:r w:rsidRPr="00991CF8">
        <w:rPr>
          <w:b/>
        </w:rPr>
        <w:t>selected</w:t>
      </w:r>
      <w:r w:rsidRPr="00991CF8">
        <w:rPr>
          <w:bCs/>
        </w:rPr>
        <w:t xml:space="preserve"> </w:t>
      </w:r>
      <w:r w:rsidRPr="00991CF8">
        <w:rPr>
          <w:b/>
        </w:rPr>
        <w:t>transaction</w:t>
      </w:r>
      <w:r w:rsidRPr="00991CF8">
        <w:rPr>
          <w:bCs/>
        </w:rPr>
        <w:t xml:space="preserve"> in the application’s database.</w:t>
      </w:r>
    </w:p>
    <w:p w14:paraId="431CC8E3" w14:textId="77777777" w:rsidR="00991CF8" w:rsidRPr="00991CF8" w:rsidRDefault="00991CF8" w:rsidP="00991CF8">
      <w:pPr>
        <w:numPr>
          <w:ilvl w:val="0"/>
          <w:numId w:val="23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t>When the</w:t>
      </w:r>
      <w:r w:rsidRPr="00991CF8">
        <w:rPr>
          <w:b/>
          <w:bCs/>
        </w:rPr>
        <w:t xml:space="preserve"> </w:t>
      </w:r>
      <w:r w:rsidRPr="00991CF8">
        <w:t>specific review is</w:t>
      </w:r>
      <w:r w:rsidRPr="00991CF8">
        <w:rPr>
          <w:b/>
          <w:bCs/>
        </w:rPr>
        <w:t xml:space="preserve"> clicked, redirect </w:t>
      </w:r>
      <w:r w:rsidRPr="00991CF8">
        <w:t>the user to the</w:t>
      </w:r>
      <w:r w:rsidRPr="00991CF8">
        <w:rPr>
          <w:b/>
          <w:bCs/>
        </w:rPr>
        <w:t xml:space="preserve"> corresponding game detail page</w:t>
      </w:r>
      <w:r w:rsidRPr="00991CF8">
        <w:t>.</w:t>
      </w:r>
    </w:p>
    <w:p w14:paraId="42538182" w14:textId="77777777" w:rsidR="00991CF8" w:rsidRPr="00991CF8" w:rsidRDefault="00991CF8" w:rsidP="00991CF8">
      <w:pPr>
        <w:numPr>
          <w:ilvl w:val="0"/>
          <w:numId w:val="22"/>
        </w:numPr>
        <w:spacing w:line="360" w:lineRule="auto"/>
        <w:ind w:left="851" w:hanging="425"/>
        <w:contextualSpacing/>
        <w:jc w:val="both"/>
        <w:rPr>
          <w:b/>
          <w:bCs/>
        </w:rPr>
      </w:pPr>
      <w:r w:rsidRPr="00991CF8">
        <w:rPr>
          <w:b/>
          <w:bCs/>
        </w:rPr>
        <w:t>Profile Section</w:t>
      </w:r>
    </w:p>
    <w:p w14:paraId="189C384A" w14:textId="77777777" w:rsidR="00991CF8" w:rsidRPr="00991CF8" w:rsidRDefault="00991CF8" w:rsidP="00991CF8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lang w:val="en-ID"/>
        </w:rPr>
        <w:t xml:space="preserve">Show </w:t>
      </w:r>
      <w:r w:rsidRPr="00991CF8">
        <w:rPr>
          <w:b/>
          <w:bCs/>
        </w:rPr>
        <w:t>username</w:t>
      </w:r>
      <w:r w:rsidRPr="00991CF8">
        <w:t xml:space="preserve">, </w:t>
      </w:r>
      <w:r w:rsidRPr="00991CF8">
        <w:rPr>
          <w:b/>
          <w:bCs/>
        </w:rPr>
        <w:t>email</w:t>
      </w:r>
      <w:r w:rsidRPr="00991CF8">
        <w:t xml:space="preserve">, </w:t>
      </w:r>
      <w:r w:rsidRPr="00991CF8">
        <w:rPr>
          <w:b/>
          <w:bCs/>
        </w:rPr>
        <w:t>region</w:t>
      </w:r>
      <w:r w:rsidRPr="00991CF8">
        <w:t xml:space="preserve"> and </w:t>
      </w:r>
      <w:r w:rsidRPr="00991CF8">
        <w:rPr>
          <w:b/>
          <w:bCs/>
        </w:rPr>
        <w:t>phone number</w:t>
      </w:r>
      <w:r w:rsidRPr="00991CF8">
        <w:t xml:space="preserve"> from the user logged in.</w:t>
      </w:r>
    </w:p>
    <w:p w14:paraId="3C281D1D" w14:textId="77777777" w:rsidR="00991CF8" w:rsidRPr="00991CF8" w:rsidRDefault="00991CF8" w:rsidP="00991CF8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lang w:val="en-ID"/>
        </w:rPr>
        <w:t xml:space="preserve">Provides </w:t>
      </w:r>
      <w:r w:rsidRPr="00991CF8">
        <w:rPr>
          <w:b/>
          <w:bCs/>
          <w:lang w:val="en-ID"/>
        </w:rPr>
        <w:t>logout Button</w:t>
      </w:r>
      <w:r w:rsidRPr="00991CF8">
        <w:rPr>
          <w:lang w:val="en-ID"/>
        </w:rPr>
        <w:t xml:space="preserve"> to </w:t>
      </w:r>
      <w:r w:rsidRPr="00991CF8">
        <w:rPr>
          <w:b/>
          <w:bCs/>
          <w:lang w:val="en-ID"/>
        </w:rPr>
        <w:t>log out the user</w:t>
      </w:r>
      <w:r w:rsidRPr="00991CF8">
        <w:rPr>
          <w:lang w:val="en-ID"/>
        </w:rPr>
        <w:t xml:space="preserve"> from the application.</w:t>
      </w:r>
    </w:p>
    <w:p w14:paraId="69F1BE25" w14:textId="77777777" w:rsidR="00991CF8" w:rsidRPr="00991CF8" w:rsidRDefault="00991CF8" w:rsidP="00991CF8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lang w:val="en-ID"/>
        </w:rPr>
        <w:t xml:space="preserve">Show </w:t>
      </w:r>
      <w:r w:rsidRPr="00991CF8">
        <w:rPr>
          <w:b/>
          <w:bCs/>
          <w:lang w:val="en-ID"/>
        </w:rPr>
        <w:t>confirmation dialog</w:t>
      </w:r>
      <w:r w:rsidRPr="00991CF8">
        <w:rPr>
          <w:lang w:val="en-ID"/>
        </w:rPr>
        <w:t xml:space="preserve"> before </w:t>
      </w:r>
      <w:r w:rsidRPr="00991CF8">
        <w:rPr>
          <w:b/>
          <w:bCs/>
          <w:lang w:val="en-ID"/>
        </w:rPr>
        <w:t>user</w:t>
      </w:r>
      <w:r w:rsidRPr="00991CF8">
        <w:rPr>
          <w:lang w:val="en-ID"/>
        </w:rPr>
        <w:t xml:space="preserve"> </w:t>
      </w:r>
      <w:r w:rsidRPr="00991CF8">
        <w:rPr>
          <w:b/>
          <w:bCs/>
          <w:lang w:val="en-ID"/>
        </w:rPr>
        <w:t>log out</w:t>
      </w:r>
      <w:r w:rsidRPr="00991CF8">
        <w:rPr>
          <w:lang w:val="en-ID"/>
        </w:rPr>
        <w:t xml:space="preserve"> to avoid human error.</w:t>
      </w:r>
    </w:p>
    <w:p w14:paraId="7A187EC2" w14:textId="77777777" w:rsidR="00991CF8" w:rsidRPr="00991CF8" w:rsidRDefault="00991CF8" w:rsidP="00991CF8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b/>
          <w:bCs/>
          <w:lang w:val="en-ID"/>
        </w:rPr>
        <w:t>Redirect</w:t>
      </w:r>
      <w:r w:rsidRPr="00991CF8">
        <w:rPr>
          <w:lang w:val="en-ID"/>
        </w:rPr>
        <w:t xml:space="preserve"> the user to </w:t>
      </w:r>
      <w:r w:rsidRPr="00991CF8">
        <w:rPr>
          <w:b/>
          <w:bCs/>
          <w:lang w:val="en-ID"/>
        </w:rPr>
        <w:t>Login Page</w:t>
      </w:r>
      <w:r w:rsidRPr="00991CF8">
        <w:rPr>
          <w:lang w:val="en-ID"/>
        </w:rPr>
        <w:t xml:space="preserve"> after the user successfully logged out.</w:t>
      </w:r>
    </w:p>
    <w:p w14:paraId="18C3D935" w14:textId="77777777" w:rsidR="00991CF8" w:rsidRPr="00991CF8" w:rsidRDefault="00991CF8" w:rsidP="00991CF8">
      <w:pPr>
        <w:numPr>
          <w:ilvl w:val="0"/>
          <w:numId w:val="22"/>
        </w:numPr>
        <w:spacing w:line="360" w:lineRule="auto"/>
        <w:ind w:left="851" w:hanging="425"/>
        <w:contextualSpacing/>
        <w:jc w:val="both"/>
        <w:rPr>
          <w:b/>
          <w:bCs/>
        </w:rPr>
      </w:pPr>
      <w:r w:rsidRPr="00991CF8">
        <w:rPr>
          <w:b/>
          <w:bCs/>
        </w:rPr>
        <w:t>About Us Section</w:t>
      </w:r>
    </w:p>
    <w:p w14:paraId="2C707C21" w14:textId="663D6A94" w:rsidR="00991CF8" w:rsidRPr="00991CF8" w:rsidRDefault="00991CF8" w:rsidP="00991CF8">
      <w:pPr>
        <w:numPr>
          <w:ilvl w:val="0"/>
          <w:numId w:val="31"/>
        </w:numPr>
        <w:spacing w:line="360" w:lineRule="auto"/>
        <w:contextualSpacing/>
        <w:jc w:val="both"/>
      </w:pPr>
      <w:r w:rsidRPr="00991CF8">
        <w:t xml:space="preserve">This page will </w:t>
      </w:r>
      <w:r w:rsidRPr="00991CF8">
        <w:rPr>
          <w:bCs/>
        </w:rPr>
        <w:t>show the user of</w:t>
      </w:r>
      <w:r w:rsidRPr="00991CF8">
        <w:rPr>
          <w:b/>
        </w:rPr>
        <w:t xml:space="preserve"> </w:t>
      </w:r>
      <w:proofErr w:type="spellStart"/>
      <w:r w:rsidRPr="00991CF8">
        <w:rPr>
          <w:b/>
        </w:rPr>
        <w:t>JSteam’s</w:t>
      </w:r>
      <w:proofErr w:type="spellEnd"/>
      <w:r w:rsidRPr="00991CF8">
        <w:rPr>
          <w:b/>
        </w:rPr>
        <w:t xml:space="preserve"> Company </w:t>
      </w:r>
      <w:r w:rsidR="00237BE8">
        <w:rPr>
          <w:b/>
        </w:rPr>
        <w:t>Profile</w:t>
      </w:r>
      <w:r w:rsidRPr="00991CF8">
        <w:t xml:space="preserve"> The requirements for this page are specified below:</w:t>
      </w:r>
    </w:p>
    <w:p w14:paraId="585819E4" w14:textId="73CBE581" w:rsidR="00991CF8" w:rsidRPr="00991CF8" w:rsidRDefault="00991CF8" w:rsidP="00EC085F">
      <w:pPr>
        <w:numPr>
          <w:ilvl w:val="0"/>
          <w:numId w:val="31"/>
        </w:numPr>
        <w:tabs>
          <w:tab w:val="left" w:pos="5565"/>
        </w:tabs>
        <w:spacing w:line="360" w:lineRule="auto"/>
        <w:contextualSpacing/>
        <w:jc w:val="both"/>
      </w:pPr>
      <w:r w:rsidRPr="00991CF8">
        <w:t xml:space="preserve">Provide a </w:t>
      </w:r>
      <w:proofErr w:type="spellStart"/>
      <w:r w:rsidRPr="00991CF8">
        <w:rPr>
          <w:b/>
        </w:rPr>
        <w:t>TextView</w:t>
      </w:r>
      <w:proofErr w:type="spellEnd"/>
      <w:r w:rsidRPr="00991CF8">
        <w:t xml:space="preserve"> that serves as a header that writes “</w:t>
      </w:r>
      <w:proofErr w:type="spellStart"/>
      <w:r w:rsidRPr="00991CF8">
        <w:rPr>
          <w:b/>
        </w:rPr>
        <w:t>JSteam’s</w:t>
      </w:r>
      <w:proofErr w:type="spellEnd"/>
      <w:r w:rsidRPr="00991CF8">
        <w:rPr>
          <w:b/>
        </w:rPr>
        <w:t xml:space="preserve"> Headquarter in Jakarta</w:t>
      </w:r>
      <w:r w:rsidRPr="00991CF8">
        <w:t>”</w:t>
      </w:r>
      <w:r w:rsidR="00EC085F">
        <w:t xml:space="preserve"> and description of the company</w:t>
      </w:r>
      <w:r w:rsidRPr="00991CF8">
        <w:t>.</w:t>
      </w:r>
    </w:p>
    <w:p w14:paraId="46E6377D" w14:textId="77777777" w:rsidR="00991CF8" w:rsidRPr="00991CF8" w:rsidRDefault="00991CF8" w:rsidP="00991CF8">
      <w:pPr>
        <w:spacing w:line="360" w:lineRule="auto"/>
        <w:jc w:val="both"/>
        <w:rPr>
          <w:lang w:val="en-ID"/>
        </w:rPr>
      </w:pPr>
    </w:p>
    <w:p w14:paraId="08EB9353" w14:textId="77777777" w:rsidR="00991CF8" w:rsidRPr="00991CF8" w:rsidRDefault="00991CF8" w:rsidP="00991CF8">
      <w:pPr>
        <w:spacing w:line="360" w:lineRule="auto"/>
        <w:jc w:val="both"/>
        <w:rPr>
          <w:lang w:val="en-ID"/>
        </w:rPr>
      </w:pPr>
    </w:p>
    <w:p w14:paraId="507F939E" w14:textId="77777777" w:rsidR="00991CF8" w:rsidRPr="00991CF8" w:rsidRDefault="00991CF8" w:rsidP="00991CF8">
      <w:pPr>
        <w:rPr>
          <w:b/>
        </w:rPr>
      </w:pPr>
      <w:r w:rsidRPr="00991CF8">
        <w:rPr>
          <w:b/>
        </w:rPr>
        <w:br w:type="page"/>
      </w:r>
    </w:p>
    <w:p w14:paraId="494F04A4" w14:textId="77777777" w:rsidR="00991CF8" w:rsidRPr="00991CF8" w:rsidRDefault="00991CF8" w:rsidP="00991CF8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991CF8">
        <w:rPr>
          <w:b/>
        </w:rPr>
        <w:lastRenderedPageBreak/>
        <w:t>Detail Game Page</w:t>
      </w:r>
    </w:p>
    <w:p w14:paraId="7771E529" w14:textId="77777777" w:rsidR="00991CF8" w:rsidRPr="00991CF8" w:rsidRDefault="00991CF8" w:rsidP="00991CF8">
      <w:pPr>
        <w:spacing w:line="360" w:lineRule="auto"/>
        <w:ind w:left="426" w:firstLine="720"/>
        <w:contextualSpacing/>
        <w:jc w:val="both"/>
      </w:pPr>
      <w:r w:rsidRPr="00991CF8">
        <w:t xml:space="preserve">This page will </w:t>
      </w:r>
      <w:r w:rsidRPr="00991CF8">
        <w:rPr>
          <w:b/>
        </w:rPr>
        <w:t>show</w:t>
      </w:r>
      <w:r w:rsidRPr="00991CF8">
        <w:t xml:space="preserve"> </w:t>
      </w:r>
      <w:r w:rsidRPr="00991CF8">
        <w:rPr>
          <w:b/>
        </w:rPr>
        <w:t>detailed game information</w:t>
      </w:r>
      <w:r w:rsidRPr="00991CF8">
        <w:t xml:space="preserve"> for a specific game from the </w:t>
      </w:r>
      <w:r w:rsidRPr="00991CF8">
        <w:rPr>
          <w:bCs/>
        </w:rPr>
        <w:t>application’s database</w:t>
      </w:r>
      <w:r w:rsidRPr="00991CF8">
        <w:t xml:space="preserve">. Show </w:t>
      </w:r>
      <w:r w:rsidRPr="00991CF8">
        <w:rPr>
          <w:b/>
          <w:bCs/>
        </w:rPr>
        <w:t>game’s image</w:t>
      </w:r>
      <w:r w:rsidRPr="00991CF8">
        <w:t xml:space="preserve">, </w:t>
      </w:r>
      <w:r w:rsidRPr="00991CF8">
        <w:rPr>
          <w:b/>
          <w:bCs/>
        </w:rPr>
        <w:t xml:space="preserve">game’s name, game’s genre, game’s rating, game’s price, </w:t>
      </w:r>
      <w:r w:rsidRPr="00991CF8">
        <w:t xml:space="preserve">and </w:t>
      </w:r>
      <w:r w:rsidRPr="00991CF8">
        <w:rPr>
          <w:b/>
          <w:bCs/>
        </w:rPr>
        <w:t>game’s description</w:t>
      </w:r>
      <w:r w:rsidRPr="00991CF8">
        <w:t xml:space="preserve">. This page also </w:t>
      </w:r>
      <w:r w:rsidRPr="00991CF8">
        <w:rPr>
          <w:b/>
          <w:bCs/>
        </w:rPr>
        <w:t>provides a form</w:t>
      </w:r>
      <w:r w:rsidRPr="00991CF8">
        <w:t xml:space="preserve"> for users to </w:t>
      </w:r>
      <w:r w:rsidRPr="00991CF8">
        <w:rPr>
          <w:b/>
        </w:rPr>
        <w:t xml:space="preserve">review </w:t>
      </w:r>
      <w:r w:rsidRPr="00991CF8">
        <w:t>the game. The requirements for this form are:</w:t>
      </w:r>
    </w:p>
    <w:p w14:paraId="67715113" w14:textId="77777777" w:rsidR="00991CF8" w:rsidRPr="00991CF8" w:rsidRDefault="00991CF8" w:rsidP="00991CF8">
      <w:pPr>
        <w:numPr>
          <w:ilvl w:val="0"/>
          <w:numId w:val="28"/>
        </w:numPr>
        <w:spacing w:line="360" w:lineRule="auto"/>
        <w:ind w:left="851" w:hanging="425"/>
        <w:contextualSpacing/>
        <w:jc w:val="both"/>
      </w:pPr>
      <w:r w:rsidRPr="00991CF8">
        <w:t xml:space="preserve">Use </w:t>
      </w:r>
      <w:proofErr w:type="spellStart"/>
      <w:r w:rsidRPr="00991CF8">
        <w:rPr>
          <w:b/>
        </w:rPr>
        <w:t>EditText</w:t>
      </w:r>
      <w:proofErr w:type="spellEnd"/>
      <w:r w:rsidRPr="00991CF8">
        <w:t xml:space="preserve"> to </w:t>
      </w:r>
      <w:r w:rsidRPr="00991CF8">
        <w:rPr>
          <w:bCs/>
        </w:rPr>
        <w:t>enter the</w:t>
      </w:r>
      <w:r w:rsidRPr="00991CF8">
        <w:rPr>
          <w:b/>
        </w:rPr>
        <w:t xml:space="preserve"> comment</w:t>
      </w:r>
      <w:r w:rsidRPr="00991CF8">
        <w:rPr>
          <w:bCs/>
        </w:rPr>
        <w:t xml:space="preserve"> that the user wants to input. </w:t>
      </w:r>
      <w:r w:rsidRPr="00991CF8">
        <w:t xml:space="preserve">The components’ type must be </w:t>
      </w:r>
      <w:r w:rsidRPr="00991CF8">
        <w:rPr>
          <w:bCs/>
        </w:rPr>
        <w:t>adjusted to suit the proper purpose</w:t>
      </w:r>
      <w:r w:rsidRPr="00991CF8">
        <w:t>.</w:t>
      </w:r>
    </w:p>
    <w:p w14:paraId="0140376C" w14:textId="77777777" w:rsidR="00991CF8" w:rsidRPr="00991CF8" w:rsidRDefault="00991CF8" w:rsidP="00991CF8">
      <w:pPr>
        <w:numPr>
          <w:ilvl w:val="0"/>
          <w:numId w:val="28"/>
        </w:numPr>
        <w:spacing w:line="360" w:lineRule="auto"/>
        <w:ind w:left="851" w:hanging="425"/>
        <w:contextualSpacing/>
        <w:jc w:val="both"/>
      </w:pPr>
      <w:r w:rsidRPr="00991CF8">
        <w:t xml:space="preserve">Use </w:t>
      </w:r>
      <w:r w:rsidRPr="00991CF8">
        <w:rPr>
          <w:b/>
        </w:rPr>
        <w:t xml:space="preserve">Button </w:t>
      </w:r>
      <w:r w:rsidRPr="00991CF8">
        <w:t xml:space="preserve">for the user to </w:t>
      </w:r>
      <w:r w:rsidRPr="00991CF8">
        <w:rPr>
          <w:b/>
          <w:bCs/>
        </w:rPr>
        <w:t>review the game.</w:t>
      </w:r>
    </w:p>
    <w:p w14:paraId="179AE4D5" w14:textId="77777777" w:rsidR="00991CF8" w:rsidRPr="00991CF8" w:rsidRDefault="00991CF8" w:rsidP="00991CF8">
      <w:pPr>
        <w:spacing w:line="360" w:lineRule="auto"/>
        <w:ind w:left="851"/>
        <w:contextualSpacing/>
        <w:jc w:val="both"/>
      </w:pPr>
      <w:r w:rsidRPr="00991CF8">
        <w:t xml:space="preserve">This Button will </w:t>
      </w:r>
      <w:r w:rsidRPr="00991CF8">
        <w:rPr>
          <w:b/>
          <w:bCs/>
        </w:rPr>
        <w:t>validate</w:t>
      </w:r>
      <w:r w:rsidRPr="00991CF8">
        <w:t xml:space="preserve"> and </w:t>
      </w:r>
      <w:r w:rsidRPr="00991CF8">
        <w:rPr>
          <w:b/>
          <w:bCs/>
        </w:rPr>
        <w:t>insert</w:t>
      </w:r>
      <w:r w:rsidRPr="00991CF8">
        <w:t xml:space="preserve"> the transaction data into the application’s database. The transaction </w:t>
      </w:r>
      <w:r w:rsidRPr="00991CF8">
        <w:rPr>
          <w:b/>
          <w:bCs/>
        </w:rPr>
        <w:t>process details</w:t>
      </w:r>
      <w:r w:rsidRPr="00991CF8">
        <w:t xml:space="preserve"> will be explained below :</w:t>
      </w:r>
    </w:p>
    <w:p w14:paraId="2C497481" w14:textId="77777777" w:rsidR="00991CF8" w:rsidRPr="00991CF8" w:rsidRDefault="00991CF8" w:rsidP="00991CF8">
      <w:pPr>
        <w:numPr>
          <w:ilvl w:val="0"/>
          <w:numId w:val="29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lang w:val="en-ID"/>
        </w:rPr>
        <w:t xml:space="preserve">Validate </w:t>
      </w:r>
      <w:r w:rsidRPr="00991CF8">
        <w:rPr>
          <w:b/>
          <w:bCs/>
          <w:lang w:val="en-ID"/>
        </w:rPr>
        <w:t>comment</w:t>
      </w:r>
      <w:r w:rsidRPr="00991CF8">
        <w:rPr>
          <w:lang w:val="en-ID"/>
        </w:rPr>
        <w:t xml:space="preserve"> must be </w:t>
      </w:r>
      <w:r w:rsidRPr="00991CF8">
        <w:rPr>
          <w:b/>
          <w:bCs/>
          <w:lang w:val="en-ID"/>
        </w:rPr>
        <w:t>filled</w:t>
      </w:r>
      <w:r w:rsidRPr="00991CF8">
        <w:rPr>
          <w:lang w:val="en-ID"/>
        </w:rPr>
        <w:t>.</w:t>
      </w:r>
    </w:p>
    <w:p w14:paraId="190755E4" w14:textId="77777777" w:rsidR="00991CF8" w:rsidRPr="00991CF8" w:rsidRDefault="00991CF8" w:rsidP="00991CF8">
      <w:pPr>
        <w:numPr>
          <w:ilvl w:val="0"/>
          <w:numId w:val="29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bCs/>
        </w:rPr>
        <w:t>If any validation</w:t>
      </w:r>
      <w:r w:rsidRPr="00991CF8">
        <w:rPr>
          <w:b/>
        </w:rPr>
        <w:t xml:space="preserve"> fails,</w:t>
      </w:r>
      <w:r w:rsidRPr="00991CF8">
        <w:t xml:space="preserve"> the application will </w:t>
      </w:r>
      <w:r w:rsidRPr="00991CF8">
        <w:rPr>
          <w:b/>
        </w:rPr>
        <w:t>show an error message</w:t>
      </w:r>
      <w:r w:rsidRPr="00991CF8">
        <w:t xml:space="preserve"> according to the failure using </w:t>
      </w:r>
      <w:r w:rsidRPr="00991CF8">
        <w:rPr>
          <w:b/>
        </w:rPr>
        <w:t>Toast.</w:t>
      </w:r>
    </w:p>
    <w:p w14:paraId="4976BF91" w14:textId="77777777" w:rsidR="00991CF8" w:rsidRPr="00991CF8" w:rsidRDefault="00991CF8" w:rsidP="00991CF8">
      <w:pPr>
        <w:numPr>
          <w:ilvl w:val="0"/>
          <w:numId w:val="29"/>
        </w:numPr>
        <w:spacing w:after="240" w:line="360" w:lineRule="auto"/>
        <w:ind w:left="1276" w:hanging="425"/>
        <w:contextualSpacing/>
        <w:jc w:val="both"/>
        <w:rPr>
          <w:lang w:val="en-ID"/>
        </w:rPr>
      </w:pPr>
      <w:r w:rsidRPr="00991CF8">
        <w:rPr>
          <w:bCs/>
        </w:rPr>
        <w:t xml:space="preserve">Otherwise, </w:t>
      </w:r>
      <w:r w:rsidRPr="00991CF8">
        <w:rPr>
          <w:b/>
        </w:rPr>
        <w:t>insert the comment review</w:t>
      </w:r>
      <w:r w:rsidRPr="00991CF8">
        <w:rPr>
          <w:bCs/>
        </w:rPr>
        <w:t xml:space="preserve"> of the selected game in the application’s database.</w:t>
      </w:r>
    </w:p>
    <w:p w14:paraId="1350094B" w14:textId="554AB1B0" w:rsidR="00991CF8" w:rsidRPr="005A557F" w:rsidRDefault="00991CF8" w:rsidP="00991CF8">
      <w:pPr>
        <w:spacing w:after="240" w:line="360" w:lineRule="auto"/>
        <w:jc w:val="center"/>
        <w:rPr>
          <w:lang w:eastAsia="en-US"/>
        </w:rPr>
      </w:pPr>
    </w:p>
    <w:p w14:paraId="2E875749" w14:textId="3A9E309B" w:rsidR="005A557F" w:rsidRPr="005A557F" w:rsidRDefault="005A557F" w:rsidP="00991CF8">
      <w:pPr>
        <w:spacing w:line="360" w:lineRule="auto"/>
        <w:ind w:left="851"/>
        <w:contextualSpacing/>
        <w:jc w:val="both"/>
        <w:rPr>
          <w:lang w:eastAsia="en-US"/>
        </w:rPr>
      </w:pPr>
    </w:p>
    <w:sectPr w:rsidR="005A557F" w:rsidRPr="005A557F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DC02A" w14:textId="77777777" w:rsidR="00014C11" w:rsidRDefault="00014C11" w:rsidP="00273E4A">
      <w:r>
        <w:separator/>
      </w:r>
    </w:p>
  </w:endnote>
  <w:endnote w:type="continuationSeparator" w:id="0">
    <w:p w14:paraId="49B087C2" w14:textId="77777777" w:rsidR="00014C11" w:rsidRDefault="00014C11" w:rsidP="00273E4A">
      <w:r>
        <w:continuationSeparator/>
      </w:r>
    </w:p>
  </w:endnote>
  <w:endnote w:type="continuationNotice" w:id="1">
    <w:p w14:paraId="1CE835D9" w14:textId="77777777" w:rsidR="00014C11" w:rsidRDefault="00014C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56318" w14:textId="77777777" w:rsidR="00014C11" w:rsidRDefault="00014C11" w:rsidP="00273E4A">
      <w:r>
        <w:separator/>
      </w:r>
    </w:p>
  </w:footnote>
  <w:footnote w:type="continuationSeparator" w:id="0">
    <w:p w14:paraId="08EDDEFE" w14:textId="77777777" w:rsidR="00014C11" w:rsidRDefault="00014C11" w:rsidP="00273E4A">
      <w:r>
        <w:continuationSeparator/>
      </w:r>
    </w:p>
  </w:footnote>
  <w:footnote w:type="continuationNotice" w:id="1">
    <w:p w14:paraId="45A62E66" w14:textId="77777777" w:rsidR="00014C11" w:rsidRDefault="00014C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0C9AFDDC" w:rsidR="005D0782" w:rsidRDefault="007221D6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221D6">
            <w:rPr>
              <w:b/>
              <w:sz w:val="20"/>
              <w:lang w:val="id-ID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FCB2CAE8"/>
    <w:lvl w:ilvl="0" w:tplc="D3E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75690C"/>
    <w:multiLevelType w:val="hybridMultilevel"/>
    <w:tmpl w:val="6568E030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5" w15:restartNumberingAfterBreak="0">
    <w:nsid w:val="200048E4"/>
    <w:multiLevelType w:val="hybridMultilevel"/>
    <w:tmpl w:val="EF9A8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8F1234"/>
    <w:multiLevelType w:val="hybridMultilevel"/>
    <w:tmpl w:val="730E570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2C232E6"/>
    <w:multiLevelType w:val="hybridMultilevel"/>
    <w:tmpl w:val="B3BE27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513644"/>
    <w:multiLevelType w:val="hybridMultilevel"/>
    <w:tmpl w:val="723E3ADA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B3D60C0"/>
    <w:multiLevelType w:val="hybridMultilevel"/>
    <w:tmpl w:val="69382A0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4E4178"/>
    <w:multiLevelType w:val="hybridMultilevel"/>
    <w:tmpl w:val="71C2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67007B"/>
    <w:multiLevelType w:val="hybridMultilevel"/>
    <w:tmpl w:val="6004D3BC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408F0148"/>
    <w:multiLevelType w:val="hybridMultilevel"/>
    <w:tmpl w:val="0004007C"/>
    <w:lvl w:ilvl="0" w:tplc="3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6" w15:restartNumberingAfterBreak="0">
    <w:nsid w:val="4179774B"/>
    <w:multiLevelType w:val="hybridMultilevel"/>
    <w:tmpl w:val="86D2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384BB6"/>
    <w:multiLevelType w:val="hybridMultilevel"/>
    <w:tmpl w:val="F3907AF6"/>
    <w:lvl w:ilvl="0" w:tplc="605627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DD74F4"/>
    <w:multiLevelType w:val="hybridMultilevel"/>
    <w:tmpl w:val="76F8AA1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9C79A7"/>
    <w:multiLevelType w:val="hybridMultilevel"/>
    <w:tmpl w:val="D3ECB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53F98"/>
    <w:multiLevelType w:val="hybridMultilevel"/>
    <w:tmpl w:val="449EC08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0249C9"/>
    <w:multiLevelType w:val="hybridMultilevel"/>
    <w:tmpl w:val="E2ACA6D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C7B5392"/>
    <w:multiLevelType w:val="hybridMultilevel"/>
    <w:tmpl w:val="E276476A"/>
    <w:lvl w:ilvl="0" w:tplc="380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8"/>
  </w:num>
  <w:num w:numId="3" w16cid:durableId="393894099">
    <w:abstractNumId w:val="21"/>
  </w:num>
  <w:num w:numId="4" w16cid:durableId="1414398655">
    <w:abstractNumId w:val="9"/>
  </w:num>
  <w:num w:numId="5" w16cid:durableId="1865751856">
    <w:abstractNumId w:val="23"/>
  </w:num>
  <w:num w:numId="6" w16cid:durableId="832599873">
    <w:abstractNumId w:val="19"/>
  </w:num>
  <w:num w:numId="7" w16cid:durableId="273369844">
    <w:abstractNumId w:val="24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9657383">
    <w:abstractNumId w:val="12"/>
  </w:num>
  <w:num w:numId="13" w16cid:durableId="1925798412">
    <w:abstractNumId w:val="17"/>
  </w:num>
  <w:num w:numId="14" w16cid:durableId="927544627">
    <w:abstractNumId w:val="27"/>
  </w:num>
  <w:num w:numId="15" w16cid:durableId="880244893">
    <w:abstractNumId w:val="2"/>
  </w:num>
  <w:num w:numId="16" w16cid:durableId="1185440088">
    <w:abstractNumId w:val="18"/>
  </w:num>
  <w:num w:numId="17" w16cid:durableId="1265114420">
    <w:abstractNumId w:val="16"/>
  </w:num>
  <w:num w:numId="18" w16cid:durableId="390353265">
    <w:abstractNumId w:val="22"/>
  </w:num>
  <w:num w:numId="19" w16cid:durableId="891692691">
    <w:abstractNumId w:val="7"/>
  </w:num>
  <w:num w:numId="20" w16cid:durableId="328749134">
    <w:abstractNumId w:val="13"/>
  </w:num>
  <w:num w:numId="21" w16cid:durableId="104883890">
    <w:abstractNumId w:val="5"/>
  </w:num>
  <w:num w:numId="22" w16cid:durableId="322441773">
    <w:abstractNumId w:val="11"/>
  </w:num>
  <w:num w:numId="23" w16cid:durableId="1810324490">
    <w:abstractNumId w:val="26"/>
  </w:num>
  <w:num w:numId="24" w16cid:durableId="873731672">
    <w:abstractNumId w:val="20"/>
  </w:num>
  <w:num w:numId="25" w16cid:durableId="1540513175">
    <w:abstractNumId w:val="28"/>
  </w:num>
  <w:num w:numId="26" w16cid:durableId="874925131">
    <w:abstractNumId w:val="14"/>
  </w:num>
  <w:num w:numId="27" w16cid:durableId="731001468">
    <w:abstractNumId w:val="29"/>
  </w:num>
  <w:num w:numId="28" w16cid:durableId="1979139600">
    <w:abstractNumId w:val="6"/>
  </w:num>
  <w:num w:numId="29" w16cid:durableId="606932335">
    <w:abstractNumId w:val="15"/>
  </w:num>
  <w:num w:numId="30" w16cid:durableId="23557388">
    <w:abstractNumId w:val="4"/>
  </w:num>
  <w:num w:numId="31" w16cid:durableId="1587690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088"/>
    <w:rsid w:val="00014C11"/>
    <w:rsid w:val="00015CA5"/>
    <w:rsid w:val="00020F10"/>
    <w:rsid w:val="0002194F"/>
    <w:rsid w:val="00027D7A"/>
    <w:rsid w:val="00032302"/>
    <w:rsid w:val="00051154"/>
    <w:rsid w:val="000556DA"/>
    <w:rsid w:val="00064D8D"/>
    <w:rsid w:val="00072DE7"/>
    <w:rsid w:val="000732DF"/>
    <w:rsid w:val="0009270D"/>
    <w:rsid w:val="000A0C90"/>
    <w:rsid w:val="000A128E"/>
    <w:rsid w:val="000A23D8"/>
    <w:rsid w:val="000A3F41"/>
    <w:rsid w:val="000B2286"/>
    <w:rsid w:val="000B69D0"/>
    <w:rsid w:val="000B7E0E"/>
    <w:rsid w:val="000B7EDE"/>
    <w:rsid w:val="000C3015"/>
    <w:rsid w:val="000E54BC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7B00"/>
    <w:rsid w:val="001416D3"/>
    <w:rsid w:val="00141773"/>
    <w:rsid w:val="00145C2E"/>
    <w:rsid w:val="00150E94"/>
    <w:rsid w:val="00151847"/>
    <w:rsid w:val="00152469"/>
    <w:rsid w:val="0015698F"/>
    <w:rsid w:val="0015765B"/>
    <w:rsid w:val="00164997"/>
    <w:rsid w:val="00172A9C"/>
    <w:rsid w:val="00180026"/>
    <w:rsid w:val="001801F1"/>
    <w:rsid w:val="00183F26"/>
    <w:rsid w:val="00194D39"/>
    <w:rsid w:val="001955A6"/>
    <w:rsid w:val="001A300E"/>
    <w:rsid w:val="001B3A2E"/>
    <w:rsid w:val="001B68FE"/>
    <w:rsid w:val="001C5CCE"/>
    <w:rsid w:val="001D4810"/>
    <w:rsid w:val="001D7F9B"/>
    <w:rsid w:val="001E4042"/>
    <w:rsid w:val="001E506C"/>
    <w:rsid w:val="001E637E"/>
    <w:rsid w:val="001E7ABE"/>
    <w:rsid w:val="001F2CF5"/>
    <w:rsid w:val="001F64B6"/>
    <w:rsid w:val="0020577A"/>
    <w:rsid w:val="00212275"/>
    <w:rsid w:val="00224780"/>
    <w:rsid w:val="00235C36"/>
    <w:rsid w:val="002376FA"/>
    <w:rsid w:val="00237BE8"/>
    <w:rsid w:val="00247FB1"/>
    <w:rsid w:val="002514F7"/>
    <w:rsid w:val="00256689"/>
    <w:rsid w:val="00273E4A"/>
    <w:rsid w:val="00277EBE"/>
    <w:rsid w:val="00281799"/>
    <w:rsid w:val="00282F56"/>
    <w:rsid w:val="00284057"/>
    <w:rsid w:val="002841B3"/>
    <w:rsid w:val="00291273"/>
    <w:rsid w:val="002956DC"/>
    <w:rsid w:val="00295D46"/>
    <w:rsid w:val="00296DA6"/>
    <w:rsid w:val="002A07C0"/>
    <w:rsid w:val="002A07E4"/>
    <w:rsid w:val="002A138B"/>
    <w:rsid w:val="002A4600"/>
    <w:rsid w:val="002A66E0"/>
    <w:rsid w:val="002B00F2"/>
    <w:rsid w:val="002B7B39"/>
    <w:rsid w:val="002B7CDD"/>
    <w:rsid w:val="002C3AC5"/>
    <w:rsid w:val="002C7FC0"/>
    <w:rsid w:val="002D1472"/>
    <w:rsid w:val="002D7F31"/>
    <w:rsid w:val="002E27DB"/>
    <w:rsid w:val="002E3324"/>
    <w:rsid w:val="002F6B8D"/>
    <w:rsid w:val="003002A2"/>
    <w:rsid w:val="00305136"/>
    <w:rsid w:val="003054E4"/>
    <w:rsid w:val="00320C87"/>
    <w:rsid w:val="00321362"/>
    <w:rsid w:val="00323347"/>
    <w:rsid w:val="003360F0"/>
    <w:rsid w:val="003432E6"/>
    <w:rsid w:val="003439D3"/>
    <w:rsid w:val="00355F31"/>
    <w:rsid w:val="003615D0"/>
    <w:rsid w:val="0036420F"/>
    <w:rsid w:val="0036669F"/>
    <w:rsid w:val="00366844"/>
    <w:rsid w:val="0037553B"/>
    <w:rsid w:val="00376C3B"/>
    <w:rsid w:val="00381833"/>
    <w:rsid w:val="0038376D"/>
    <w:rsid w:val="00384289"/>
    <w:rsid w:val="00384C7B"/>
    <w:rsid w:val="00387431"/>
    <w:rsid w:val="00387D06"/>
    <w:rsid w:val="00395A8E"/>
    <w:rsid w:val="003A1788"/>
    <w:rsid w:val="003A2C52"/>
    <w:rsid w:val="003B1D05"/>
    <w:rsid w:val="003B27CC"/>
    <w:rsid w:val="003B5F77"/>
    <w:rsid w:val="003C07AD"/>
    <w:rsid w:val="003C0A29"/>
    <w:rsid w:val="003C1CE6"/>
    <w:rsid w:val="003D3B7C"/>
    <w:rsid w:val="003D7084"/>
    <w:rsid w:val="003E4D5B"/>
    <w:rsid w:val="003E6A09"/>
    <w:rsid w:val="003F178A"/>
    <w:rsid w:val="003F4A95"/>
    <w:rsid w:val="003F71D2"/>
    <w:rsid w:val="004074A1"/>
    <w:rsid w:val="00412564"/>
    <w:rsid w:val="00420AFF"/>
    <w:rsid w:val="00422134"/>
    <w:rsid w:val="00434FFC"/>
    <w:rsid w:val="00440221"/>
    <w:rsid w:val="00444FBF"/>
    <w:rsid w:val="00446550"/>
    <w:rsid w:val="00446D31"/>
    <w:rsid w:val="00446FD1"/>
    <w:rsid w:val="0045325D"/>
    <w:rsid w:val="0045357B"/>
    <w:rsid w:val="004564E4"/>
    <w:rsid w:val="004572A4"/>
    <w:rsid w:val="004633AF"/>
    <w:rsid w:val="0046440B"/>
    <w:rsid w:val="00470964"/>
    <w:rsid w:val="004716A8"/>
    <w:rsid w:val="00494E4C"/>
    <w:rsid w:val="00496FD6"/>
    <w:rsid w:val="004A6F1F"/>
    <w:rsid w:val="004A7DA4"/>
    <w:rsid w:val="004B38E2"/>
    <w:rsid w:val="004B47B5"/>
    <w:rsid w:val="004B6AFE"/>
    <w:rsid w:val="004C0F0C"/>
    <w:rsid w:val="004C65B4"/>
    <w:rsid w:val="004D176C"/>
    <w:rsid w:val="004E15ED"/>
    <w:rsid w:val="004E4D58"/>
    <w:rsid w:val="004E7352"/>
    <w:rsid w:val="00502B1A"/>
    <w:rsid w:val="00520E03"/>
    <w:rsid w:val="005314B7"/>
    <w:rsid w:val="005314C2"/>
    <w:rsid w:val="00535DA7"/>
    <w:rsid w:val="005447D7"/>
    <w:rsid w:val="0054663E"/>
    <w:rsid w:val="00551336"/>
    <w:rsid w:val="0055410B"/>
    <w:rsid w:val="00554126"/>
    <w:rsid w:val="00556E41"/>
    <w:rsid w:val="00571B72"/>
    <w:rsid w:val="00576FD1"/>
    <w:rsid w:val="00577F0B"/>
    <w:rsid w:val="005823EC"/>
    <w:rsid w:val="00582417"/>
    <w:rsid w:val="00582E4C"/>
    <w:rsid w:val="005856A0"/>
    <w:rsid w:val="00587B1C"/>
    <w:rsid w:val="005923BE"/>
    <w:rsid w:val="00593E20"/>
    <w:rsid w:val="005A072D"/>
    <w:rsid w:val="005A32DD"/>
    <w:rsid w:val="005A557F"/>
    <w:rsid w:val="005B07D4"/>
    <w:rsid w:val="005B3392"/>
    <w:rsid w:val="005B5189"/>
    <w:rsid w:val="005B5AFB"/>
    <w:rsid w:val="005B66A9"/>
    <w:rsid w:val="005C156C"/>
    <w:rsid w:val="005C19B6"/>
    <w:rsid w:val="005C7177"/>
    <w:rsid w:val="005C7990"/>
    <w:rsid w:val="005D0782"/>
    <w:rsid w:val="005D0BD6"/>
    <w:rsid w:val="005D1399"/>
    <w:rsid w:val="005D7069"/>
    <w:rsid w:val="005E2ED2"/>
    <w:rsid w:val="005F47E6"/>
    <w:rsid w:val="005F6E64"/>
    <w:rsid w:val="005F794B"/>
    <w:rsid w:val="0060201C"/>
    <w:rsid w:val="0060486C"/>
    <w:rsid w:val="00630B1D"/>
    <w:rsid w:val="00633D62"/>
    <w:rsid w:val="00634B40"/>
    <w:rsid w:val="00635EE5"/>
    <w:rsid w:val="00643F75"/>
    <w:rsid w:val="006479A2"/>
    <w:rsid w:val="00664137"/>
    <w:rsid w:val="00672B5B"/>
    <w:rsid w:val="0067443D"/>
    <w:rsid w:val="006761EA"/>
    <w:rsid w:val="00690297"/>
    <w:rsid w:val="00692DB7"/>
    <w:rsid w:val="00696587"/>
    <w:rsid w:val="006A68EC"/>
    <w:rsid w:val="006B5898"/>
    <w:rsid w:val="006B6239"/>
    <w:rsid w:val="006C1EAF"/>
    <w:rsid w:val="006D36BC"/>
    <w:rsid w:val="006F408D"/>
    <w:rsid w:val="006F4D80"/>
    <w:rsid w:val="00701ECA"/>
    <w:rsid w:val="00702A31"/>
    <w:rsid w:val="00720962"/>
    <w:rsid w:val="007221D6"/>
    <w:rsid w:val="0072245D"/>
    <w:rsid w:val="00732D29"/>
    <w:rsid w:val="00734A13"/>
    <w:rsid w:val="00737595"/>
    <w:rsid w:val="00752E63"/>
    <w:rsid w:val="00767516"/>
    <w:rsid w:val="00782602"/>
    <w:rsid w:val="00787247"/>
    <w:rsid w:val="007955AD"/>
    <w:rsid w:val="007A09EB"/>
    <w:rsid w:val="007B5A6A"/>
    <w:rsid w:val="007B65CC"/>
    <w:rsid w:val="007C069E"/>
    <w:rsid w:val="007C1C37"/>
    <w:rsid w:val="007D27B8"/>
    <w:rsid w:val="007D4880"/>
    <w:rsid w:val="007E0EE7"/>
    <w:rsid w:val="007F65DD"/>
    <w:rsid w:val="008005F7"/>
    <w:rsid w:val="0080428F"/>
    <w:rsid w:val="00810737"/>
    <w:rsid w:val="00811C48"/>
    <w:rsid w:val="00815DB3"/>
    <w:rsid w:val="0083459F"/>
    <w:rsid w:val="0083780E"/>
    <w:rsid w:val="008451F4"/>
    <w:rsid w:val="008674E6"/>
    <w:rsid w:val="00876001"/>
    <w:rsid w:val="00876A58"/>
    <w:rsid w:val="00891FCC"/>
    <w:rsid w:val="008939EF"/>
    <w:rsid w:val="00894072"/>
    <w:rsid w:val="00895B8D"/>
    <w:rsid w:val="008B08C6"/>
    <w:rsid w:val="008B212E"/>
    <w:rsid w:val="008B6D13"/>
    <w:rsid w:val="008B7541"/>
    <w:rsid w:val="008C1A4A"/>
    <w:rsid w:val="008C6EDD"/>
    <w:rsid w:val="008D1B94"/>
    <w:rsid w:val="008D411F"/>
    <w:rsid w:val="008D567E"/>
    <w:rsid w:val="008E22F1"/>
    <w:rsid w:val="008E7B5B"/>
    <w:rsid w:val="008F07B2"/>
    <w:rsid w:val="008F57FF"/>
    <w:rsid w:val="008F740C"/>
    <w:rsid w:val="009010C1"/>
    <w:rsid w:val="00901A30"/>
    <w:rsid w:val="0090372F"/>
    <w:rsid w:val="00905587"/>
    <w:rsid w:val="00932B6E"/>
    <w:rsid w:val="0093677F"/>
    <w:rsid w:val="00937B93"/>
    <w:rsid w:val="00941DE8"/>
    <w:rsid w:val="00944ADA"/>
    <w:rsid w:val="00947582"/>
    <w:rsid w:val="009550C7"/>
    <w:rsid w:val="009568C5"/>
    <w:rsid w:val="00961A2D"/>
    <w:rsid w:val="0097243E"/>
    <w:rsid w:val="00973849"/>
    <w:rsid w:val="00973896"/>
    <w:rsid w:val="009832E4"/>
    <w:rsid w:val="00991CF8"/>
    <w:rsid w:val="009A2464"/>
    <w:rsid w:val="009A2FF4"/>
    <w:rsid w:val="009A3737"/>
    <w:rsid w:val="009C7801"/>
    <w:rsid w:val="009D1765"/>
    <w:rsid w:val="009D23D1"/>
    <w:rsid w:val="009E29D9"/>
    <w:rsid w:val="009E4D66"/>
    <w:rsid w:val="00A02413"/>
    <w:rsid w:val="00A031F5"/>
    <w:rsid w:val="00A1473C"/>
    <w:rsid w:val="00A16F53"/>
    <w:rsid w:val="00A32343"/>
    <w:rsid w:val="00A348AD"/>
    <w:rsid w:val="00A357CC"/>
    <w:rsid w:val="00A3618C"/>
    <w:rsid w:val="00A407CC"/>
    <w:rsid w:val="00A46082"/>
    <w:rsid w:val="00A50AF3"/>
    <w:rsid w:val="00A52AB7"/>
    <w:rsid w:val="00A53D38"/>
    <w:rsid w:val="00A552D5"/>
    <w:rsid w:val="00A55495"/>
    <w:rsid w:val="00A85999"/>
    <w:rsid w:val="00A933D3"/>
    <w:rsid w:val="00A94D2B"/>
    <w:rsid w:val="00A95CF5"/>
    <w:rsid w:val="00AA1407"/>
    <w:rsid w:val="00AB0E0A"/>
    <w:rsid w:val="00AB42BB"/>
    <w:rsid w:val="00AB7DA6"/>
    <w:rsid w:val="00AC0C63"/>
    <w:rsid w:val="00AC4CC4"/>
    <w:rsid w:val="00AC5D98"/>
    <w:rsid w:val="00AD0491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05433"/>
    <w:rsid w:val="00B17AD5"/>
    <w:rsid w:val="00B212C7"/>
    <w:rsid w:val="00B22169"/>
    <w:rsid w:val="00B25A20"/>
    <w:rsid w:val="00B440FB"/>
    <w:rsid w:val="00B4674F"/>
    <w:rsid w:val="00B517FB"/>
    <w:rsid w:val="00B67595"/>
    <w:rsid w:val="00B7140C"/>
    <w:rsid w:val="00B80E40"/>
    <w:rsid w:val="00B81979"/>
    <w:rsid w:val="00B8717F"/>
    <w:rsid w:val="00B9290C"/>
    <w:rsid w:val="00B948DA"/>
    <w:rsid w:val="00B955CC"/>
    <w:rsid w:val="00B9609E"/>
    <w:rsid w:val="00BA36F2"/>
    <w:rsid w:val="00BB0F46"/>
    <w:rsid w:val="00BB5048"/>
    <w:rsid w:val="00BC6DE8"/>
    <w:rsid w:val="00BD6BF0"/>
    <w:rsid w:val="00BE0705"/>
    <w:rsid w:val="00BF2997"/>
    <w:rsid w:val="00BF7C45"/>
    <w:rsid w:val="00C00274"/>
    <w:rsid w:val="00C210CB"/>
    <w:rsid w:val="00C25F66"/>
    <w:rsid w:val="00C35DBE"/>
    <w:rsid w:val="00C44051"/>
    <w:rsid w:val="00C50C6F"/>
    <w:rsid w:val="00C525FC"/>
    <w:rsid w:val="00C55773"/>
    <w:rsid w:val="00C56C03"/>
    <w:rsid w:val="00C57A8A"/>
    <w:rsid w:val="00C57FE8"/>
    <w:rsid w:val="00C6549A"/>
    <w:rsid w:val="00C6766B"/>
    <w:rsid w:val="00C72AC1"/>
    <w:rsid w:val="00C74A49"/>
    <w:rsid w:val="00C75490"/>
    <w:rsid w:val="00C8483C"/>
    <w:rsid w:val="00C84F1B"/>
    <w:rsid w:val="00C915BF"/>
    <w:rsid w:val="00CA48DF"/>
    <w:rsid w:val="00CA7D3C"/>
    <w:rsid w:val="00CB3B33"/>
    <w:rsid w:val="00CB736B"/>
    <w:rsid w:val="00CC7867"/>
    <w:rsid w:val="00CD64BC"/>
    <w:rsid w:val="00CE303E"/>
    <w:rsid w:val="00CE56A7"/>
    <w:rsid w:val="00CF11B0"/>
    <w:rsid w:val="00CF16F1"/>
    <w:rsid w:val="00D11730"/>
    <w:rsid w:val="00D13D4D"/>
    <w:rsid w:val="00D22C95"/>
    <w:rsid w:val="00D2647D"/>
    <w:rsid w:val="00D30822"/>
    <w:rsid w:val="00D364FD"/>
    <w:rsid w:val="00D3685C"/>
    <w:rsid w:val="00D37E0D"/>
    <w:rsid w:val="00D47C75"/>
    <w:rsid w:val="00D60A6D"/>
    <w:rsid w:val="00D61F34"/>
    <w:rsid w:val="00D67DFC"/>
    <w:rsid w:val="00D90CB6"/>
    <w:rsid w:val="00D935C8"/>
    <w:rsid w:val="00D95848"/>
    <w:rsid w:val="00DA302C"/>
    <w:rsid w:val="00DA4A85"/>
    <w:rsid w:val="00DA7551"/>
    <w:rsid w:val="00DB0A75"/>
    <w:rsid w:val="00DB0AD1"/>
    <w:rsid w:val="00DB6313"/>
    <w:rsid w:val="00DC2039"/>
    <w:rsid w:val="00DC4B9D"/>
    <w:rsid w:val="00DC700A"/>
    <w:rsid w:val="00DD2F56"/>
    <w:rsid w:val="00DE125C"/>
    <w:rsid w:val="00DE2FA6"/>
    <w:rsid w:val="00DF1FC4"/>
    <w:rsid w:val="00DF2179"/>
    <w:rsid w:val="00DF224B"/>
    <w:rsid w:val="00DF718C"/>
    <w:rsid w:val="00E0375C"/>
    <w:rsid w:val="00E03DA9"/>
    <w:rsid w:val="00E047D9"/>
    <w:rsid w:val="00E123EC"/>
    <w:rsid w:val="00E20A43"/>
    <w:rsid w:val="00E30D48"/>
    <w:rsid w:val="00E335DA"/>
    <w:rsid w:val="00E36B77"/>
    <w:rsid w:val="00E36EA8"/>
    <w:rsid w:val="00E502A7"/>
    <w:rsid w:val="00E55EA3"/>
    <w:rsid w:val="00E57BF0"/>
    <w:rsid w:val="00E60AFD"/>
    <w:rsid w:val="00E642BF"/>
    <w:rsid w:val="00E660C4"/>
    <w:rsid w:val="00E815F9"/>
    <w:rsid w:val="00E8283E"/>
    <w:rsid w:val="00E83F0C"/>
    <w:rsid w:val="00E97E5C"/>
    <w:rsid w:val="00EB5190"/>
    <w:rsid w:val="00EB7CD4"/>
    <w:rsid w:val="00EC085F"/>
    <w:rsid w:val="00EC78DE"/>
    <w:rsid w:val="00ED5890"/>
    <w:rsid w:val="00EF17AC"/>
    <w:rsid w:val="00EF5F8F"/>
    <w:rsid w:val="00EF649B"/>
    <w:rsid w:val="00F1770B"/>
    <w:rsid w:val="00F212B1"/>
    <w:rsid w:val="00F2252E"/>
    <w:rsid w:val="00F22A92"/>
    <w:rsid w:val="00F2595B"/>
    <w:rsid w:val="00F30E94"/>
    <w:rsid w:val="00F334C4"/>
    <w:rsid w:val="00F36E33"/>
    <w:rsid w:val="00F37131"/>
    <w:rsid w:val="00F4177A"/>
    <w:rsid w:val="00F42436"/>
    <w:rsid w:val="00F50FD3"/>
    <w:rsid w:val="00F53807"/>
    <w:rsid w:val="00F5642D"/>
    <w:rsid w:val="00F70B8B"/>
    <w:rsid w:val="00F712CE"/>
    <w:rsid w:val="00F73CB2"/>
    <w:rsid w:val="00F80742"/>
    <w:rsid w:val="00F81750"/>
    <w:rsid w:val="00F82F03"/>
    <w:rsid w:val="00F86290"/>
    <w:rsid w:val="00F91BA4"/>
    <w:rsid w:val="00F955DA"/>
    <w:rsid w:val="00FA41A2"/>
    <w:rsid w:val="00FC245F"/>
    <w:rsid w:val="00FC6A3E"/>
    <w:rsid w:val="00FD4E83"/>
    <w:rsid w:val="00FE6164"/>
    <w:rsid w:val="00FF3E04"/>
    <w:rsid w:val="00FF4BC6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580713BF-58D5-4AD8-91B2-F760BC98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752E63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nhideWhenUsed/>
    <w:qFormat/>
    <w:rsid w:val="00752E63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325</TotalTime>
  <Pages>6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cp:lastModifiedBy>VINCENT BENEDICT</cp:lastModifiedBy>
  <cp:revision>234</cp:revision>
  <dcterms:created xsi:type="dcterms:W3CDTF">2017-10-20T05:51:00Z</dcterms:created>
  <dcterms:modified xsi:type="dcterms:W3CDTF">2023-01-26T05:06:00Z</dcterms:modified>
</cp:coreProperties>
</file>