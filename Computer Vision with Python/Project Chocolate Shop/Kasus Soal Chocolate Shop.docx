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AC0DAFD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6A20AD7" w:rsidR="00321362" w:rsidRPr="00B67595" w:rsidRDefault="00747048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 xml:space="preserve">COMP7116 </w:t>
            </w:r>
            <w:r w:rsidR="00B67595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>
              <w:rPr>
                <w:rFonts w:ascii="Arial Narrow" w:hAnsi="Arial Narrow" w:cs="Tahoma"/>
                <w:sz w:val="36"/>
              </w:rPr>
              <w:t>COMP7116001 | COMP7116016</w:t>
            </w:r>
          </w:p>
          <w:p w14:paraId="36656A16" w14:textId="72EFFBD0" w:rsidR="00235C36" w:rsidRPr="00876A58" w:rsidRDefault="0074704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57B7B37" w:rsidR="00F80742" w:rsidRPr="00DF718C" w:rsidRDefault="00FC7DE3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3210C6E" w:rsidR="000732DF" w:rsidRPr="0036420F" w:rsidRDefault="003B3E72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B3E72">
              <w:rPr>
                <w:rFonts w:ascii="Arial" w:hAnsi="Arial" w:cs="Arial"/>
                <w:b/>
                <w:sz w:val="20"/>
              </w:rPr>
              <w:t>O233-COMP7116-JS06-01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925A2D9" w:rsidR="00535DA7" w:rsidRPr="007D7F6F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7D7F6F">
              <w:rPr>
                <w:rFonts w:ascii="Arial" w:hAnsi="Arial" w:cs="Arial"/>
                <w:i/>
                <w:sz w:val="18"/>
                <w:szCs w:val="18"/>
              </w:rPr>
              <w:t>2022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7D7F6F">
              <w:rPr>
                <w:rFonts w:ascii="Arial" w:hAnsi="Arial" w:cs="Arial"/>
                <w:i/>
                <w:sz w:val="18"/>
                <w:szCs w:val="18"/>
              </w:rPr>
              <w:t>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37767D51" w:rsidR="00643F75" w:rsidRPr="00876A58" w:rsidRDefault="00643F75" w:rsidP="005B66A9">
      <w:pPr>
        <w:rPr>
          <w:lang w:val="id-ID"/>
        </w:rPr>
      </w:pPr>
    </w:p>
    <w:p w14:paraId="292F032E" w14:textId="77777777" w:rsidR="004334F5" w:rsidRPr="00BD0E8D" w:rsidRDefault="004334F5" w:rsidP="004334F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0B99D541" w14:textId="77777777" w:rsidR="004334F5" w:rsidRPr="000C3329" w:rsidRDefault="004334F5" w:rsidP="004334F5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796D46A" w14:textId="77777777" w:rsidR="004334F5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  <w:r>
        <w:rPr>
          <w:lang w:eastAsia="x-none"/>
        </w:rPr>
        <w:t>,</w:t>
      </w:r>
    </w:p>
    <w:p w14:paraId="605FAA04" w14:textId="77777777" w:rsidR="004334F5" w:rsidRPr="00D23F8D" w:rsidRDefault="004334F5" w:rsidP="004334F5">
      <w:pPr>
        <w:spacing w:line="360" w:lineRule="auto"/>
        <w:ind w:left="720"/>
        <w:jc w:val="both"/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  <w:r>
        <w:rPr>
          <w:i/>
          <w:sz w:val="20"/>
          <w:szCs w:val="20"/>
          <w:lang w:eastAsia="x-none"/>
        </w:rPr>
        <w:t>,</w:t>
      </w:r>
    </w:p>
    <w:p w14:paraId="510A4E8B" w14:textId="77777777" w:rsidR="004334F5" w:rsidRPr="00C424D7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  <w:r>
        <w:t>,</w:t>
      </w:r>
    </w:p>
    <w:p w14:paraId="13740457" w14:textId="77777777" w:rsidR="004334F5" w:rsidRPr="000C3329" w:rsidRDefault="004334F5" w:rsidP="004334F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student,</w:t>
      </w:r>
    </w:p>
    <w:p w14:paraId="64D728E9" w14:textId="77777777" w:rsidR="004334F5" w:rsidRPr="00ED541B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  <w:r>
        <w:rPr>
          <w:lang w:eastAsia="x-none"/>
        </w:rPr>
        <w:t>,</w:t>
      </w:r>
    </w:p>
    <w:p w14:paraId="2D497266" w14:textId="77777777" w:rsidR="004334F5" w:rsidRPr="00D23F8D" w:rsidRDefault="004334F5" w:rsidP="004334F5">
      <w:pPr>
        <w:spacing w:line="360" w:lineRule="auto"/>
        <w:ind w:left="720"/>
        <w:jc w:val="both"/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  <w:r>
        <w:rPr>
          <w:bCs/>
          <w:i/>
          <w:sz w:val="20"/>
          <w:szCs w:val="20"/>
          <w:lang w:eastAsia="x-none"/>
        </w:rPr>
        <w:t>,</w:t>
      </w:r>
    </w:p>
    <w:p w14:paraId="75B68147" w14:textId="77777777" w:rsidR="004334F5" w:rsidRDefault="004334F5" w:rsidP="004334F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  <w:r>
        <w:rPr>
          <w:lang w:eastAsia="x-none"/>
        </w:rPr>
        <w:t>,</w:t>
      </w:r>
    </w:p>
    <w:p w14:paraId="758A72E8" w14:textId="77777777" w:rsidR="004334F5" w:rsidRPr="00D23F8D" w:rsidRDefault="004334F5" w:rsidP="004334F5">
      <w:pPr>
        <w:spacing w:line="360" w:lineRule="auto"/>
        <w:ind w:left="720"/>
        <w:jc w:val="both"/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  <w:r>
        <w:rPr>
          <w:i/>
          <w:sz w:val="20"/>
          <w:szCs w:val="20"/>
          <w:lang w:eastAsia="x-none"/>
        </w:rPr>
        <w:t>,</w:t>
      </w:r>
    </w:p>
    <w:p w14:paraId="5B6720B2" w14:textId="77777777" w:rsidR="004334F5" w:rsidRPr="00BD0E8D" w:rsidRDefault="004334F5" w:rsidP="004334F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1E5E3498" w14:textId="77777777" w:rsidR="004334F5" w:rsidRPr="000C3329" w:rsidRDefault="004334F5" w:rsidP="004334F5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F145C39" w14:textId="77777777" w:rsidR="004334F5" w:rsidRPr="00BD0E8D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B22C89A" w14:textId="77777777" w:rsidR="004334F5" w:rsidRPr="000C3329" w:rsidRDefault="004334F5" w:rsidP="004334F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076AA3E" w14:textId="77777777" w:rsidR="004334F5" w:rsidRPr="00BD0E8D" w:rsidRDefault="004334F5" w:rsidP="004334F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36DCE62" w14:textId="77777777" w:rsidR="004334F5" w:rsidRPr="000C3329" w:rsidRDefault="004334F5" w:rsidP="004334F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69378D8" w14:textId="77777777" w:rsidR="004334F5" w:rsidRPr="00BD0E8D" w:rsidRDefault="004334F5" w:rsidP="004334F5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28FB7E1" w14:textId="77777777" w:rsidR="004334F5" w:rsidRPr="00BD0E8D" w:rsidRDefault="004334F5" w:rsidP="004334F5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E8E2287" w14:textId="77777777" w:rsidR="004334F5" w:rsidRPr="00E30D48" w:rsidRDefault="004334F5" w:rsidP="004334F5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  <w:r>
        <w:rPr>
          <w:rStyle w:val="longtext"/>
          <w:i/>
          <w:sz w:val="18"/>
          <w:szCs w:val="18"/>
        </w:rPr>
        <w:t>.</w:t>
      </w:r>
    </w:p>
    <w:p w14:paraId="5DCF958B" w14:textId="77777777" w:rsidR="004334F5" w:rsidRPr="00D23F8D" w:rsidRDefault="004334F5" w:rsidP="004334F5">
      <w:pPr>
        <w:spacing w:line="360" w:lineRule="auto"/>
        <w:ind w:left="360" w:hanging="360"/>
        <w:rPr>
          <w:sz w:val="18"/>
          <w:szCs w:val="18"/>
        </w:rPr>
      </w:pPr>
    </w:p>
    <w:p w14:paraId="7FA8E31D" w14:textId="77777777" w:rsidR="004334F5" w:rsidRPr="00BD0E8D" w:rsidRDefault="004334F5" w:rsidP="004334F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0D1DC5C7" w14:textId="77777777" w:rsidR="004334F5" w:rsidRPr="00E30D48" w:rsidRDefault="004334F5" w:rsidP="004334F5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  <w:r>
        <w:rPr>
          <w:rStyle w:val="longtext"/>
          <w:i/>
          <w:sz w:val="18"/>
          <w:szCs w:val="18"/>
        </w:rPr>
        <w:t>.</w:t>
      </w:r>
    </w:p>
    <w:p w14:paraId="4A3908AF" w14:textId="77777777" w:rsidR="004334F5" w:rsidRPr="00B57FC4" w:rsidRDefault="004334F5" w:rsidP="004334F5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90EED8E" w14:textId="77777777" w:rsidR="004334F5" w:rsidRDefault="004334F5" w:rsidP="004334F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7768AF53" w14:textId="4C976A84" w:rsidR="004334F5" w:rsidRDefault="004334F5" w:rsidP="004334F5">
      <w:pPr>
        <w:spacing w:line="360" w:lineRule="auto"/>
        <w:ind w:left="360"/>
        <w:jc w:val="both"/>
        <w:rPr>
          <w:i/>
          <w:sz w:val="20"/>
          <w:szCs w:val="20"/>
          <w:shd w:val="clear" w:color="auto" w:fill="FFFFFF"/>
          <w:lang w:eastAsia="x-none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>
        <w:rPr>
          <w:i/>
          <w:sz w:val="20"/>
          <w:szCs w:val="20"/>
          <w:shd w:val="clear" w:color="auto" w:fill="FFFFFF"/>
          <w:lang w:eastAsia="x-none"/>
        </w:rPr>
        <w:t>.</w:t>
      </w:r>
      <w:bookmarkEnd w:id="0"/>
    </w:p>
    <w:p w14:paraId="7AC72FCB" w14:textId="77777777" w:rsidR="007134F7" w:rsidRDefault="007134F7" w:rsidP="007134F7">
      <w:pPr>
        <w:spacing w:line="360" w:lineRule="auto"/>
        <w:jc w:val="both"/>
        <w:rPr>
          <w:sz w:val="18"/>
          <w:szCs w:val="18"/>
        </w:rPr>
      </w:pPr>
    </w:p>
    <w:p w14:paraId="46816ADE" w14:textId="77777777" w:rsidR="007134F7" w:rsidRDefault="007134F7" w:rsidP="007134F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Persentase penilaiaan untuk </w:t>
      </w:r>
      <w:r>
        <w:rPr>
          <w:lang w:val="id-ID" w:eastAsia="x-none"/>
        </w:rPr>
        <w:t>matakuliah</w:t>
      </w:r>
      <w:r>
        <w:rPr>
          <w:lang w:val="id-ID"/>
        </w:rPr>
        <w:t xml:space="preserve"> in</w:t>
      </w:r>
      <w:r>
        <w:t>i</w:t>
      </w:r>
      <w:r>
        <w:rPr>
          <w:lang w:val="id-ID"/>
        </w:rPr>
        <w:t xml:space="preserve"> adalah sebagai berikut: </w:t>
      </w:r>
    </w:p>
    <w:p w14:paraId="6DEDA4AE" w14:textId="77777777" w:rsidR="007134F7" w:rsidRDefault="007134F7" w:rsidP="007134F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134F7" w14:paraId="60F5AE0E" w14:textId="77777777" w:rsidTr="00C45AE9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D3A5D7" w14:textId="77777777" w:rsidR="007134F7" w:rsidRDefault="007134F7" w:rsidP="00C45A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628E020B" w14:textId="77777777" w:rsidR="007134F7" w:rsidRDefault="007134F7" w:rsidP="00C45A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15122" w14:textId="77777777" w:rsidR="007134F7" w:rsidRDefault="007134F7" w:rsidP="00C45AE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50C29031" w14:textId="77777777" w:rsidR="007134F7" w:rsidRDefault="007134F7" w:rsidP="00C45A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2297F8" w14:textId="77777777" w:rsidR="007134F7" w:rsidRDefault="007134F7" w:rsidP="00C45A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712CDBB5" w14:textId="77777777" w:rsidR="007134F7" w:rsidRDefault="007134F7" w:rsidP="00C45A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7134F7" w14:paraId="272EEF92" w14:textId="77777777" w:rsidTr="00C45AE9">
        <w:trPr>
          <w:trHeight w:val="44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404D" w14:textId="77777777" w:rsidR="007134F7" w:rsidRPr="005F0671" w:rsidRDefault="007134F7" w:rsidP="00C45AE9">
            <w:pPr>
              <w:jc w:val="center"/>
              <w:rPr>
                <w:bCs/>
              </w:rPr>
            </w:pPr>
            <w:r w:rsidRPr="005F0671">
              <w:rPr>
                <w:bCs/>
              </w:rPr>
              <w:t>40%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6B56B" w14:textId="77777777" w:rsidR="007134F7" w:rsidRPr="005F0671" w:rsidRDefault="007134F7" w:rsidP="00C45AE9">
            <w:pPr>
              <w:jc w:val="center"/>
              <w:rPr>
                <w:bCs/>
              </w:rPr>
            </w:pPr>
            <w:r w:rsidRPr="005F0671">
              <w:rPr>
                <w:bCs/>
              </w:rPr>
              <w:t>60%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AB5D8" w14:textId="77777777" w:rsidR="007134F7" w:rsidRPr="005F0671" w:rsidRDefault="007134F7" w:rsidP="00C45AE9">
            <w:pPr>
              <w:jc w:val="center"/>
              <w:rPr>
                <w:bCs/>
              </w:rPr>
            </w:pPr>
            <w:r w:rsidRPr="005F0671">
              <w:rPr>
                <w:bCs/>
              </w:rPr>
              <w:t>-</w:t>
            </w:r>
          </w:p>
        </w:tc>
      </w:tr>
    </w:tbl>
    <w:p w14:paraId="4EA96E2F" w14:textId="77777777" w:rsidR="007134F7" w:rsidRDefault="007134F7" w:rsidP="007134F7">
      <w:pPr>
        <w:spacing w:line="360" w:lineRule="auto"/>
        <w:jc w:val="both"/>
        <w:rPr>
          <w:sz w:val="18"/>
          <w:szCs w:val="18"/>
          <w:lang w:val="id-ID"/>
        </w:rPr>
      </w:pPr>
    </w:p>
    <w:p w14:paraId="54F4D91D" w14:textId="77777777" w:rsidR="007134F7" w:rsidRDefault="007134F7" w:rsidP="007134F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</w:t>
      </w:r>
      <w:r>
        <w:rPr>
          <w:lang w:val="id-ID" w:eastAsia="x-none"/>
        </w:rPr>
        <w:t>digunakan</w:t>
      </w:r>
      <w:r>
        <w:rPr>
          <w:lang w:val="id-ID"/>
        </w:rPr>
        <w:t xml:space="preserve"> </w:t>
      </w:r>
      <w:r>
        <w:t xml:space="preserve">pada matakuliah ini adalah sebagai berikut: </w:t>
      </w:r>
    </w:p>
    <w:p w14:paraId="503A17C8" w14:textId="77777777" w:rsidR="007134F7" w:rsidRDefault="007134F7" w:rsidP="007134F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7134F7" w14:paraId="237AFCE2" w14:textId="77777777" w:rsidTr="00C45AE9">
        <w:trPr>
          <w:trHeight w:val="504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AF4339" w14:textId="77777777" w:rsidR="007134F7" w:rsidRDefault="007134F7" w:rsidP="00C45A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61B2CD4D" w14:textId="77777777" w:rsidR="007134F7" w:rsidRDefault="007134F7" w:rsidP="00C45AE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7134F7" w14:paraId="609AFD86" w14:textId="77777777" w:rsidTr="00C45AE9">
        <w:trPr>
          <w:trHeight w:val="1427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31E2" w14:textId="77777777" w:rsidR="007134F7" w:rsidRPr="00F8581F" w:rsidRDefault="007134F7" w:rsidP="00C45AE9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OpenCV 4.6.0.66</w:t>
            </w:r>
          </w:p>
          <w:p w14:paraId="133A8565" w14:textId="77777777" w:rsidR="007134F7" w:rsidRPr="00F8581F" w:rsidRDefault="007134F7" w:rsidP="00C45AE9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Python 3.7.6</w:t>
            </w:r>
          </w:p>
          <w:p w14:paraId="471C2272" w14:textId="77777777" w:rsidR="007134F7" w:rsidRPr="00F8581F" w:rsidRDefault="007134F7" w:rsidP="00C45AE9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SciKit 0.23.1</w:t>
            </w:r>
          </w:p>
          <w:p w14:paraId="1D625671" w14:textId="77777777" w:rsidR="007134F7" w:rsidRDefault="007134F7" w:rsidP="00C45AE9">
            <w:pPr>
              <w:rPr>
                <w:bCs/>
                <w:highlight w:val="yellow"/>
              </w:rPr>
            </w:pPr>
            <w:r w:rsidRPr="00F8581F">
              <w:rPr>
                <w:color w:val="000000"/>
                <w:lang w:val="id-ID"/>
              </w:rPr>
              <w:t>Visual Studio Code</w:t>
            </w:r>
          </w:p>
        </w:tc>
      </w:tr>
    </w:tbl>
    <w:p w14:paraId="34FCDAAB" w14:textId="77777777" w:rsidR="007134F7" w:rsidRDefault="007134F7" w:rsidP="007134F7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635D958E" w14:textId="77777777" w:rsidR="007134F7" w:rsidRDefault="007134F7" w:rsidP="007134F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>
        <w:t xml:space="preserve">Ekstensi file yang </w:t>
      </w:r>
      <w:r>
        <w:rPr>
          <w:lang w:val="id-ID"/>
        </w:rPr>
        <w:t>harus</w:t>
      </w:r>
      <w:r>
        <w:t xml:space="preserve"> </w:t>
      </w:r>
      <w:r w:rsidRPr="005F0671">
        <w:rPr>
          <w:lang w:val="id-ID" w:eastAsia="x-none"/>
        </w:rPr>
        <w:t>disertakan</w:t>
      </w:r>
      <w:r>
        <w:t xml:space="preserve"> dalam pengumpulan tugas mandiri, proyek, dan uap untuk matakuliah ini adalah sebagai berikut:</w:t>
      </w:r>
    </w:p>
    <w:p w14:paraId="183F54B6" w14:textId="77777777" w:rsidR="007134F7" w:rsidRDefault="007134F7" w:rsidP="007134F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134F7" w14:paraId="1316D454" w14:textId="77777777" w:rsidTr="00C45AE9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181B7" w14:textId="77777777" w:rsidR="007134F7" w:rsidRDefault="007134F7" w:rsidP="00C45A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5EFA1AC7" w14:textId="77777777" w:rsidR="007134F7" w:rsidRDefault="007134F7" w:rsidP="00C45A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22134" w14:textId="77777777" w:rsidR="007134F7" w:rsidRDefault="007134F7" w:rsidP="00C45AE9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6D20AAB8" w14:textId="77777777" w:rsidR="007134F7" w:rsidRDefault="007134F7" w:rsidP="00C45A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24517" w14:textId="77777777" w:rsidR="007134F7" w:rsidRDefault="007134F7" w:rsidP="00C45A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1E613ABB" w14:textId="77777777" w:rsidR="007134F7" w:rsidRDefault="007134F7" w:rsidP="00C45A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7134F7" w14:paraId="702BBB54" w14:textId="77777777" w:rsidTr="00C45AE9">
        <w:trPr>
          <w:trHeight w:val="48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5D6D" w14:textId="77777777" w:rsidR="007134F7" w:rsidRPr="009F62D4" w:rsidRDefault="007134F7" w:rsidP="00C45AE9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004E" w14:textId="77777777" w:rsidR="007134F7" w:rsidRPr="009F62D4" w:rsidRDefault="007134F7" w:rsidP="00C45AE9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84C8" w14:textId="77777777" w:rsidR="007134F7" w:rsidRPr="009F62D4" w:rsidRDefault="007134F7" w:rsidP="00C45AE9">
            <w:pPr>
              <w:rPr>
                <w:bCs/>
              </w:rPr>
            </w:pPr>
            <w:r w:rsidRPr="009F62D4">
              <w:rPr>
                <w:bCs/>
              </w:rPr>
              <w:t>-</w:t>
            </w:r>
          </w:p>
        </w:tc>
      </w:tr>
    </w:tbl>
    <w:p w14:paraId="58BE7B14" w14:textId="77777777" w:rsidR="007134F7" w:rsidRDefault="007134F7" w:rsidP="007134F7">
      <w:pPr>
        <w:rPr>
          <w:lang w:val="id-ID"/>
        </w:rPr>
      </w:pPr>
    </w:p>
    <w:p w14:paraId="5E73E0C7" w14:textId="77777777" w:rsidR="0055563B" w:rsidRPr="001D7F9B" w:rsidRDefault="0055563B" w:rsidP="001D7F9B">
      <w:pPr>
        <w:rPr>
          <w:lang w:val="id-ID"/>
        </w:rPr>
      </w:pPr>
    </w:p>
    <w:p w14:paraId="39080879" w14:textId="77777777" w:rsidR="00BF0087" w:rsidRDefault="00BF0087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394F79FF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9458DB1" w14:textId="183F8965" w:rsidR="005649DF" w:rsidRDefault="005649DF" w:rsidP="00254A67">
      <w:pPr>
        <w:spacing w:line="360" w:lineRule="auto"/>
        <w:jc w:val="center"/>
        <w:rPr>
          <w:b/>
        </w:rPr>
      </w:pPr>
      <w:r>
        <w:rPr>
          <w:b/>
        </w:rPr>
        <w:t>Chocolate Shop</w:t>
      </w:r>
    </w:p>
    <w:p w14:paraId="1C597986" w14:textId="60DEF3CE" w:rsidR="005649DF" w:rsidRDefault="005649DF" w:rsidP="005649DF">
      <w:pPr>
        <w:spacing w:line="360" w:lineRule="auto"/>
        <w:ind w:firstLine="360"/>
        <w:jc w:val="both"/>
      </w:pPr>
      <w:r>
        <w:t xml:space="preserve">One day, your friend asks you to buy her favorite chocolate. You go to the nearest chocolate shop, and there are so many chocolates available. Since you’re in a hurry and there are so many chocolates available, you decided to </w:t>
      </w:r>
      <w:r w:rsidRPr="004B107B">
        <w:rPr>
          <w:b/>
        </w:rPr>
        <w:t>create a program</w:t>
      </w:r>
      <w:r>
        <w:t xml:space="preserve"> to help you find the requested chocolate. Thankfully, the chocolate shop has </w:t>
      </w:r>
      <w:r w:rsidRPr="004B107B">
        <w:rPr>
          <w:b/>
        </w:rPr>
        <w:t>all photo</w:t>
      </w:r>
      <w:r w:rsidR="00266E83">
        <w:rPr>
          <w:b/>
        </w:rPr>
        <w:t>s</w:t>
      </w:r>
      <w:r>
        <w:t xml:space="preserve"> </w:t>
      </w:r>
      <w:r w:rsidRPr="003D2A99">
        <w:rPr>
          <w:b/>
        </w:rPr>
        <w:t xml:space="preserve">of the </w:t>
      </w:r>
      <w:r>
        <w:rPr>
          <w:b/>
        </w:rPr>
        <w:t>chocolates</w:t>
      </w:r>
      <w:r>
        <w:t xml:space="preserve"> they have. The program needs a </w:t>
      </w:r>
      <w:r w:rsidRPr="00484CAC">
        <w:rPr>
          <w:b/>
        </w:rPr>
        <w:t>feature matching</w:t>
      </w:r>
      <w:r>
        <w:t xml:space="preserve"> to </w:t>
      </w:r>
      <w:r w:rsidRPr="003D2A99">
        <w:rPr>
          <w:b/>
        </w:rPr>
        <w:t>compare</w:t>
      </w:r>
      <w:r>
        <w:t xml:space="preserve"> between the </w:t>
      </w:r>
      <w:r w:rsidRPr="003D2A99">
        <w:rPr>
          <w:b/>
        </w:rPr>
        <w:t xml:space="preserve">picture of </w:t>
      </w:r>
      <w:r>
        <w:rPr>
          <w:b/>
        </w:rPr>
        <w:t xml:space="preserve">your friend’s favorite chocolate </w:t>
      </w:r>
      <w:r>
        <w:t xml:space="preserve">and </w:t>
      </w:r>
      <w:r>
        <w:rPr>
          <w:b/>
        </w:rPr>
        <w:t>all photo</w:t>
      </w:r>
      <w:r w:rsidR="00EE10D6">
        <w:rPr>
          <w:b/>
        </w:rPr>
        <w:t>s</w:t>
      </w:r>
      <w:r>
        <w:rPr>
          <w:b/>
        </w:rPr>
        <w:t xml:space="preserve"> of the chocolates </w:t>
      </w:r>
      <w:r w:rsidRPr="003D2A99">
        <w:t xml:space="preserve">in the </w:t>
      </w:r>
      <w:r>
        <w:t>chocolate shop</w:t>
      </w:r>
      <w:r w:rsidRPr="003D2A99">
        <w:t>.</w:t>
      </w:r>
      <w:r>
        <w:t xml:space="preserve"> After the program finished comparing all the chocolate photo</w:t>
      </w:r>
      <w:r w:rsidR="00870015">
        <w:t>s</w:t>
      </w:r>
      <w:r>
        <w:t xml:space="preserve">, the program also needs to </w:t>
      </w:r>
      <w:r w:rsidRPr="003D2A99">
        <w:rPr>
          <w:b/>
        </w:rPr>
        <w:t>show the best match</w:t>
      </w:r>
      <w:r>
        <w:t xml:space="preserve"> </w:t>
      </w:r>
      <w:r w:rsidRPr="003D2A99">
        <w:rPr>
          <w:b/>
        </w:rPr>
        <w:t>between all comparisons</w:t>
      </w:r>
      <w:r>
        <w:t>.</w:t>
      </w:r>
    </w:p>
    <w:p w14:paraId="2F97D954" w14:textId="77777777" w:rsidR="005649DF" w:rsidRDefault="005649DF" w:rsidP="005649DF">
      <w:pPr>
        <w:spacing w:line="360" w:lineRule="auto"/>
        <w:ind w:firstLine="360"/>
        <w:jc w:val="both"/>
      </w:pPr>
    </w:p>
    <w:p w14:paraId="6F794893" w14:textId="77777777" w:rsidR="005649DF" w:rsidRDefault="005649DF" w:rsidP="005649DF">
      <w:pPr>
        <w:spacing w:line="360" w:lineRule="auto"/>
        <w:jc w:val="both"/>
        <w:rPr>
          <w:b/>
        </w:rPr>
      </w:pPr>
      <w:r>
        <w:rPr>
          <w:b/>
        </w:rPr>
        <w:t>Dataset Description</w:t>
      </w:r>
    </w:p>
    <w:p w14:paraId="1AE2202C" w14:textId="77777777" w:rsidR="005649DF" w:rsidRDefault="005649DF" w:rsidP="005649DF">
      <w:pPr>
        <w:spacing w:line="360" w:lineRule="auto"/>
        <w:jc w:val="both"/>
      </w:pPr>
      <w:r>
        <w:t>The dataset consists of:</w:t>
      </w:r>
    </w:p>
    <w:p w14:paraId="6FF8F9B2" w14:textId="77777777" w:rsidR="005649DF" w:rsidRPr="00FC0B0D" w:rsidRDefault="005649DF" w:rsidP="005649DF">
      <w:pPr>
        <w:pStyle w:val="ListParagraph"/>
        <w:numPr>
          <w:ilvl w:val="0"/>
          <w:numId w:val="15"/>
        </w:numPr>
        <w:tabs>
          <w:tab w:val="left" w:pos="990"/>
        </w:tabs>
        <w:spacing w:line="360" w:lineRule="auto"/>
        <w:ind w:left="426" w:hanging="426"/>
        <w:jc w:val="both"/>
        <w:rPr>
          <w:b/>
        </w:rPr>
      </w:pPr>
      <w:r>
        <w:rPr>
          <w:b/>
        </w:rPr>
        <w:t>Target</w:t>
      </w:r>
      <w:r w:rsidRPr="00FC0B0D">
        <w:rPr>
          <w:b/>
        </w:rPr>
        <w:t>.</w:t>
      </w:r>
      <w:r>
        <w:rPr>
          <w:b/>
        </w:rPr>
        <w:t>jpg</w:t>
      </w:r>
    </w:p>
    <w:p w14:paraId="3D9006F8" w14:textId="77777777" w:rsidR="005649DF" w:rsidRDefault="005649DF" w:rsidP="005649DF">
      <w:pPr>
        <w:tabs>
          <w:tab w:val="left" w:pos="990"/>
        </w:tabs>
        <w:spacing w:line="360" w:lineRule="auto"/>
        <w:ind w:left="426"/>
        <w:jc w:val="both"/>
      </w:pPr>
      <w:r>
        <w:t xml:space="preserve">Picture of the </w:t>
      </w:r>
      <w:r>
        <w:rPr>
          <w:b/>
        </w:rPr>
        <w:t xml:space="preserve">object to be found </w:t>
      </w:r>
      <w:r>
        <w:t>(</w:t>
      </w:r>
      <w:r>
        <w:rPr>
          <w:b/>
          <w:bCs/>
          <w:i/>
          <w:iCs/>
        </w:rPr>
        <w:t>Cadbury Dairy Milk</w:t>
      </w:r>
      <w:r>
        <w:t>)</w:t>
      </w:r>
    </w:p>
    <w:p w14:paraId="596821BF" w14:textId="77777777" w:rsidR="005649DF" w:rsidRPr="00FC0B0D" w:rsidRDefault="005649DF" w:rsidP="005649DF">
      <w:pPr>
        <w:pStyle w:val="ListParagraph"/>
        <w:numPr>
          <w:ilvl w:val="0"/>
          <w:numId w:val="15"/>
        </w:numPr>
        <w:tabs>
          <w:tab w:val="left" w:pos="990"/>
        </w:tabs>
        <w:spacing w:line="360" w:lineRule="auto"/>
        <w:ind w:left="426" w:hanging="426"/>
        <w:jc w:val="both"/>
        <w:rPr>
          <w:b/>
        </w:rPr>
      </w:pPr>
      <w:r>
        <w:rPr>
          <w:b/>
        </w:rPr>
        <w:t>Data</w:t>
      </w:r>
      <w:r w:rsidRPr="0057256F">
        <w:rPr>
          <w:b/>
        </w:rPr>
        <w:t xml:space="preserve"> </w:t>
      </w:r>
      <w:r w:rsidRPr="00FC0B0D">
        <w:rPr>
          <w:b/>
        </w:rPr>
        <w:t>Folder</w:t>
      </w:r>
    </w:p>
    <w:p w14:paraId="0AE38B6F" w14:textId="77777777" w:rsidR="005649DF" w:rsidRDefault="005649DF" w:rsidP="005649DF">
      <w:pPr>
        <w:pStyle w:val="ListParagraph"/>
        <w:tabs>
          <w:tab w:val="left" w:pos="990"/>
        </w:tabs>
        <w:spacing w:line="360" w:lineRule="auto"/>
        <w:ind w:left="426"/>
        <w:jc w:val="both"/>
      </w:pPr>
      <w:r>
        <w:t xml:space="preserve">Pictures of </w:t>
      </w:r>
      <w:r w:rsidRPr="00324741">
        <w:rPr>
          <w:b/>
        </w:rPr>
        <w:t>all</w:t>
      </w:r>
      <w:r>
        <w:t xml:space="preserve"> </w:t>
      </w:r>
      <w:r>
        <w:rPr>
          <w:b/>
        </w:rPr>
        <w:t>chocolates available in the chocolate shop</w:t>
      </w:r>
    </w:p>
    <w:p w14:paraId="5668DC24" w14:textId="77777777" w:rsidR="005649DF" w:rsidRDefault="005649DF" w:rsidP="005649DF">
      <w:pPr>
        <w:pStyle w:val="ListParagraph"/>
        <w:spacing w:line="360" w:lineRule="auto"/>
        <w:ind w:left="1080"/>
        <w:jc w:val="both"/>
      </w:pPr>
    </w:p>
    <w:p w14:paraId="0FD24179" w14:textId="77777777" w:rsidR="005649DF" w:rsidRDefault="005649DF" w:rsidP="005649DF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Preprocessing</w:t>
      </w:r>
    </w:p>
    <w:p w14:paraId="1026841E" w14:textId="2C38C75A" w:rsidR="005649DF" w:rsidRDefault="005649DF" w:rsidP="005649DF">
      <w:pPr>
        <w:pStyle w:val="ListParagraph"/>
        <w:spacing w:line="360" w:lineRule="auto"/>
        <w:ind w:left="0"/>
        <w:jc w:val="both"/>
      </w:pPr>
      <w:r>
        <w:t xml:space="preserve">Before being processed, </w:t>
      </w:r>
      <w:r w:rsidRPr="0057256F">
        <w:rPr>
          <w:b/>
        </w:rPr>
        <w:t>pictures</w:t>
      </w:r>
      <w:r>
        <w:t xml:space="preserve"> from the </w:t>
      </w:r>
      <w:r>
        <w:rPr>
          <w:b/>
        </w:rPr>
        <w:t>Data</w:t>
      </w:r>
      <w:r w:rsidRPr="0057256F">
        <w:rPr>
          <w:b/>
        </w:rPr>
        <w:t xml:space="preserve"> folder</w:t>
      </w:r>
      <w:r>
        <w:t xml:space="preserve"> must be preprocessed using </w:t>
      </w:r>
      <w:r>
        <w:rPr>
          <w:b/>
          <w:bCs/>
        </w:rPr>
        <w:t xml:space="preserve">Grayscale </w:t>
      </w:r>
      <w:r>
        <w:t xml:space="preserve">and </w:t>
      </w:r>
      <w:r>
        <w:rPr>
          <w:b/>
          <w:bCs/>
        </w:rPr>
        <w:t xml:space="preserve">Adaptive </w:t>
      </w:r>
      <w:r>
        <w:rPr>
          <w:b/>
        </w:rPr>
        <w:t>Equalize Histogram</w:t>
      </w:r>
      <w:r w:rsidR="00167351">
        <w:rPr>
          <w:b/>
        </w:rPr>
        <w:t xml:space="preserve"> </w:t>
      </w:r>
      <w:r w:rsidR="00167351">
        <w:rPr>
          <w:bCs/>
        </w:rPr>
        <w:t>with following specifications:</w:t>
      </w:r>
    </w:p>
    <w:p w14:paraId="19447F5F" w14:textId="251DB74D" w:rsidR="00167351" w:rsidRDefault="00167351" w:rsidP="00167351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Clip limit: 2</w:t>
      </w:r>
    </w:p>
    <w:p w14:paraId="667EFF8A" w14:textId="7FC1A89D" w:rsidR="00167351" w:rsidRDefault="00167351" w:rsidP="00167351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Tile grid size: (8,8)</w:t>
      </w:r>
    </w:p>
    <w:p w14:paraId="3F7070C2" w14:textId="57A2A455" w:rsidR="00136999" w:rsidRDefault="00136999" w:rsidP="00B311C6">
      <w:pPr>
        <w:pStyle w:val="ListParagraph"/>
        <w:spacing w:line="360" w:lineRule="auto"/>
        <w:ind w:left="0"/>
        <w:jc w:val="both"/>
      </w:pPr>
    </w:p>
    <w:p w14:paraId="15873343" w14:textId="2D658813" w:rsidR="00136999" w:rsidRDefault="00136999" w:rsidP="00B311C6">
      <w:pPr>
        <w:pStyle w:val="ListParagraph"/>
        <w:spacing w:line="360" w:lineRule="auto"/>
        <w:ind w:left="0"/>
        <w:jc w:val="both"/>
        <w:rPr>
          <w:b/>
          <w:bCs/>
        </w:rPr>
      </w:pPr>
      <w:r w:rsidRPr="00136999">
        <w:rPr>
          <w:b/>
          <w:bCs/>
        </w:rPr>
        <w:t>Feature Detection</w:t>
      </w:r>
    </w:p>
    <w:p w14:paraId="2B21FB59" w14:textId="35D6CDA0" w:rsidR="00136999" w:rsidRPr="00136999" w:rsidRDefault="00136999" w:rsidP="00B311C6">
      <w:pPr>
        <w:pStyle w:val="ListParagraph"/>
        <w:spacing w:line="360" w:lineRule="auto"/>
        <w:ind w:left="0"/>
        <w:jc w:val="both"/>
      </w:pPr>
      <w:r>
        <w:t xml:space="preserve">To </w:t>
      </w:r>
      <w:r w:rsidRPr="00136999">
        <w:rPr>
          <w:b/>
          <w:bCs/>
        </w:rPr>
        <w:t>detect</w:t>
      </w:r>
      <w:r>
        <w:t xml:space="preserve"> features in </w:t>
      </w:r>
      <w:r w:rsidR="00781E46">
        <w:t>images</w:t>
      </w:r>
      <w:r>
        <w:t xml:space="preserve">, you </w:t>
      </w:r>
      <w:r w:rsidR="00CB04EB">
        <w:t>must use</w:t>
      </w:r>
      <w:r>
        <w:t xml:space="preserve"> </w:t>
      </w:r>
      <w:r w:rsidRPr="00136999">
        <w:rPr>
          <w:b/>
          <w:bCs/>
        </w:rPr>
        <w:t>SIFT</w:t>
      </w:r>
      <w:r>
        <w:t xml:space="preserve"> algorithm.</w:t>
      </w:r>
    </w:p>
    <w:p w14:paraId="1F3ACA09" w14:textId="77777777" w:rsidR="00136999" w:rsidRDefault="00136999" w:rsidP="00B311C6">
      <w:pPr>
        <w:pStyle w:val="ListParagraph"/>
        <w:spacing w:line="360" w:lineRule="auto"/>
        <w:ind w:left="0"/>
        <w:jc w:val="both"/>
      </w:pPr>
    </w:p>
    <w:p w14:paraId="5AC6A1B4" w14:textId="77777777" w:rsidR="00B311C6" w:rsidRDefault="00B311C6" w:rsidP="00B311C6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Feature Matching</w:t>
      </w:r>
    </w:p>
    <w:p w14:paraId="113652EE" w14:textId="6AE5C57D" w:rsidR="00B311C6" w:rsidRDefault="00B311C6" w:rsidP="00B311C6">
      <w:pPr>
        <w:pStyle w:val="ListParagraph"/>
        <w:spacing w:line="360" w:lineRule="auto"/>
        <w:ind w:left="0"/>
        <w:jc w:val="both"/>
      </w:pPr>
      <w:r>
        <w:t xml:space="preserve">The </w:t>
      </w:r>
      <w:r>
        <w:rPr>
          <w:b/>
        </w:rPr>
        <w:t xml:space="preserve">object to be found </w:t>
      </w:r>
      <w:r>
        <w:t xml:space="preserve">will be </w:t>
      </w:r>
      <w:r>
        <w:rPr>
          <w:b/>
        </w:rPr>
        <w:t>matched</w:t>
      </w:r>
      <w:r>
        <w:t xml:space="preserve"> with </w:t>
      </w:r>
      <w:r>
        <w:rPr>
          <w:b/>
        </w:rPr>
        <w:t>pictures</w:t>
      </w:r>
      <w:r>
        <w:t xml:space="preserve"> from the </w:t>
      </w:r>
      <w:r>
        <w:rPr>
          <w:b/>
        </w:rPr>
        <w:t>Data folder</w:t>
      </w:r>
      <w:r>
        <w:t xml:space="preserve">. All </w:t>
      </w:r>
      <w:r>
        <w:rPr>
          <w:b/>
        </w:rPr>
        <w:t>matching results</w:t>
      </w:r>
      <w:r>
        <w:t xml:space="preserve"> will be </w:t>
      </w:r>
      <w:r>
        <w:rPr>
          <w:b/>
        </w:rPr>
        <w:t>compared</w:t>
      </w:r>
      <w:r>
        <w:t xml:space="preserve">, and the </w:t>
      </w:r>
      <w:r>
        <w:rPr>
          <w:b/>
        </w:rPr>
        <w:t>best result</w:t>
      </w:r>
      <w:r>
        <w:t xml:space="preserve"> will be </w:t>
      </w:r>
      <w:r>
        <w:rPr>
          <w:b/>
        </w:rPr>
        <w:t>shown</w:t>
      </w:r>
      <w:r>
        <w:t>.</w:t>
      </w:r>
    </w:p>
    <w:p w14:paraId="0BD62C3F" w14:textId="66173323" w:rsidR="00C90472" w:rsidRDefault="00EE258D" w:rsidP="00B311C6">
      <w:pPr>
        <w:pStyle w:val="ListParagraph"/>
        <w:spacing w:line="360" w:lineRule="auto"/>
        <w:ind w:left="0"/>
        <w:jc w:val="both"/>
      </w:pPr>
      <w:r w:rsidRPr="00EE258D">
        <w:rPr>
          <w:noProof/>
        </w:rPr>
        <w:lastRenderedPageBreak/>
        <w:drawing>
          <wp:inline distT="0" distB="0" distL="0" distR="0" wp14:anchorId="2311A686" wp14:editId="172DC865">
            <wp:extent cx="6280785" cy="4905375"/>
            <wp:effectExtent l="19050" t="19050" r="24765" b="2857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905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2870D" w14:textId="706BE6CD" w:rsidR="00C90472" w:rsidRPr="00044804" w:rsidRDefault="00C90472" w:rsidP="00C90472">
      <w:pPr>
        <w:pStyle w:val="ListParagraph"/>
        <w:spacing w:line="360" w:lineRule="auto"/>
        <w:ind w:left="0"/>
        <w:jc w:val="center"/>
        <w:rPr>
          <w:b/>
          <w:bCs/>
          <w:iCs/>
          <w:sz w:val="22"/>
          <w:szCs w:val="22"/>
        </w:rPr>
      </w:pPr>
      <w:r w:rsidRPr="00044804">
        <w:rPr>
          <w:b/>
          <w:bCs/>
          <w:iCs/>
          <w:sz w:val="22"/>
          <w:szCs w:val="22"/>
        </w:rPr>
        <w:t>Figure 1. The best result of feature matching</w:t>
      </w:r>
    </w:p>
    <w:p w14:paraId="16D13FD1" w14:textId="76B9FA10" w:rsidR="00BC6DE8" w:rsidRPr="00395A8E" w:rsidRDefault="00BC6DE8">
      <w:pPr>
        <w:rPr>
          <w:b/>
          <w:bCs/>
          <w:lang w:val="id-ID"/>
        </w:rPr>
      </w:pPr>
    </w:p>
    <w:p w14:paraId="6BD943EC" w14:textId="77777777" w:rsidR="00044804" w:rsidRPr="0091304F" w:rsidRDefault="00044804" w:rsidP="00044804">
      <w:pPr>
        <w:tabs>
          <w:tab w:val="left" w:pos="630"/>
        </w:tabs>
        <w:spacing w:line="360" w:lineRule="auto"/>
        <w:jc w:val="both"/>
        <w:rPr>
          <w:b/>
          <w:color w:val="3667C3" w:themeColor="accent2" w:themeShade="BF"/>
        </w:rPr>
      </w:pPr>
      <w:r>
        <w:rPr>
          <w:b/>
        </w:rPr>
        <w:t>References:</w:t>
      </w:r>
    </w:p>
    <w:p w14:paraId="678AE0D3" w14:textId="24F77E75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0" w:history="1">
        <w:r w:rsidR="00640EE0" w:rsidRPr="0091304F">
          <w:rPr>
            <w:rStyle w:val="Hyperlink"/>
            <w:color w:val="3667C3" w:themeColor="accent2" w:themeShade="BF"/>
          </w:rPr>
          <w:t>https://www.tokopedia.com/diamond-online/kinder-bueno-chocolate-43-g</w:t>
        </w:r>
      </w:hyperlink>
    </w:p>
    <w:p w14:paraId="16C10A0E" w14:textId="68BCD6F9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1" w:history="1">
        <w:r w:rsidR="00640EE0" w:rsidRPr="0091304F">
          <w:rPr>
            <w:rStyle w:val="Hyperlink"/>
            <w:color w:val="3667C3" w:themeColor="accent2" w:themeShade="BF"/>
          </w:rPr>
          <w:t>https://s3.bukalapak.com/img/8843887328/large/SILVERQUEEN_CASHEW_30gr_Coklat_Silver_queen_kacang_mede_30_g.jpg</w:t>
        </w:r>
      </w:hyperlink>
    </w:p>
    <w:p w14:paraId="250F5040" w14:textId="15FC6AF8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2" w:history="1">
        <w:r w:rsidR="00640EE0" w:rsidRPr="0091304F">
          <w:rPr>
            <w:rStyle w:val="Hyperlink"/>
            <w:color w:val="3667C3" w:themeColor="accent2" w:themeShade="BF"/>
          </w:rPr>
          <w:t>https://www.vanhoutenchocolates.com/vanhouten/is/image/content/dam/vanhouten-chocolates/en_us/images/products/vh-30g-fruits-nuts-570x5705644.png?hei=570&amp;wid=570&amp;fmt=png-alpha</w:t>
        </w:r>
      </w:hyperlink>
    </w:p>
    <w:p w14:paraId="67D762B6" w14:textId="77777777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3" w:history="1">
        <w:r w:rsidR="00640EE0" w:rsidRPr="0091304F">
          <w:rPr>
            <w:rStyle w:val="Hyperlink"/>
            <w:color w:val="3667C3" w:themeColor="accent2" w:themeShade="BF"/>
          </w:rPr>
          <w:t>https://sg-live-01.slatic.net/p/e01325f07c466ce0edf8b5385f4212e9.jpg</w:t>
        </w:r>
      </w:hyperlink>
    </w:p>
    <w:p w14:paraId="512CADE7" w14:textId="5A3A8119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4" w:history="1">
        <w:r w:rsidR="00640EE0" w:rsidRPr="0091304F">
          <w:rPr>
            <w:rStyle w:val="Hyperlink"/>
            <w:color w:val="3667C3" w:themeColor="accent2" w:themeShade="BF"/>
          </w:rPr>
          <w:t>https://images.tokopedia.net/img/cache/500-square/VqbcmM/2021/2/8/8abad56c-c5ef-4f3d-8342-fcd799d0e58a.jpg</w:t>
        </w:r>
      </w:hyperlink>
    </w:p>
    <w:p w14:paraId="700689D6" w14:textId="7FCCB48D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5" w:history="1">
        <w:r w:rsidR="00640EE0" w:rsidRPr="0091304F">
          <w:rPr>
            <w:rStyle w:val="Hyperlink"/>
            <w:color w:val="3667C3" w:themeColor="accent2" w:themeShade="BF"/>
          </w:rPr>
          <w:t>https://images.tokopedia.net/img/cache/700/product-1/2020/5/2/batch-upload/batch-upload_50b570f9-9747-4cdc-98d9-302d35bccc5d</w:t>
        </w:r>
      </w:hyperlink>
    </w:p>
    <w:p w14:paraId="7ED5ED17" w14:textId="73372B58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6" w:history="1">
        <w:r w:rsidR="00640EE0" w:rsidRPr="0091304F">
          <w:rPr>
            <w:rStyle w:val="Hyperlink"/>
            <w:color w:val="3667C3" w:themeColor="accent2" w:themeShade="BF"/>
          </w:rPr>
          <w:t>https://cf.shopee.co.id/file/19cddff138e7635b400f6f5957b2bd4f</w:t>
        </w:r>
      </w:hyperlink>
    </w:p>
    <w:p w14:paraId="6A6B6E82" w14:textId="46A9118E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7" w:history="1">
        <w:r w:rsidR="00640EE0" w:rsidRPr="0091304F">
          <w:rPr>
            <w:rStyle w:val="Hyperlink"/>
            <w:color w:val="3667C3" w:themeColor="accent2" w:themeShade="BF"/>
          </w:rPr>
          <w:t>https://www.tokopedia.com/onostore20/cokelat-cadbury-dairy-milk-165gr-165gram-165-chocolate?extParam=ivf%3Dfalse%26src%3Dsearch</w:t>
        </w:r>
      </w:hyperlink>
    </w:p>
    <w:p w14:paraId="17AF70FD" w14:textId="33FE15C6" w:rsidR="00640EE0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8" w:history="1">
        <w:r w:rsidR="00640EE0" w:rsidRPr="0091304F">
          <w:rPr>
            <w:rStyle w:val="Hyperlink"/>
            <w:color w:val="3667C3" w:themeColor="accent2" w:themeShade="BF"/>
          </w:rPr>
          <w:t>https://s7d2.scene7.com/is/image/hersheysassets/0_34000_00240_5_701_24000_097_Item_Front?fmt=webp-alpha&amp;hei=412&amp;qlt=75</w:t>
        </w:r>
      </w:hyperlink>
    </w:p>
    <w:p w14:paraId="62E1EEF9" w14:textId="1F82D329" w:rsidR="000F1D45" w:rsidRPr="0091304F" w:rsidRDefault="007134F7" w:rsidP="00640EE0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3667C3" w:themeColor="accent2" w:themeShade="BF"/>
        </w:rPr>
      </w:pPr>
      <w:hyperlink r:id="rId19" w:history="1">
        <w:r w:rsidR="00640EE0" w:rsidRPr="0091304F">
          <w:rPr>
            <w:rStyle w:val="Hyperlink"/>
            <w:color w:val="3667C3" w:themeColor="accent2" w:themeShade="BF"/>
          </w:rPr>
          <w:t>https://cf.shopee.co.id/file/6273f8838dcb443dbcab3b4686397d76</w:t>
        </w:r>
      </w:hyperlink>
    </w:p>
    <w:p w14:paraId="2876858A" w14:textId="77777777" w:rsidR="00913B72" w:rsidRPr="00640EE0" w:rsidRDefault="00913B72" w:rsidP="00640EE0">
      <w:pPr>
        <w:spacing w:line="360" w:lineRule="auto"/>
        <w:jc w:val="both"/>
        <w:rPr>
          <w:rStyle w:val="longtext"/>
          <w:color w:val="3667C3" w:themeColor="accent2" w:themeShade="BF"/>
        </w:rPr>
      </w:pPr>
    </w:p>
    <w:p w14:paraId="3102AA9C" w14:textId="7AD0C06B" w:rsidR="00A55495" w:rsidRPr="000A5EA9" w:rsidRDefault="00D91A9D" w:rsidP="000A5EA9">
      <w:pPr>
        <w:spacing w:line="360" w:lineRule="auto"/>
        <w:ind w:left="360"/>
        <w:jc w:val="center"/>
        <w:rPr>
          <w:b/>
        </w:rPr>
      </w:pPr>
      <w:r w:rsidRPr="000A5EA9">
        <w:rPr>
          <w:b/>
        </w:rPr>
        <w:t>If you do not understand, please ask your assistant! Do not make your own assumption!</w:t>
      </w:r>
    </w:p>
    <w:sectPr w:rsidR="00A55495" w:rsidRPr="000A5EA9" w:rsidSect="00DF2179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33DB" w14:textId="77777777" w:rsidR="00CF4D1C" w:rsidRDefault="00CF4D1C" w:rsidP="00273E4A">
      <w:r>
        <w:separator/>
      </w:r>
    </w:p>
  </w:endnote>
  <w:endnote w:type="continuationSeparator" w:id="0">
    <w:p w14:paraId="4034588E" w14:textId="77777777" w:rsidR="00CF4D1C" w:rsidRDefault="00CF4D1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8864" w14:textId="77777777" w:rsidR="00CF4D1C" w:rsidRDefault="00CF4D1C" w:rsidP="00273E4A">
      <w:r>
        <w:separator/>
      </w:r>
    </w:p>
  </w:footnote>
  <w:footnote w:type="continuationSeparator" w:id="0">
    <w:p w14:paraId="69A57042" w14:textId="77777777" w:rsidR="00CF4D1C" w:rsidRDefault="00CF4D1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1B1D3CC" w:rsidR="005D0782" w:rsidRDefault="004B141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260922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9708FC"/>
    <w:multiLevelType w:val="hybridMultilevel"/>
    <w:tmpl w:val="C23872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049F4"/>
    <w:multiLevelType w:val="hybridMultilevel"/>
    <w:tmpl w:val="2640C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4"/>
  </w:num>
  <w:num w:numId="3" w16cid:durableId="393894099">
    <w:abstractNumId w:val="9"/>
  </w:num>
  <w:num w:numId="4" w16cid:durableId="1414398655">
    <w:abstractNumId w:val="5"/>
  </w:num>
  <w:num w:numId="5" w16cid:durableId="1865751856">
    <w:abstractNumId w:val="10"/>
  </w:num>
  <w:num w:numId="6" w16cid:durableId="832599873">
    <w:abstractNumId w:val="8"/>
  </w:num>
  <w:num w:numId="7" w16cid:durableId="273369844">
    <w:abstractNumId w:val="11"/>
  </w:num>
  <w:num w:numId="8" w16cid:durableId="127017365">
    <w:abstractNumId w:val="0"/>
  </w:num>
  <w:num w:numId="9" w16cid:durableId="1661957480">
    <w:abstractNumId w:val="3"/>
  </w:num>
  <w:num w:numId="10" w16cid:durableId="312101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3052110">
    <w:abstractNumId w:val="7"/>
  </w:num>
  <w:num w:numId="13" w16cid:durableId="1968320308">
    <w:abstractNumId w:val="14"/>
  </w:num>
  <w:num w:numId="14" w16cid:durableId="243951552">
    <w:abstractNumId w:val="2"/>
  </w:num>
  <w:num w:numId="15" w16cid:durableId="122962043">
    <w:abstractNumId w:val="13"/>
  </w:num>
  <w:num w:numId="16" w16cid:durableId="1400863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87D"/>
    <w:rsid w:val="00011811"/>
    <w:rsid w:val="000159EB"/>
    <w:rsid w:val="00020175"/>
    <w:rsid w:val="00020F10"/>
    <w:rsid w:val="00044804"/>
    <w:rsid w:val="00051154"/>
    <w:rsid w:val="00072DE7"/>
    <w:rsid w:val="000732DF"/>
    <w:rsid w:val="00081194"/>
    <w:rsid w:val="000A0C90"/>
    <w:rsid w:val="000A23D8"/>
    <w:rsid w:val="000A3435"/>
    <w:rsid w:val="000A3F41"/>
    <w:rsid w:val="000A5EA9"/>
    <w:rsid w:val="000B69D0"/>
    <w:rsid w:val="000C3015"/>
    <w:rsid w:val="000E3DE2"/>
    <w:rsid w:val="000F057A"/>
    <w:rsid w:val="000F1D45"/>
    <w:rsid w:val="000F1EBF"/>
    <w:rsid w:val="000F3EB6"/>
    <w:rsid w:val="000F7CFC"/>
    <w:rsid w:val="000F7FC6"/>
    <w:rsid w:val="001128D4"/>
    <w:rsid w:val="00122BC2"/>
    <w:rsid w:val="00126822"/>
    <w:rsid w:val="00131DAA"/>
    <w:rsid w:val="00136999"/>
    <w:rsid w:val="00144F67"/>
    <w:rsid w:val="00145C2E"/>
    <w:rsid w:val="001464BB"/>
    <w:rsid w:val="00150E94"/>
    <w:rsid w:val="00151847"/>
    <w:rsid w:val="00155C7D"/>
    <w:rsid w:val="0015698F"/>
    <w:rsid w:val="00167351"/>
    <w:rsid w:val="00183F26"/>
    <w:rsid w:val="001955A6"/>
    <w:rsid w:val="001A300E"/>
    <w:rsid w:val="001B3A2E"/>
    <w:rsid w:val="001C1771"/>
    <w:rsid w:val="001C6AE3"/>
    <w:rsid w:val="001D4810"/>
    <w:rsid w:val="001D7F9B"/>
    <w:rsid w:val="001E4042"/>
    <w:rsid w:val="001E637E"/>
    <w:rsid w:val="001E7ABE"/>
    <w:rsid w:val="001F64B6"/>
    <w:rsid w:val="00224780"/>
    <w:rsid w:val="00233BB6"/>
    <w:rsid w:val="00235C36"/>
    <w:rsid w:val="002376FA"/>
    <w:rsid w:val="00254A67"/>
    <w:rsid w:val="00266E83"/>
    <w:rsid w:val="0027192D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807"/>
    <w:rsid w:val="002C3AC5"/>
    <w:rsid w:val="002C7FC0"/>
    <w:rsid w:val="002D1472"/>
    <w:rsid w:val="002D7F31"/>
    <w:rsid w:val="002E3324"/>
    <w:rsid w:val="002F2580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49CD"/>
    <w:rsid w:val="0037553B"/>
    <w:rsid w:val="0038376D"/>
    <w:rsid w:val="00384C7B"/>
    <w:rsid w:val="00387D06"/>
    <w:rsid w:val="00393BD2"/>
    <w:rsid w:val="00395A8E"/>
    <w:rsid w:val="00397E5A"/>
    <w:rsid w:val="003A1788"/>
    <w:rsid w:val="003A6DB1"/>
    <w:rsid w:val="003B1D05"/>
    <w:rsid w:val="003B27CC"/>
    <w:rsid w:val="003B3E72"/>
    <w:rsid w:val="003B5F77"/>
    <w:rsid w:val="003B7109"/>
    <w:rsid w:val="003C07AD"/>
    <w:rsid w:val="003C0A29"/>
    <w:rsid w:val="003C1CE6"/>
    <w:rsid w:val="003D7084"/>
    <w:rsid w:val="003F178A"/>
    <w:rsid w:val="003F71D2"/>
    <w:rsid w:val="004074A1"/>
    <w:rsid w:val="00415DAE"/>
    <w:rsid w:val="00420AFF"/>
    <w:rsid w:val="00422134"/>
    <w:rsid w:val="004334F5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141B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563B"/>
    <w:rsid w:val="00556E41"/>
    <w:rsid w:val="005649DF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2223"/>
    <w:rsid w:val="005F47E6"/>
    <w:rsid w:val="005F794B"/>
    <w:rsid w:val="0060201C"/>
    <w:rsid w:val="0060486C"/>
    <w:rsid w:val="006321D7"/>
    <w:rsid w:val="00635EE5"/>
    <w:rsid w:val="00640EE0"/>
    <w:rsid w:val="00643F75"/>
    <w:rsid w:val="00664137"/>
    <w:rsid w:val="0067443D"/>
    <w:rsid w:val="00682A84"/>
    <w:rsid w:val="006D36BC"/>
    <w:rsid w:val="006F4D80"/>
    <w:rsid w:val="00701ECA"/>
    <w:rsid w:val="007134F7"/>
    <w:rsid w:val="00717343"/>
    <w:rsid w:val="00720962"/>
    <w:rsid w:val="0072245D"/>
    <w:rsid w:val="00737595"/>
    <w:rsid w:val="00747048"/>
    <w:rsid w:val="00766CCC"/>
    <w:rsid w:val="00781E46"/>
    <w:rsid w:val="00782602"/>
    <w:rsid w:val="00787247"/>
    <w:rsid w:val="007955AD"/>
    <w:rsid w:val="007B2133"/>
    <w:rsid w:val="007B5A6A"/>
    <w:rsid w:val="007C1C37"/>
    <w:rsid w:val="007D7F6F"/>
    <w:rsid w:val="007E0EE7"/>
    <w:rsid w:val="008005F7"/>
    <w:rsid w:val="00810737"/>
    <w:rsid w:val="00811C48"/>
    <w:rsid w:val="00815DB3"/>
    <w:rsid w:val="0083459F"/>
    <w:rsid w:val="0083780E"/>
    <w:rsid w:val="00853A90"/>
    <w:rsid w:val="008674E6"/>
    <w:rsid w:val="00870015"/>
    <w:rsid w:val="00876001"/>
    <w:rsid w:val="00876A58"/>
    <w:rsid w:val="00880E9B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D4B2C"/>
    <w:rsid w:val="008E437E"/>
    <w:rsid w:val="008F740C"/>
    <w:rsid w:val="009010C1"/>
    <w:rsid w:val="00901A30"/>
    <w:rsid w:val="0090372F"/>
    <w:rsid w:val="0091304F"/>
    <w:rsid w:val="00913B72"/>
    <w:rsid w:val="00932B6E"/>
    <w:rsid w:val="0093677F"/>
    <w:rsid w:val="00937B93"/>
    <w:rsid w:val="00944ADA"/>
    <w:rsid w:val="009568C5"/>
    <w:rsid w:val="00961A2D"/>
    <w:rsid w:val="00963191"/>
    <w:rsid w:val="0097243E"/>
    <w:rsid w:val="00973849"/>
    <w:rsid w:val="009832E4"/>
    <w:rsid w:val="009A2464"/>
    <w:rsid w:val="009A3737"/>
    <w:rsid w:val="009B57AE"/>
    <w:rsid w:val="009C1F12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55495"/>
    <w:rsid w:val="00A6242C"/>
    <w:rsid w:val="00A642DB"/>
    <w:rsid w:val="00A8412B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B56"/>
    <w:rsid w:val="00AF264E"/>
    <w:rsid w:val="00AF338E"/>
    <w:rsid w:val="00B04C4C"/>
    <w:rsid w:val="00B17AD5"/>
    <w:rsid w:val="00B212C7"/>
    <w:rsid w:val="00B25A20"/>
    <w:rsid w:val="00B311C6"/>
    <w:rsid w:val="00B440FB"/>
    <w:rsid w:val="00B4674F"/>
    <w:rsid w:val="00B517FB"/>
    <w:rsid w:val="00B6263E"/>
    <w:rsid w:val="00B67595"/>
    <w:rsid w:val="00B7140C"/>
    <w:rsid w:val="00B81979"/>
    <w:rsid w:val="00B81F46"/>
    <w:rsid w:val="00B948DA"/>
    <w:rsid w:val="00B9609E"/>
    <w:rsid w:val="00BB2726"/>
    <w:rsid w:val="00BB451D"/>
    <w:rsid w:val="00BC6DE8"/>
    <w:rsid w:val="00BE0705"/>
    <w:rsid w:val="00BF0087"/>
    <w:rsid w:val="00BF2997"/>
    <w:rsid w:val="00BF7C45"/>
    <w:rsid w:val="00C07545"/>
    <w:rsid w:val="00C211B8"/>
    <w:rsid w:val="00C25F66"/>
    <w:rsid w:val="00C44051"/>
    <w:rsid w:val="00C525FC"/>
    <w:rsid w:val="00C56C03"/>
    <w:rsid w:val="00C57A8A"/>
    <w:rsid w:val="00C57FE8"/>
    <w:rsid w:val="00C6549A"/>
    <w:rsid w:val="00C8483C"/>
    <w:rsid w:val="00C90472"/>
    <w:rsid w:val="00C915BF"/>
    <w:rsid w:val="00CB04EB"/>
    <w:rsid w:val="00CB3B33"/>
    <w:rsid w:val="00CB736B"/>
    <w:rsid w:val="00CC491C"/>
    <w:rsid w:val="00CD64BC"/>
    <w:rsid w:val="00CE471E"/>
    <w:rsid w:val="00CF11B0"/>
    <w:rsid w:val="00CF4D1C"/>
    <w:rsid w:val="00D22C95"/>
    <w:rsid w:val="00D30822"/>
    <w:rsid w:val="00D30911"/>
    <w:rsid w:val="00D3685C"/>
    <w:rsid w:val="00D37E0D"/>
    <w:rsid w:val="00D47C75"/>
    <w:rsid w:val="00D60A6D"/>
    <w:rsid w:val="00D656B1"/>
    <w:rsid w:val="00D67DFC"/>
    <w:rsid w:val="00D91A9D"/>
    <w:rsid w:val="00D95848"/>
    <w:rsid w:val="00DA4A85"/>
    <w:rsid w:val="00DA6E4A"/>
    <w:rsid w:val="00DB0A75"/>
    <w:rsid w:val="00DB6FE2"/>
    <w:rsid w:val="00DC4B9D"/>
    <w:rsid w:val="00DC700A"/>
    <w:rsid w:val="00DE2FA6"/>
    <w:rsid w:val="00DF2179"/>
    <w:rsid w:val="00DF224B"/>
    <w:rsid w:val="00DF718C"/>
    <w:rsid w:val="00E011F0"/>
    <w:rsid w:val="00E0375C"/>
    <w:rsid w:val="00E03DA9"/>
    <w:rsid w:val="00E047D9"/>
    <w:rsid w:val="00E065E6"/>
    <w:rsid w:val="00E335DA"/>
    <w:rsid w:val="00E3377B"/>
    <w:rsid w:val="00E36B77"/>
    <w:rsid w:val="00E36EA8"/>
    <w:rsid w:val="00E44929"/>
    <w:rsid w:val="00E502A7"/>
    <w:rsid w:val="00E642BF"/>
    <w:rsid w:val="00E660C4"/>
    <w:rsid w:val="00E83F0C"/>
    <w:rsid w:val="00E974D4"/>
    <w:rsid w:val="00EB5190"/>
    <w:rsid w:val="00EB7CD4"/>
    <w:rsid w:val="00ED5890"/>
    <w:rsid w:val="00EE10D6"/>
    <w:rsid w:val="00EE258D"/>
    <w:rsid w:val="00EF17AC"/>
    <w:rsid w:val="00EF4F56"/>
    <w:rsid w:val="00EF54CD"/>
    <w:rsid w:val="00F22A92"/>
    <w:rsid w:val="00F2595B"/>
    <w:rsid w:val="00F36E33"/>
    <w:rsid w:val="00F46835"/>
    <w:rsid w:val="00F53807"/>
    <w:rsid w:val="00F64D47"/>
    <w:rsid w:val="00F70B8B"/>
    <w:rsid w:val="00F712CE"/>
    <w:rsid w:val="00F80742"/>
    <w:rsid w:val="00F8581F"/>
    <w:rsid w:val="00F916CF"/>
    <w:rsid w:val="00F955DA"/>
    <w:rsid w:val="00FA2F3D"/>
    <w:rsid w:val="00FA41A2"/>
    <w:rsid w:val="00FA7FD5"/>
    <w:rsid w:val="00FC245F"/>
    <w:rsid w:val="00FC53E8"/>
    <w:rsid w:val="00FC7DE3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91A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471E"/>
    <w:rPr>
      <w:b/>
      <w:bCs/>
    </w:rPr>
  </w:style>
  <w:style w:type="character" w:styleId="Hyperlink">
    <w:name w:val="Hyperlink"/>
    <w:basedOn w:val="DefaultParagraphFont"/>
    <w:uiPriority w:val="99"/>
    <w:unhideWhenUsed/>
    <w:rsid w:val="00044804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61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200180952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9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g-live-01.slatic.net/p/e01325f07c466ce0edf8b5385f4212e9.jpg" TargetMode="External"/><Relationship Id="rId18" Type="http://schemas.openxmlformats.org/officeDocument/2006/relationships/hyperlink" Target="https://s7d2.scene7.com/is/image/hersheysassets/0_34000_00240_5_701_24000_097_Item_Front?fmt=webp-alpha&amp;hei=412&amp;qlt=7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vanhoutenchocolates.com/vanhouten/is/image/content/dam/vanhouten-chocolates/en_us/images/products/vh-30g-fruits-nuts-570x5705644.png?hei=570&amp;wid=570&amp;fmt=png-alpha" TargetMode="External"/><Relationship Id="rId17" Type="http://schemas.openxmlformats.org/officeDocument/2006/relationships/hyperlink" Target="https://www.tokopedia.com/onostore20/cokelat-cadbury-dairy-milk-165gr-165gram-165-chocolate?extParam=ivf%3Dfalse%26src%3Dsearch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f.shopee.co.id/file/19cddff138e7635b400f6f5957b2bd4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3.bukalapak.com/img/8843887328/large/SILVERQUEEN_CASHEW_30gr_Coklat_Silver_queen_kacang_mede_30_g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mages.tokopedia.net/img/cache/700/product-1/2020/5/2/batch-upload/batch-upload_50b570f9-9747-4cdc-98d9-302d35bccc5d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tokopedia.com/diamond-online/kinder-bueno-chocolate-43-g" TargetMode="External"/><Relationship Id="rId19" Type="http://schemas.openxmlformats.org/officeDocument/2006/relationships/hyperlink" Target="https://cf.shopee.co.id/file/6273f8838dcb443dbcab3b4686397d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ages.tokopedia.net/img/cache/500-square/VqbcmM/2021/2/8/8abad56c-c5ef-4f3d-8342-fcd799d0e58a.jpg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90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90</cp:revision>
  <dcterms:created xsi:type="dcterms:W3CDTF">2017-10-20T05:51:00Z</dcterms:created>
  <dcterms:modified xsi:type="dcterms:W3CDTF">2022-09-11T14:03:00Z</dcterms:modified>
</cp:coreProperties>
</file>