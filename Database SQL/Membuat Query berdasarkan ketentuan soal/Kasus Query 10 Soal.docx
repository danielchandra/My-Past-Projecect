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258"/>
        <w:gridCol w:w="1174"/>
        <w:gridCol w:w="3147"/>
        <w:gridCol w:w="721"/>
        <w:gridCol w:w="2074"/>
        <w:gridCol w:w="2207"/>
      </w:tblGrid>
      <w:tr w:rsidR="0046783A" w14:paraId="4B0BD7B8" w14:textId="77777777" w:rsidTr="007E2A69">
        <w:trPr>
          <w:cantSplit/>
          <w:trHeight w:val="408"/>
        </w:trPr>
        <w:tc>
          <w:tcPr>
            <w:tcW w:w="5000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808F781" w14:textId="77777777" w:rsidR="0046783A" w:rsidRPr="00717B26" w:rsidRDefault="0046783A" w:rsidP="007E2A69">
            <w:pPr>
              <w:jc w:val="center"/>
              <w:rPr>
                <w:rFonts w:ascii="Arial" w:hAnsi="Arial" w:cs="Arial"/>
                <w:b/>
              </w:rPr>
            </w:pPr>
            <w:r w:rsidRPr="00244B2C">
              <w:rPr>
                <w:rFonts w:ascii="Arial" w:hAnsi="Arial" w:cs="Arial"/>
                <w:b/>
                <w:lang w:val="id-ID"/>
              </w:rPr>
              <w:t>Practicum Final Exam –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244B2C">
              <w:rPr>
                <w:rFonts w:ascii="Arial" w:hAnsi="Arial" w:cs="Arial"/>
                <w:b/>
                <w:lang w:val="id-ID"/>
              </w:rPr>
              <w:t xml:space="preserve">Even Semester Year </w:t>
            </w:r>
            <w:r>
              <w:rPr>
                <w:rFonts w:ascii="Arial" w:hAnsi="Arial" w:cs="Arial"/>
                <w:b/>
              </w:rPr>
              <w:t>2021/2022</w:t>
            </w:r>
          </w:p>
        </w:tc>
      </w:tr>
      <w:tr w:rsidR="0046783A" w14:paraId="69CB9E17" w14:textId="77777777" w:rsidTr="007E2A69">
        <w:trPr>
          <w:cantSplit/>
          <w:trHeight w:val="512"/>
        </w:trPr>
        <w:tc>
          <w:tcPr>
            <w:tcW w:w="10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05F8F1A" w14:textId="77777777" w:rsidR="0046783A" w:rsidRPr="00B52577" w:rsidRDefault="0046783A" w:rsidP="007E2A69">
            <w:pPr>
              <w:tabs>
                <w:tab w:val="left" w:pos="1980"/>
              </w:tabs>
              <w:jc w:val="right"/>
              <w:rPr>
                <w:rFonts w:ascii="Arial" w:hAnsi="Arial" w:cs="Arial"/>
                <w:b/>
                <w:sz w:val="20"/>
                <w:lang w:val="id-ID"/>
              </w:rPr>
            </w:pPr>
            <w:r w:rsidRPr="00B52577">
              <w:rPr>
                <w:rFonts w:ascii="Arial" w:hAnsi="Arial" w:cs="Arial"/>
                <w:b/>
                <w:sz w:val="20"/>
                <w:lang w:val="id-ID"/>
              </w:rPr>
              <w:t>Subject</w:t>
            </w:r>
          </w:p>
        </w:tc>
        <w:tc>
          <w:tcPr>
            <w:tcW w:w="285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D01A972" w14:textId="77777777" w:rsidR="0046783A" w:rsidRDefault="0046783A" w:rsidP="007E2A69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ISYS6169 – Database Systems</w:t>
            </w:r>
          </w:p>
        </w:tc>
        <w:tc>
          <w:tcPr>
            <w:tcW w:w="1060" w:type="pct"/>
            <w:vMerge w:val="restar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3CE3B74" w14:textId="77777777" w:rsidR="0046783A" w:rsidRDefault="0046783A" w:rsidP="007E2A69">
            <w:pPr>
              <w:ind w:left="-110"/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08CBD725" wp14:editId="0F0954D3">
                  <wp:extent cx="1371600" cy="99123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61775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9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83A" w14:paraId="11A6E41E" w14:textId="77777777" w:rsidTr="007E2A69">
        <w:trPr>
          <w:cantSplit/>
          <w:trHeight w:val="576"/>
        </w:trPr>
        <w:tc>
          <w:tcPr>
            <w:tcW w:w="40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437CC719" w14:textId="77777777" w:rsidR="0046783A" w:rsidRDefault="0046783A" w:rsidP="007E2A69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0C43B6">
              <w:rPr>
                <w:rFonts w:ascii="Arial" w:hAnsi="Arial" w:cs="Arial"/>
                <w:b/>
                <w:sz w:val="20"/>
                <w:lang w:val="id-ID"/>
              </w:rPr>
              <w:t>Class</w:t>
            </w:r>
          </w:p>
        </w:tc>
        <w:tc>
          <w:tcPr>
            <w:tcW w:w="1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EEF5C2" w14:textId="77777777" w:rsidR="0046783A" w:rsidRPr="00DA7A95" w:rsidRDefault="0046783A" w:rsidP="007E2A69">
            <w:pPr>
              <w:pStyle w:val="Header"/>
              <w:tabs>
                <w:tab w:val="left" w:pos="1980"/>
              </w:tabs>
              <w:ind w:right="-22"/>
              <w:rPr>
                <w:rFonts w:ascii="Arial" w:hAnsi="Arial" w:cs="Arial"/>
                <w:b/>
                <w:sz w:val="18"/>
                <w:szCs w:val="18"/>
              </w:rPr>
            </w:pPr>
            <w:r w:rsidRPr="00DA7A95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07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56C7A0" w14:textId="5444350B" w:rsidR="0046783A" w:rsidRPr="00DA7A95" w:rsidRDefault="0046783A" w:rsidP="007E2A69">
            <w:pPr>
              <w:pStyle w:val="Header"/>
              <w:tabs>
                <w:tab w:val="left" w:pos="1980"/>
              </w:tabs>
              <w:ind w:left="-106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BA05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2352F26" w14:textId="77777777" w:rsidR="0046783A" w:rsidRDefault="0046783A" w:rsidP="007E2A69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D8206A">
              <w:rPr>
                <w:rFonts w:ascii="Arial" w:hAnsi="Arial" w:cs="Arial"/>
                <w:b/>
                <w:sz w:val="20"/>
                <w:lang w:val="id-ID"/>
              </w:rPr>
              <w:t>Start Date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2D5E9F8B" w14:textId="61012167" w:rsidR="0046783A" w:rsidRDefault="0046783A" w:rsidP="007E2A69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: 22 June 2021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221B7010" w14:textId="77777777" w:rsidR="0046783A" w:rsidRDefault="0046783A" w:rsidP="007E2A69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46783A" w14:paraId="29EEC2D7" w14:textId="77777777" w:rsidTr="007E2A69">
        <w:trPr>
          <w:cantSplit/>
          <w:trHeight w:val="576"/>
        </w:trPr>
        <w:tc>
          <w:tcPr>
            <w:tcW w:w="403" w:type="pct"/>
            <w:vMerge w:val="restart"/>
            <w:tcBorders>
              <w:top w:val="single" w:sz="4" w:space="0" w:color="auto"/>
              <w:left w:val="double" w:sz="4" w:space="0" w:color="auto"/>
              <w:bottom w:val="nil"/>
              <w:right w:val="nil"/>
            </w:tcBorders>
            <w:vAlign w:val="center"/>
            <w:hideMark/>
          </w:tcPr>
          <w:p w14:paraId="4A89FF41" w14:textId="77777777" w:rsidR="0046783A" w:rsidRDefault="0046783A" w:rsidP="007E2A69">
            <w:pPr>
              <w:pStyle w:val="Header"/>
              <w:tabs>
                <w:tab w:val="clear" w:pos="4320"/>
                <w:tab w:val="left" w:pos="1980"/>
              </w:tabs>
              <w:ind w:right="-188"/>
              <w:rPr>
                <w:rFonts w:ascii="Arial" w:hAnsi="Arial" w:cs="Arial"/>
                <w:b/>
                <w:sz w:val="18"/>
              </w:rPr>
            </w:pPr>
            <w:r w:rsidRPr="00900BB0">
              <w:rPr>
                <w:rFonts w:ascii="Arial" w:hAnsi="Arial" w:cs="Arial"/>
                <w:b/>
                <w:sz w:val="20"/>
                <w:lang w:val="id-ID"/>
              </w:rPr>
              <w:t>Lecturer</w:t>
            </w:r>
          </w:p>
        </w:tc>
        <w:tc>
          <w:tcPr>
            <w:tcW w:w="124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B124ED6" w14:textId="77777777" w:rsidR="0046783A" w:rsidRPr="00DA7A95" w:rsidRDefault="0046783A" w:rsidP="007E2A69">
            <w:pPr>
              <w:pStyle w:val="Header"/>
              <w:tabs>
                <w:tab w:val="left" w:pos="1980"/>
              </w:tabs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:</w:t>
            </w:r>
          </w:p>
        </w:tc>
        <w:tc>
          <w:tcPr>
            <w:tcW w:w="2073" w:type="pct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86722A2" w14:textId="46568B4A" w:rsidR="0046783A" w:rsidRPr="00717B26" w:rsidRDefault="0046783A" w:rsidP="007E2A69">
            <w:pPr>
              <w:pStyle w:val="Header"/>
              <w:tabs>
                <w:tab w:val="clear" w:pos="4320"/>
                <w:tab w:val="left" w:pos="1980"/>
              </w:tabs>
              <w:ind w:left="-123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D4767 – Harkat Christian Zamasi, S.Kom., M.M.S.I</w:t>
            </w:r>
            <w:r w:rsidR="00A01814">
              <w:rPr>
                <w:rFonts w:ascii="Arial" w:hAnsi="Arial" w:cs="Arial"/>
                <w:b/>
                <w:sz w:val="18"/>
              </w:rPr>
              <w:t>.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7A89837" w14:textId="77777777" w:rsidR="0046783A" w:rsidRPr="00665E84" w:rsidRDefault="0046783A" w:rsidP="007E2A69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665E84">
              <w:rPr>
                <w:rFonts w:ascii="Arial" w:hAnsi="Arial" w:cs="Arial"/>
                <w:b/>
                <w:sz w:val="20"/>
                <w:lang w:val="id-ID"/>
              </w:rPr>
              <w:t>Start Time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09E43719" w14:textId="6D34D5DB" w:rsidR="0046783A" w:rsidRPr="00AF3F0A" w:rsidRDefault="0046783A" w:rsidP="007E2A69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i/>
                <w:sz w:val="16"/>
                <w:lang w:val="id-ID"/>
              </w:rPr>
            </w:pPr>
            <w:r>
              <w:rPr>
                <w:rFonts w:ascii="Arial" w:hAnsi="Arial" w:cs="Arial"/>
                <w:b/>
                <w:sz w:val="18"/>
              </w:rPr>
              <w:t>: 07.20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32267A4" w14:textId="77777777" w:rsidR="0046783A" w:rsidRDefault="0046783A" w:rsidP="007E2A69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46783A" w14:paraId="5474D338" w14:textId="77777777" w:rsidTr="007E2A69">
        <w:trPr>
          <w:cantSplit/>
          <w:trHeight w:val="576"/>
        </w:trPr>
        <w:tc>
          <w:tcPr>
            <w:tcW w:w="403" w:type="pct"/>
            <w:vMerge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14:paraId="47B577CA" w14:textId="77777777" w:rsidR="0046783A" w:rsidRDefault="0046783A" w:rsidP="007E2A69">
            <w:pPr>
              <w:pStyle w:val="Header"/>
              <w:tabs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2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C15761" w14:textId="77777777" w:rsidR="0046783A" w:rsidRPr="00DA7A95" w:rsidRDefault="0046783A" w:rsidP="007E2A69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73" w:type="pct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41D34A" w14:textId="77777777" w:rsidR="0046783A" w:rsidRPr="00046FCF" w:rsidRDefault="0046783A" w:rsidP="007E2A69">
            <w:pPr>
              <w:pStyle w:val="Header"/>
              <w:tabs>
                <w:tab w:val="clear" w:pos="4320"/>
                <w:tab w:val="left" w:pos="1980"/>
              </w:tabs>
              <w:ind w:left="-113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B53C0C8" w14:textId="77777777" w:rsidR="0046783A" w:rsidRDefault="0046783A" w:rsidP="007E2A69">
            <w:pPr>
              <w:pStyle w:val="Header"/>
              <w:tabs>
                <w:tab w:val="clear" w:pos="4320"/>
                <w:tab w:val="left" w:pos="1332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75274B">
              <w:rPr>
                <w:rFonts w:ascii="Arial" w:hAnsi="Arial" w:cs="Arial"/>
                <w:b/>
                <w:sz w:val="20"/>
                <w:lang w:val="id-ID"/>
              </w:rPr>
              <w:t>End Date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14:paraId="67179F15" w14:textId="6E9025BD" w:rsidR="0046783A" w:rsidRDefault="0046783A" w:rsidP="007E2A69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: 22 June 2021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103ECE16" w14:textId="77777777" w:rsidR="0046783A" w:rsidRDefault="0046783A" w:rsidP="007E2A69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  <w:tr w:rsidR="0046783A" w14:paraId="6BD8BE64" w14:textId="77777777" w:rsidTr="007E2A69">
        <w:trPr>
          <w:cantSplit/>
          <w:trHeight w:val="576"/>
        </w:trPr>
        <w:tc>
          <w:tcPr>
            <w:tcW w:w="403" w:type="pct"/>
            <w:vMerge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20D7F226" w14:textId="77777777" w:rsidR="0046783A" w:rsidRDefault="0046783A" w:rsidP="007E2A69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</w:p>
        </w:tc>
        <w:tc>
          <w:tcPr>
            <w:tcW w:w="124" w:type="pct"/>
            <w:vMerge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17715760" w14:textId="77777777" w:rsidR="0046783A" w:rsidRDefault="0046783A" w:rsidP="007E2A69">
            <w:pPr>
              <w:pStyle w:val="Header"/>
              <w:tabs>
                <w:tab w:val="clear" w:pos="4320"/>
                <w:tab w:val="left" w:pos="1980"/>
              </w:tabs>
              <w:ind w:left="75" w:hanging="90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2073" w:type="pct"/>
            <w:gridSpan w:val="2"/>
            <w:vMerge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7231C0DC" w14:textId="77777777" w:rsidR="0046783A" w:rsidRPr="00D843FE" w:rsidRDefault="0046783A" w:rsidP="007E2A69">
            <w:pPr>
              <w:pStyle w:val="Header"/>
              <w:tabs>
                <w:tab w:val="clear" w:pos="4320"/>
                <w:tab w:val="left" w:pos="1980"/>
              </w:tabs>
              <w:ind w:left="-15" w:hanging="5"/>
              <w:rPr>
                <w:rFonts w:ascii="Arial" w:hAnsi="Arial" w:cs="Arial"/>
                <w:b/>
                <w:sz w:val="18"/>
                <w:lang w:val="id-ID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  <w:hideMark/>
          </w:tcPr>
          <w:p w14:paraId="79C0A098" w14:textId="77777777" w:rsidR="0046783A" w:rsidRDefault="0046783A" w:rsidP="007E2A69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  <w:lang w:val="id-ID"/>
              </w:rPr>
            </w:pPr>
            <w:r w:rsidRPr="0075274B">
              <w:rPr>
                <w:rFonts w:ascii="Arial" w:hAnsi="Arial" w:cs="Arial"/>
                <w:b/>
                <w:sz w:val="20"/>
                <w:lang w:val="id-ID"/>
              </w:rPr>
              <w:t>End Time</w:t>
            </w:r>
          </w:p>
        </w:tc>
        <w:tc>
          <w:tcPr>
            <w:tcW w:w="995" w:type="pct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DDDDDFA" w14:textId="0E9DC2C2" w:rsidR="0046783A" w:rsidRPr="001F3F61" w:rsidRDefault="0046783A" w:rsidP="007E2A69">
            <w:pPr>
              <w:pStyle w:val="Header"/>
              <w:tabs>
                <w:tab w:val="clear" w:pos="4320"/>
                <w:tab w:val="left" w:pos="1980"/>
              </w:tabs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18"/>
              </w:rPr>
              <w:t>: 09.20</w:t>
            </w:r>
          </w:p>
        </w:tc>
        <w:tc>
          <w:tcPr>
            <w:tcW w:w="1060" w:type="pct"/>
            <w:vMerge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399BC46" w14:textId="77777777" w:rsidR="0046783A" w:rsidRDefault="0046783A" w:rsidP="007E2A69">
            <w:pPr>
              <w:rPr>
                <w:rFonts w:ascii="Arial" w:hAnsi="Arial" w:cs="Arial"/>
                <w:b/>
                <w:sz w:val="20"/>
                <w:lang w:val="id-ID"/>
              </w:rPr>
            </w:pPr>
          </w:p>
        </w:tc>
      </w:tr>
    </w:tbl>
    <w:p w14:paraId="750CF0FF" w14:textId="77777777" w:rsidR="0046783A" w:rsidRPr="00D04099" w:rsidRDefault="0046783A" w:rsidP="0046783A">
      <w:pPr>
        <w:pStyle w:val="Header"/>
        <w:tabs>
          <w:tab w:val="clear" w:pos="4320"/>
          <w:tab w:val="clear" w:pos="8640"/>
        </w:tabs>
        <w:rPr>
          <w:lang w:val="id-ID"/>
        </w:rPr>
      </w:pPr>
    </w:p>
    <w:p w14:paraId="0C864B6B" w14:textId="77777777" w:rsidR="0046783A" w:rsidRDefault="0046783A" w:rsidP="0046783A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PERATURAN UJIAN:</w:t>
      </w:r>
    </w:p>
    <w:p w14:paraId="17080730" w14:textId="77777777" w:rsidR="0046783A" w:rsidRDefault="0046783A" w:rsidP="0046783A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Exam Regulations:</w:t>
      </w:r>
    </w:p>
    <w:p w14:paraId="2A088292" w14:textId="77777777" w:rsidR="0046783A" w:rsidRDefault="0046783A" w:rsidP="0046783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Mahasiswa tidak diperbolehkan berdiskusi </w:t>
      </w:r>
      <w:r>
        <w:rPr>
          <w:lang w:val="en-ID" w:eastAsia="x-none"/>
        </w:rPr>
        <w:t xml:space="preserve">dan/atau bekerja sama </w:t>
      </w:r>
      <w:r>
        <w:rPr>
          <w:lang w:val="id-ID" w:eastAsia="x-none"/>
        </w:rPr>
        <w:t>dengan peserta ujian lainnya</w:t>
      </w:r>
    </w:p>
    <w:p w14:paraId="2385F57B" w14:textId="77777777" w:rsidR="0046783A" w:rsidRDefault="0046783A" w:rsidP="0046783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>Student</w:t>
      </w:r>
      <w:r>
        <w:rPr>
          <w:i/>
          <w:sz w:val="20"/>
          <w:szCs w:val="20"/>
          <w:lang w:val="x-none" w:eastAsia="x-none"/>
        </w:rPr>
        <w:t xml:space="preserve"> is</w:t>
      </w:r>
      <w:r>
        <w:rPr>
          <w:i/>
          <w:sz w:val="20"/>
          <w:szCs w:val="20"/>
          <w:lang w:val="id-ID" w:eastAsia="x-none"/>
        </w:rPr>
        <w:t xml:space="preserve"> not allowed to discus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>with other exam participants</w:t>
      </w:r>
    </w:p>
    <w:p w14:paraId="65272C60" w14:textId="77777777" w:rsidR="0046783A" w:rsidRPr="00D64B67" w:rsidRDefault="0046783A" w:rsidP="0046783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 w:rsidRPr="00D64B67">
        <w:rPr>
          <w:lang w:val="id-ID" w:eastAsia="x-none"/>
        </w:rPr>
        <w:t>M</w:t>
      </w:r>
      <w:r w:rsidRPr="001A444E">
        <w:rPr>
          <w:lang w:val="id-ID" w:eastAsia="x-none"/>
        </w:rPr>
        <w:t xml:space="preserve">ahasiswa tidak diperbolehkan untuk membuka dan menyalin dari </w:t>
      </w:r>
      <w:r w:rsidRPr="001A444E">
        <w:rPr>
          <w:b/>
          <w:bCs/>
          <w:lang w:val="id-ID" w:eastAsia="x-none"/>
        </w:rPr>
        <w:t>BUKU</w:t>
      </w:r>
      <w:r w:rsidRPr="001A444E">
        <w:rPr>
          <w:lang w:val="id-ID" w:eastAsia="x-none"/>
        </w:rPr>
        <w:t xml:space="preserve"> atau </w:t>
      </w:r>
      <w:r w:rsidRPr="001A444E">
        <w:rPr>
          <w:b/>
          <w:bCs/>
          <w:lang w:val="id-ID" w:eastAsia="x-none"/>
        </w:rPr>
        <w:t>CATATAN</w:t>
      </w:r>
      <w:r w:rsidRPr="001A444E">
        <w:rPr>
          <w:lang w:val="id-ID" w:eastAsia="x-none"/>
        </w:rPr>
        <w:t xml:space="preserve">, </w:t>
      </w:r>
      <w:r w:rsidRPr="001A444E">
        <w:rPr>
          <w:b/>
          <w:bCs/>
          <w:lang w:val="id-ID" w:eastAsia="x-none"/>
        </w:rPr>
        <w:t>VIDEO</w:t>
      </w:r>
      <w:r w:rsidRPr="001A444E">
        <w:rPr>
          <w:lang w:val="id-ID" w:eastAsia="x-none"/>
        </w:rPr>
        <w:t xml:space="preserve"> dari pengajar (recording kelas, VBL, Youtube, dsb) dan </w:t>
      </w:r>
      <w:r w:rsidRPr="001A444E">
        <w:rPr>
          <w:b/>
          <w:bCs/>
          <w:lang w:val="id-ID" w:eastAsia="x-none"/>
        </w:rPr>
        <w:t>REFERENSI</w:t>
      </w:r>
      <w:r w:rsidRPr="001A444E">
        <w:rPr>
          <w:lang w:val="id-ID" w:eastAsia="x-none"/>
        </w:rPr>
        <w:t xml:space="preserve"> lainnya</w:t>
      </w:r>
    </w:p>
    <w:p w14:paraId="2ADE3DA9" w14:textId="77777777" w:rsidR="0046783A" w:rsidRPr="00B37A53" w:rsidRDefault="0046783A" w:rsidP="0046783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lang w:val="en-ID" w:eastAsia="x-none"/>
        </w:rPr>
      </w:pPr>
      <w:r w:rsidRPr="00D64B67">
        <w:rPr>
          <w:bCs/>
          <w:i/>
          <w:sz w:val="20"/>
          <w:szCs w:val="20"/>
          <w:lang w:val="id-ID" w:eastAsia="x-none"/>
        </w:rPr>
        <w:t>S</w:t>
      </w:r>
      <w:r w:rsidRPr="001A444E">
        <w:rPr>
          <w:bCs/>
          <w:i/>
          <w:sz w:val="20"/>
          <w:szCs w:val="20"/>
          <w:lang w:val="id-ID" w:eastAsia="x-none"/>
        </w:rPr>
        <w:t>tudent isn't allowed to open and copy from any resources such as notes, videos (class recording, VBL, Youtube, etc) and other references</w:t>
      </w:r>
    </w:p>
    <w:p w14:paraId="2AF04D9E" w14:textId="77777777" w:rsidR="0046783A" w:rsidRDefault="0046783A" w:rsidP="0046783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>M</w:t>
      </w:r>
      <w:r w:rsidRPr="001A444E">
        <w:rPr>
          <w:lang w:val="id-ID" w:eastAsia="x-none"/>
        </w:rPr>
        <w:t>ahasiswa tidak diperbolehkan membuka dan menyalin jawaban dari internet (google, stackoverflow, dsb)</w:t>
      </w:r>
    </w:p>
    <w:p w14:paraId="5FDE7C57" w14:textId="77777777" w:rsidR="0046783A" w:rsidRDefault="0046783A" w:rsidP="0046783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>S</w:t>
      </w:r>
      <w:r w:rsidRPr="001A444E">
        <w:rPr>
          <w:i/>
          <w:sz w:val="20"/>
          <w:szCs w:val="20"/>
          <w:lang w:val="id-ID" w:eastAsia="x-none"/>
        </w:rPr>
        <w:t>tudent isn't allowed to open and copy answer from the internet (google, stackoverflow, etc)</w:t>
      </w:r>
    </w:p>
    <w:p w14:paraId="7554FC8E" w14:textId="77777777" w:rsidR="0046783A" w:rsidRDefault="0046783A" w:rsidP="0046783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 xml:space="preserve">Asisten </w:t>
      </w:r>
      <w:r>
        <w:rPr>
          <w:b/>
          <w:bCs/>
          <w:lang w:val="id-ID" w:eastAsia="x-none"/>
        </w:rPr>
        <w:t>BERHAK</w:t>
      </w:r>
      <w:r>
        <w:rPr>
          <w:lang w:val="id-ID" w:eastAsia="x-none"/>
        </w:rPr>
        <w:t xml:space="preserve"> memberi nilai 0</w:t>
      </w:r>
      <w:r>
        <w:rPr>
          <w:b/>
          <w:bCs/>
          <w:lang w:val="id-ID" w:eastAsia="x-none"/>
        </w:rPr>
        <w:t xml:space="preserve"> (NOL)</w:t>
      </w:r>
      <w:r>
        <w:rPr>
          <w:lang w:val="id-ID" w:eastAsia="x-none"/>
        </w:rPr>
        <w:t xml:space="preserve"> bagi peserta ujian yang melakukan segala bentuk kecurangan</w:t>
      </w:r>
    </w:p>
    <w:p w14:paraId="5869C374" w14:textId="77777777" w:rsidR="0046783A" w:rsidRPr="0021077F" w:rsidRDefault="0046783A" w:rsidP="0046783A">
      <w:pPr>
        <w:tabs>
          <w:tab w:val="center" w:pos="0"/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Assistant </w:t>
      </w:r>
      <w:r>
        <w:rPr>
          <w:i/>
          <w:sz w:val="20"/>
          <w:szCs w:val="20"/>
          <w:lang w:val="x-none" w:eastAsia="x-none"/>
        </w:rPr>
        <w:t xml:space="preserve">is able </w:t>
      </w:r>
      <w:r>
        <w:rPr>
          <w:i/>
          <w:sz w:val="20"/>
          <w:szCs w:val="20"/>
          <w:lang w:val="id-ID" w:eastAsia="x-none"/>
        </w:rPr>
        <w:t xml:space="preserve">to give </w:t>
      </w:r>
      <w:r>
        <w:rPr>
          <w:i/>
          <w:sz w:val="20"/>
          <w:szCs w:val="20"/>
          <w:lang w:val="x-none" w:eastAsia="x-none"/>
        </w:rPr>
        <w:t>0 (</w:t>
      </w:r>
      <w:r w:rsidRPr="0021077F">
        <w:rPr>
          <w:i/>
          <w:sz w:val="20"/>
          <w:szCs w:val="20"/>
          <w:lang w:val="x-none" w:eastAsia="x-none"/>
        </w:rPr>
        <w:t>ZERO)</w:t>
      </w:r>
      <w:r w:rsidRPr="0021077F">
        <w:rPr>
          <w:i/>
          <w:sz w:val="20"/>
          <w:szCs w:val="20"/>
          <w:lang w:val="id-ID" w:eastAsia="x-none"/>
        </w:rPr>
        <w:t xml:space="preserve"> score for exam participant who </w:t>
      </w:r>
      <w:r w:rsidRPr="0021077F">
        <w:rPr>
          <w:i/>
          <w:sz w:val="20"/>
          <w:szCs w:val="20"/>
          <w:lang w:val="x-none" w:eastAsia="x-none"/>
        </w:rPr>
        <w:t>does</w:t>
      </w:r>
      <w:r w:rsidRPr="0021077F">
        <w:rPr>
          <w:i/>
          <w:sz w:val="20"/>
          <w:szCs w:val="20"/>
          <w:lang w:val="id-ID" w:eastAsia="x-none"/>
        </w:rPr>
        <w:t xml:space="preserve"> </w:t>
      </w:r>
      <w:r w:rsidRPr="0021077F">
        <w:rPr>
          <w:i/>
          <w:sz w:val="20"/>
          <w:szCs w:val="20"/>
          <w:lang w:val="x-none" w:eastAsia="x-none"/>
        </w:rPr>
        <w:t>any cheating</w:t>
      </w:r>
      <w:r w:rsidRPr="0021077F">
        <w:rPr>
          <w:i/>
          <w:sz w:val="20"/>
          <w:szCs w:val="20"/>
          <w:lang w:val="id-ID" w:eastAsia="x-none"/>
        </w:rPr>
        <w:t xml:space="preserve">  actions</w:t>
      </w:r>
    </w:p>
    <w:p w14:paraId="6C7C1A52" w14:textId="77777777" w:rsidR="0046783A" w:rsidRPr="0021077F" w:rsidRDefault="0046783A" w:rsidP="0046783A">
      <w:pPr>
        <w:numPr>
          <w:ilvl w:val="0"/>
          <w:numId w:val="3"/>
        </w:numPr>
        <w:tabs>
          <w:tab w:val="center" w:pos="0"/>
          <w:tab w:val="right" w:pos="8640"/>
        </w:tabs>
        <w:spacing w:line="360" w:lineRule="auto"/>
        <w:ind w:right="32"/>
        <w:jc w:val="both"/>
        <w:rPr>
          <w:lang w:val="id-ID" w:eastAsia="x-none"/>
        </w:rPr>
      </w:pPr>
      <w:r w:rsidRPr="0021077F">
        <w:rPr>
          <w:lang w:val="en-ID" w:eastAsia="x-none"/>
        </w:rPr>
        <w:t xml:space="preserve">Kumpulkan </w:t>
      </w:r>
      <w:r w:rsidRPr="0021077F">
        <w:rPr>
          <w:lang w:val="id-ID" w:eastAsia="x-none"/>
        </w:rPr>
        <w:t>jawaban tepat pada waktunya</w:t>
      </w:r>
      <w:r>
        <w:rPr>
          <w:lang w:eastAsia="x-none"/>
        </w:rPr>
        <w:t>, apabila terlambat mengumpulkan maka jawaban tidak akan dikoreksi dan nilai mahasiswa adalah 0</w:t>
      </w:r>
    </w:p>
    <w:p w14:paraId="700AAC2E" w14:textId="77777777" w:rsidR="0046783A" w:rsidRPr="00AE0C0C" w:rsidRDefault="0046783A" w:rsidP="0046783A">
      <w:pPr>
        <w:tabs>
          <w:tab w:val="center" w:pos="0"/>
          <w:tab w:val="right" w:pos="8640"/>
        </w:tabs>
        <w:spacing w:line="360" w:lineRule="auto"/>
        <w:ind w:left="340" w:right="32"/>
        <w:jc w:val="both"/>
        <w:rPr>
          <w:i/>
          <w:sz w:val="20"/>
          <w:szCs w:val="20"/>
          <w:lang w:eastAsia="x-none"/>
        </w:rPr>
      </w:pPr>
      <w:r w:rsidRPr="0021077F">
        <w:rPr>
          <w:i/>
          <w:sz w:val="20"/>
          <w:szCs w:val="20"/>
          <w:lang w:val="en-ID" w:eastAsia="x-none"/>
        </w:rPr>
        <w:t>S</w:t>
      </w:r>
      <w:r w:rsidRPr="0021077F">
        <w:rPr>
          <w:i/>
          <w:sz w:val="20"/>
          <w:szCs w:val="20"/>
          <w:lang w:val="id-ID" w:eastAsia="x-none"/>
        </w:rPr>
        <w:t>ubmit the answer on time</w:t>
      </w:r>
      <w:r>
        <w:rPr>
          <w:i/>
          <w:sz w:val="20"/>
          <w:szCs w:val="20"/>
          <w:lang w:eastAsia="x-none"/>
        </w:rPr>
        <w:t>, if not, then the answer will not be checked, and the students will receive 0 (ZERO)</w:t>
      </w:r>
    </w:p>
    <w:p w14:paraId="647C4C3B" w14:textId="77777777" w:rsidR="0046783A" w:rsidRDefault="0046783A" w:rsidP="0046783A">
      <w:pPr>
        <w:numPr>
          <w:ilvl w:val="0"/>
          <w:numId w:val="3"/>
        </w:num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0F856674" w14:textId="77777777" w:rsidR="0046783A" w:rsidRDefault="0046783A" w:rsidP="0046783A">
      <w:pPr>
        <w:tabs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shd w:val="clear" w:color="auto" w:fill="FFFFFF"/>
          <w:lang w:val="id-ID" w:eastAsia="x-none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0BB81CA7" w14:textId="77777777" w:rsidR="0046783A" w:rsidRDefault="00A42869" w:rsidP="0046783A">
      <w:pPr>
        <w:tabs>
          <w:tab w:val="right" w:pos="8640"/>
        </w:tabs>
        <w:spacing w:line="360" w:lineRule="auto"/>
        <w:ind w:left="340" w:right="212"/>
        <w:jc w:val="both"/>
        <w:rPr>
          <w:i/>
          <w:sz w:val="20"/>
          <w:szCs w:val="20"/>
          <w:lang w:val="x-none" w:eastAsia="x-none"/>
        </w:rPr>
      </w:pPr>
      <w:r>
        <w:rPr>
          <w:noProof/>
        </w:rPr>
        <w:pict w14:anchorId="3F4B208D">
          <v:line id="_x0000_s1034" style="position:absolute;left:0;text-align:left;z-index:251658240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9.3pt" to="522pt,9.3pt"/>
        </w:pict>
      </w:r>
    </w:p>
    <w:p w14:paraId="312FE219" w14:textId="77777777" w:rsidR="0046783A" w:rsidRDefault="0046783A" w:rsidP="0046783A">
      <w:pPr>
        <w:tabs>
          <w:tab w:val="right" w:pos="8640"/>
        </w:tabs>
        <w:spacing w:line="360" w:lineRule="auto"/>
        <w:ind w:right="212"/>
        <w:jc w:val="center"/>
        <w:rPr>
          <w:lang w:val="id-ID" w:eastAsia="x-none"/>
        </w:rPr>
      </w:pPr>
    </w:p>
    <w:p w14:paraId="1501B21A" w14:textId="77777777" w:rsidR="0046783A" w:rsidRPr="005611F9" w:rsidRDefault="0046783A" w:rsidP="0046783A">
      <w:pPr>
        <w:tabs>
          <w:tab w:val="right" w:pos="8640"/>
        </w:tabs>
        <w:spacing w:line="276" w:lineRule="auto"/>
        <w:ind w:right="212"/>
        <w:jc w:val="center"/>
        <w:rPr>
          <w:lang w:val="id-ID" w:eastAsia="x-none"/>
        </w:rPr>
      </w:pPr>
      <w:r>
        <w:rPr>
          <w:noProof/>
        </w:rPr>
        <w:lastRenderedPageBreak/>
        <w:drawing>
          <wp:inline distT="0" distB="0" distL="0" distR="0" wp14:anchorId="7407E6D6" wp14:editId="3D9EE3C4">
            <wp:extent cx="5486400" cy="3086167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A3AD3" w14:textId="77777777" w:rsidR="0046783A" w:rsidRDefault="0046783A" w:rsidP="0046783A">
      <w:pPr>
        <w:tabs>
          <w:tab w:val="center" w:pos="4320"/>
          <w:tab w:val="right" w:pos="8640"/>
        </w:tabs>
        <w:spacing w:line="276" w:lineRule="auto"/>
        <w:ind w:right="212"/>
        <w:jc w:val="both"/>
        <w:rPr>
          <w:b/>
          <w:bCs/>
          <w:lang w:val="id-ID" w:eastAsia="x-none"/>
        </w:rPr>
      </w:pPr>
    </w:p>
    <w:p w14:paraId="724FB75F" w14:textId="77777777" w:rsidR="0046783A" w:rsidRDefault="0046783A" w:rsidP="0046783A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SOFTWARE YANG DIGUNAKAN:</w:t>
      </w:r>
    </w:p>
    <w:p w14:paraId="773AA820" w14:textId="77777777" w:rsidR="0046783A" w:rsidRDefault="0046783A" w:rsidP="0046783A">
      <w:pPr>
        <w:tabs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Software will be used:</w:t>
      </w:r>
    </w:p>
    <w:p w14:paraId="2050D421" w14:textId="77777777" w:rsidR="0046783A" w:rsidRDefault="0046783A" w:rsidP="0046783A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SQL Server Management Studio 18.5.1</w:t>
      </w:r>
    </w:p>
    <w:p w14:paraId="57E6BD3E" w14:textId="77777777" w:rsidR="0046783A" w:rsidRDefault="0046783A" w:rsidP="0046783A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eastAsia="x-none"/>
        </w:rPr>
      </w:pPr>
      <w:r>
        <w:rPr>
          <w:lang w:eastAsia="x-none"/>
        </w:rPr>
        <w:t>SQL Server Developer 2019</w:t>
      </w:r>
    </w:p>
    <w:p w14:paraId="49F6E9C3" w14:textId="77777777" w:rsidR="0046783A" w:rsidRDefault="00A42869" w:rsidP="0046783A">
      <w:p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pict w14:anchorId="402C851C">
          <v:line id="_x0000_s1032" style="position:absolute;left:0;text-align:left;z-index:251656192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7.45pt" to="522pt,7.45pt"/>
        </w:pict>
      </w:r>
    </w:p>
    <w:p w14:paraId="2072A972" w14:textId="77777777" w:rsidR="0046783A" w:rsidRDefault="0046783A" w:rsidP="0046783A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t>FILE YANG DIKUMPULKAN:</w:t>
      </w:r>
    </w:p>
    <w:p w14:paraId="69DB3874" w14:textId="77777777" w:rsidR="0046783A" w:rsidRDefault="0046783A" w:rsidP="0046783A">
      <w:pPr>
        <w:tabs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id-ID" w:eastAsia="x-none"/>
        </w:rPr>
      </w:pPr>
      <w:r>
        <w:rPr>
          <w:bCs/>
          <w:i/>
          <w:sz w:val="20"/>
          <w:szCs w:val="20"/>
          <w:lang w:val="id-ID" w:eastAsia="x-none"/>
        </w:rPr>
        <w:t>File must be collected:</w:t>
      </w:r>
    </w:p>
    <w:p w14:paraId="1A11A345" w14:textId="77777777" w:rsidR="0046783A" w:rsidRPr="00717B26" w:rsidRDefault="0046783A" w:rsidP="0046783A">
      <w:pPr>
        <w:pStyle w:val="ListParagraph"/>
        <w:numPr>
          <w:ilvl w:val="0"/>
          <w:numId w:val="12"/>
        </w:numPr>
        <w:tabs>
          <w:tab w:val="right" w:pos="8640"/>
        </w:tabs>
        <w:spacing w:line="360" w:lineRule="auto"/>
        <w:ind w:right="212"/>
        <w:jc w:val="both"/>
        <w:rPr>
          <w:lang w:val="id-ID" w:eastAsia="x-none"/>
        </w:rPr>
      </w:pPr>
      <w:r>
        <w:rPr>
          <w:lang w:eastAsia="x-none"/>
        </w:rPr>
        <w:t>SQL</w:t>
      </w:r>
    </w:p>
    <w:p w14:paraId="31B13B79" w14:textId="77777777" w:rsidR="0046783A" w:rsidRPr="002D6900" w:rsidRDefault="00A42869" w:rsidP="0046783A">
      <w:pPr>
        <w:pStyle w:val="ListParagraph"/>
        <w:tabs>
          <w:tab w:val="right" w:pos="8640"/>
        </w:tabs>
        <w:spacing w:line="360" w:lineRule="auto"/>
        <w:ind w:left="360" w:right="212"/>
        <w:jc w:val="both"/>
        <w:rPr>
          <w:lang w:val="id-ID" w:eastAsia="x-none"/>
        </w:rPr>
      </w:pPr>
      <w:r>
        <w:pict w14:anchorId="06FB4C61">
          <v:line id="_x0000_s1033" style="position:absolute;left:0;text-align:left;z-index:251657216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0,7.45pt" to="522pt,7.45pt"/>
        </w:pict>
      </w:r>
    </w:p>
    <w:p w14:paraId="77436DA4" w14:textId="77777777" w:rsidR="0046783A" w:rsidRDefault="0046783A" w:rsidP="0046783A">
      <w:pPr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br w:type="page"/>
      </w:r>
    </w:p>
    <w:p w14:paraId="70D220DD" w14:textId="77777777" w:rsidR="0046783A" w:rsidRDefault="0046783A" w:rsidP="0046783A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/>
          <w:bCs/>
          <w:lang w:val="id-ID" w:eastAsia="x-none"/>
        </w:rPr>
      </w:pPr>
      <w:r>
        <w:rPr>
          <w:b/>
          <w:bCs/>
          <w:lang w:val="id-ID" w:eastAsia="x-none"/>
        </w:rPr>
        <w:lastRenderedPageBreak/>
        <w:t>PERHATIAN!</w:t>
      </w:r>
    </w:p>
    <w:p w14:paraId="4843BAE4" w14:textId="77777777" w:rsidR="0046783A" w:rsidRDefault="0046783A" w:rsidP="0046783A">
      <w:pPr>
        <w:tabs>
          <w:tab w:val="center" w:pos="4320"/>
          <w:tab w:val="right" w:pos="8640"/>
        </w:tabs>
        <w:spacing w:line="360" w:lineRule="auto"/>
        <w:ind w:right="212"/>
        <w:jc w:val="both"/>
        <w:rPr>
          <w:bCs/>
          <w:i/>
          <w:sz w:val="20"/>
          <w:szCs w:val="20"/>
          <w:lang w:val="x-none" w:eastAsia="x-none"/>
        </w:rPr>
      </w:pPr>
      <w:r>
        <w:rPr>
          <w:bCs/>
          <w:i/>
          <w:sz w:val="20"/>
          <w:szCs w:val="20"/>
          <w:lang w:val="id-ID" w:eastAsia="x-none"/>
        </w:rPr>
        <w:t>Attention!</w:t>
      </w:r>
    </w:p>
    <w:p w14:paraId="6965995D" w14:textId="77777777" w:rsidR="0046783A" w:rsidRDefault="0046783A" w:rsidP="0046783A">
      <w:pPr>
        <w:numPr>
          <w:ilvl w:val="0"/>
          <w:numId w:val="3"/>
        </w:numPr>
        <w:tabs>
          <w:tab w:val="left" w:pos="360"/>
        </w:tabs>
        <w:spacing w:line="360" w:lineRule="auto"/>
        <w:ind w:right="-5"/>
        <w:jc w:val="both"/>
        <w:rPr>
          <w:b/>
          <w:bCs/>
          <w:lang w:val="id-ID" w:eastAsia="x-none"/>
        </w:rPr>
      </w:pPr>
      <w:r>
        <w:rPr>
          <w:lang w:val="id-ID" w:eastAsia="x-none"/>
        </w:rPr>
        <w:t xml:space="preserve">Bagi yang mengerjakan tidak sesuai dengan soal, maka akan diberikan nilai </w:t>
      </w:r>
      <w:r>
        <w:rPr>
          <w:b/>
          <w:bCs/>
          <w:lang w:val="id-ID" w:eastAsia="x-none"/>
        </w:rPr>
        <w:t xml:space="preserve">NOL (0) </w:t>
      </w:r>
    </w:p>
    <w:p w14:paraId="79B96B22" w14:textId="77777777" w:rsidR="0046783A" w:rsidRDefault="0046783A" w:rsidP="0046783A">
      <w:pPr>
        <w:spacing w:line="360" w:lineRule="auto"/>
        <w:ind w:left="340" w:right="-5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 xml:space="preserve">For those who do not work in accordance with the exam case will be </w:t>
      </w:r>
      <w:r>
        <w:rPr>
          <w:i/>
          <w:sz w:val="20"/>
          <w:szCs w:val="20"/>
          <w:lang w:val="id-ID" w:eastAsia="x-none"/>
        </w:rPr>
        <w:t xml:space="preserve">marked as </w:t>
      </w:r>
      <w:r>
        <w:rPr>
          <w:b/>
          <w:i/>
          <w:sz w:val="20"/>
          <w:szCs w:val="20"/>
          <w:lang w:val="x-none" w:eastAsia="x-none"/>
        </w:rPr>
        <w:t>ZERO</w:t>
      </w:r>
      <w:r>
        <w:rPr>
          <w:b/>
          <w:i/>
          <w:sz w:val="20"/>
          <w:szCs w:val="20"/>
          <w:lang w:val="id-ID" w:eastAsia="x-none"/>
        </w:rPr>
        <w:t xml:space="preserve"> (0)</w:t>
      </w:r>
    </w:p>
    <w:p w14:paraId="594FFC33" w14:textId="77777777" w:rsidR="0046783A" w:rsidRDefault="0046783A" w:rsidP="0046783A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lang w:val="id-ID" w:eastAsia="x-none"/>
        </w:rPr>
      </w:pPr>
      <w:r>
        <w:rPr>
          <w:lang w:val="id-ID" w:eastAsia="x-none"/>
        </w:rPr>
        <w:t>Bagi yang mengerjakan tidak sesuai dengan software dan versi yang telah ditetapkan, maka akan tetap dikoreksi dengan software dan versi yang telah ditetapkan</w:t>
      </w:r>
    </w:p>
    <w:p w14:paraId="6C8B0C50" w14:textId="77777777" w:rsidR="0046783A" w:rsidRDefault="0046783A" w:rsidP="0046783A">
      <w:pPr>
        <w:pStyle w:val="ListParagraph"/>
        <w:spacing w:line="360" w:lineRule="auto"/>
        <w:ind w:left="360"/>
        <w:jc w:val="both"/>
        <w:rPr>
          <w:i/>
          <w:sz w:val="20"/>
          <w:szCs w:val="20"/>
          <w:lang w:val="x-none" w:eastAsia="x-none"/>
        </w:rPr>
      </w:pPr>
      <w:r>
        <w:rPr>
          <w:i/>
          <w:sz w:val="20"/>
          <w:szCs w:val="20"/>
          <w:lang w:val="x-none" w:eastAsia="x-none"/>
        </w:rPr>
        <w:t>For those who do not work in accordance with the software and specific version will be corrected by the predefined software and version</w:t>
      </w:r>
    </w:p>
    <w:p w14:paraId="2D644676" w14:textId="77777777" w:rsidR="0046783A" w:rsidRDefault="0046783A" w:rsidP="0046783A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b/>
        </w:rPr>
      </w:pPr>
      <w:r>
        <w:rPr>
          <w:bCs/>
        </w:rPr>
        <w:t xml:space="preserve">Kompres semua jawaban yang akan diunggah. Pastikan format pengumpulan nama file dan ekstensi sesuai dengan format berikut: </w:t>
      </w:r>
      <w:r>
        <w:rPr>
          <w:b/>
        </w:rPr>
        <w:t>[NIM]-[NAMA].zip</w:t>
      </w:r>
    </w:p>
    <w:p w14:paraId="7AEFD7D5" w14:textId="77777777" w:rsidR="0046783A" w:rsidRDefault="0046783A" w:rsidP="0046783A">
      <w:pPr>
        <w:pStyle w:val="ListParagraph"/>
        <w:spacing w:line="360" w:lineRule="auto"/>
        <w:ind w:left="360"/>
        <w:jc w:val="both"/>
        <w:rPr>
          <w:b/>
          <w:bCs/>
          <w:i/>
          <w:sz w:val="20"/>
          <w:szCs w:val="20"/>
          <w:lang w:eastAsia="x-none"/>
        </w:rPr>
      </w:pPr>
      <w:r>
        <w:rPr>
          <w:i/>
          <w:sz w:val="20"/>
          <w:szCs w:val="20"/>
          <w:lang w:eastAsia="x-none"/>
        </w:rPr>
        <w:t xml:space="preserve">Compress all file that will be uploaded. Make sure the format for collecting file name and extension according to the following format: </w:t>
      </w:r>
      <w:r>
        <w:rPr>
          <w:b/>
          <w:bCs/>
          <w:i/>
          <w:sz w:val="20"/>
          <w:szCs w:val="20"/>
          <w:lang w:eastAsia="x-none"/>
        </w:rPr>
        <w:t>[NIM]-[NAME].zip</w:t>
      </w:r>
    </w:p>
    <w:p w14:paraId="5E3804B5" w14:textId="77777777" w:rsidR="0046783A" w:rsidRPr="005C4100" w:rsidRDefault="00A42869" w:rsidP="0046783A">
      <w:pPr>
        <w:spacing w:line="360" w:lineRule="auto"/>
        <w:jc w:val="both"/>
        <w:rPr>
          <w:b/>
          <w:bCs/>
          <w:i/>
          <w:sz w:val="20"/>
          <w:szCs w:val="20"/>
          <w:lang w:eastAsia="x-none"/>
        </w:rPr>
      </w:pPr>
      <w:r>
        <w:rPr>
          <w:noProof/>
        </w:rPr>
        <w:pict w14:anchorId="71ADEA78">
          <v:line id="_x0000_s1035" style="position:absolute;left:0;text-align:left;z-index:251659264;visibility:visible;mso-wrap-style:square;mso-width-percent:0;mso-height-percent:0;mso-wrap-distance-left:9pt;mso-wrap-distance-top:0;mso-wrap-distance-right:9pt;mso-wrap-distance-bottom:0;mso-width-percent:0;mso-height-percent:0;mso-width-relative:page;mso-height-relative:page" from="3.95pt,11.95pt" to="525.95pt,11.95pt"/>
        </w:pict>
      </w:r>
    </w:p>
    <w:p w14:paraId="26197730" w14:textId="77777777" w:rsidR="0046783A" w:rsidRDefault="0046783A" w:rsidP="0046783A">
      <w:pPr>
        <w:rPr>
          <w:b/>
          <w:lang w:val="id-ID"/>
        </w:rPr>
      </w:pPr>
    </w:p>
    <w:p w14:paraId="39FE2156" w14:textId="77777777" w:rsidR="0046783A" w:rsidRDefault="0046783A" w:rsidP="0046783A">
      <w:pPr>
        <w:rPr>
          <w:b/>
          <w:lang w:val="id-ID"/>
        </w:rPr>
      </w:pPr>
    </w:p>
    <w:p w14:paraId="6551C338" w14:textId="5D8FC01B" w:rsidR="0046783A" w:rsidRDefault="0046783A" w:rsidP="0046783A">
      <w:pPr>
        <w:rPr>
          <w:b/>
          <w:lang w:val="id-ID"/>
        </w:rPr>
      </w:pPr>
    </w:p>
    <w:p w14:paraId="6EC9C6C3" w14:textId="4DDB29D0" w:rsidR="0046783A" w:rsidRDefault="0046783A" w:rsidP="0046783A">
      <w:pPr>
        <w:rPr>
          <w:b/>
          <w:lang w:val="id-ID"/>
        </w:rPr>
      </w:pPr>
    </w:p>
    <w:p w14:paraId="6BDFFDE1" w14:textId="0B1BA178" w:rsidR="0046783A" w:rsidRDefault="0046783A" w:rsidP="0046783A">
      <w:pPr>
        <w:rPr>
          <w:b/>
          <w:lang w:val="id-ID"/>
        </w:rPr>
      </w:pPr>
    </w:p>
    <w:p w14:paraId="3E0E2E78" w14:textId="41197C13" w:rsidR="0046783A" w:rsidRDefault="0046783A" w:rsidP="0046783A">
      <w:pPr>
        <w:rPr>
          <w:b/>
          <w:lang w:val="id-ID"/>
        </w:rPr>
      </w:pPr>
    </w:p>
    <w:p w14:paraId="09B9AD83" w14:textId="33422E71" w:rsidR="0046783A" w:rsidRDefault="0046783A" w:rsidP="0046783A">
      <w:pPr>
        <w:rPr>
          <w:b/>
          <w:lang w:val="id-ID"/>
        </w:rPr>
      </w:pPr>
    </w:p>
    <w:p w14:paraId="0CFC7334" w14:textId="4BDC56AD" w:rsidR="0046783A" w:rsidRDefault="0046783A" w:rsidP="0046783A">
      <w:pPr>
        <w:rPr>
          <w:b/>
          <w:lang w:val="id-ID"/>
        </w:rPr>
      </w:pPr>
    </w:p>
    <w:p w14:paraId="5EF5FAF2" w14:textId="1DA8F66D" w:rsidR="0046783A" w:rsidRDefault="0046783A" w:rsidP="0046783A">
      <w:pPr>
        <w:rPr>
          <w:b/>
          <w:lang w:val="id-ID"/>
        </w:rPr>
      </w:pPr>
    </w:p>
    <w:p w14:paraId="76026546" w14:textId="54F418AD" w:rsidR="0046783A" w:rsidRDefault="0046783A" w:rsidP="0046783A">
      <w:pPr>
        <w:rPr>
          <w:b/>
          <w:lang w:val="id-ID"/>
        </w:rPr>
      </w:pPr>
    </w:p>
    <w:p w14:paraId="33639491" w14:textId="0E4751D9" w:rsidR="0046783A" w:rsidRDefault="0046783A" w:rsidP="0046783A">
      <w:pPr>
        <w:rPr>
          <w:b/>
          <w:lang w:val="id-ID"/>
        </w:rPr>
      </w:pPr>
    </w:p>
    <w:p w14:paraId="611BBD22" w14:textId="0033B040" w:rsidR="0046783A" w:rsidRDefault="0046783A" w:rsidP="0046783A">
      <w:pPr>
        <w:rPr>
          <w:b/>
          <w:lang w:val="id-ID"/>
        </w:rPr>
      </w:pPr>
    </w:p>
    <w:p w14:paraId="59FD3421" w14:textId="61C5CE9F" w:rsidR="0046783A" w:rsidRDefault="0046783A" w:rsidP="0046783A">
      <w:pPr>
        <w:rPr>
          <w:b/>
          <w:lang w:val="id-ID"/>
        </w:rPr>
      </w:pPr>
    </w:p>
    <w:p w14:paraId="7C94A2EB" w14:textId="6D3B068E" w:rsidR="0046783A" w:rsidRDefault="0046783A" w:rsidP="0046783A">
      <w:pPr>
        <w:rPr>
          <w:b/>
          <w:lang w:val="id-ID"/>
        </w:rPr>
      </w:pPr>
    </w:p>
    <w:p w14:paraId="0C777917" w14:textId="5E6D1270" w:rsidR="0046783A" w:rsidRDefault="0046783A" w:rsidP="0046783A">
      <w:pPr>
        <w:rPr>
          <w:b/>
          <w:lang w:val="id-ID"/>
        </w:rPr>
      </w:pPr>
    </w:p>
    <w:p w14:paraId="19693D8A" w14:textId="756A8B5B" w:rsidR="0046783A" w:rsidRDefault="0046783A" w:rsidP="0046783A">
      <w:pPr>
        <w:rPr>
          <w:b/>
          <w:lang w:val="id-ID"/>
        </w:rPr>
      </w:pPr>
    </w:p>
    <w:p w14:paraId="1371130E" w14:textId="73F4B043" w:rsidR="0046783A" w:rsidRDefault="0046783A" w:rsidP="0046783A">
      <w:pPr>
        <w:rPr>
          <w:b/>
          <w:lang w:val="id-ID"/>
        </w:rPr>
      </w:pPr>
    </w:p>
    <w:p w14:paraId="0D1AF2AE" w14:textId="5DDCA5E5" w:rsidR="0046783A" w:rsidRDefault="0046783A" w:rsidP="0046783A">
      <w:pPr>
        <w:rPr>
          <w:b/>
          <w:lang w:val="id-ID"/>
        </w:rPr>
      </w:pPr>
    </w:p>
    <w:p w14:paraId="74D5343B" w14:textId="3241A6CF" w:rsidR="0046783A" w:rsidRDefault="0046783A" w:rsidP="0046783A">
      <w:pPr>
        <w:rPr>
          <w:b/>
          <w:lang w:val="id-ID"/>
        </w:rPr>
      </w:pPr>
    </w:p>
    <w:p w14:paraId="1BA911EB" w14:textId="4021191F" w:rsidR="0046783A" w:rsidRDefault="0046783A" w:rsidP="0046783A">
      <w:pPr>
        <w:rPr>
          <w:b/>
          <w:lang w:val="id-ID"/>
        </w:rPr>
      </w:pPr>
    </w:p>
    <w:p w14:paraId="50CD8F4E" w14:textId="78FF8364" w:rsidR="0046783A" w:rsidRDefault="0046783A" w:rsidP="0046783A">
      <w:pPr>
        <w:rPr>
          <w:b/>
          <w:lang w:val="id-ID"/>
        </w:rPr>
      </w:pPr>
    </w:p>
    <w:p w14:paraId="7D608E48" w14:textId="77777777" w:rsidR="0046783A" w:rsidRDefault="0046783A" w:rsidP="0046783A">
      <w:pPr>
        <w:rPr>
          <w:b/>
          <w:lang w:val="id-ID"/>
        </w:rPr>
      </w:pPr>
    </w:p>
    <w:p w14:paraId="0CBB3987" w14:textId="77777777" w:rsidR="0046783A" w:rsidRDefault="0046783A" w:rsidP="0046783A">
      <w:pPr>
        <w:rPr>
          <w:b/>
          <w:lang w:val="id-ID"/>
        </w:rPr>
      </w:pPr>
    </w:p>
    <w:p w14:paraId="059A9F07" w14:textId="77777777" w:rsidR="0046783A" w:rsidRDefault="0046783A" w:rsidP="0046783A">
      <w:pPr>
        <w:rPr>
          <w:b/>
          <w:lang w:val="id-ID"/>
        </w:rPr>
      </w:pPr>
    </w:p>
    <w:p w14:paraId="17D37EC0" w14:textId="77777777" w:rsidR="0046783A" w:rsidRDefault="0046783A" w:rsidP="0046783A">
      <w:pPr>
        <w:rPr>
          <w:b/>
          <w:lang w:val="id-ID"/>
        </w:rPr>
      </w:pPr>
    </w:p>
    <w:p w14:paraId="27B24FDD" w14:textId="77777777" w:rsidR="0046783A" w:rsidRDefault="0046783A" w:rsidP="0046783A">
      <w:pPr>
        <w:rPr>
          <w:b/>
          <w:lang w:val="id-ID"/>
        </w:rPr>
      </w:pPr>
    </w:p>
    <w:p w14:paraId="7EAE8907" w14:textId="77777777" w:rsidR="0046783A" w:rsidRDefault="0046783A" w:rsidP="0046783A">
      <w:pPr>
        <w:rPr>
          <w:b/>
          <w:lang w:val="id-ID"/>
        </w:rPr>
      </w:pPr>
    </w:p>
    <w:p w14:paraId="1A9BF2A7" w14:textId="77777777" w:rsidR="00DB38B7" w:rsidRPr="00DE5055" w:rsidRDefault="00DB38B7" w:rsidP="00DB38B7">
      <w:pPr>
        <w:rPr>
          <w:b/>
          <w:lang w:val="id-ID"/>
        </w:rPr>
      </w:pPr>
      <w:r w:rsidRPr="00D64B67">
        <w:rPr>
          <w:b/>
          <w:lang w:val="id-ID"/>
        </w:rPr>
        <w:lastRenderedPageBreak/>
        <w:t>Tabel Relasional</w:t>
      </w:r>
    </w:p>
    <w:p w14:paraId="6BB8BD04" w14:textId="77777777" w:rsidR="00DB38B7" w:rsidRDefault="00DB38B7" w:rsidP="00DB38B7">
      <w:pPr>
        <w:rPr>
          <w:i/>
          <w:sz w:val="20"/>
          <w:szCs w:val="20"/>
        </w:rPr>
      </w:pPr>
      <w:r w:rsidRPr="00D64B67">
        <w:rPr>
          <w:i/>
          <w:sz w:val="20"/>
          <w:szCs w:val="20"/>
          <w:lang w:val="id-ID"/>
        </w:rPr>
        <w:t>Relational Table</w:t>
      </w:r>
    </w:p>
    <w:p w14:paraId="2938462E" w14:textId="77777777" w:rsidR="00DB38B7" w:rsidRDefault="00DB38B7" w:rsidP="00DB38B7">
      <w:pPr>
        <w:rPr>
          <w:i/>
          <w:sz w:val="20"/>
          <w:szCs w:val="20"/>
        </w:rPr>
      </w:pPr>
    </w:p>
    <w:p w14:paraId="6EE912C6" w14:textId="403B5426" w:rsidR="00DB38B7" w:rsidRDefault="00E05E78" w:rsidP="00AD3CC0">
      <w:pPr>
        <w:jc w:val="center"/>
        <w:rPr>
          <w:b/>
        </w:rPr>
      </w:pPr>
      <w:r>
        <w:rPr>
          <w:b/>
        </w:rPr>
        <w:t>Bluejack Bioskop</w:t>
      </w:r>
    </w:p>
    <w:p w14:paraId="7E821B61" w14:textId="77777777" w:rsidR="00FF4083" w:rsidRPr="00FF4083" w:rsidRDefault="00FF4083" w:rsidP="00785D46">
      <w:pPr>
        <w:jc w:val="both"/>
        <w:rPr>
          <w:b/>
        </w:rPr>
      </w:pPr>
    </w:p>
    <w:p w14:paraId="60615657" w14:textId="77777777" w:rsidR="00FF4083" w:rsidRDefault="00FF4083" w:rsidP="00785D46">
      <w:pPr>
        <w:jc w:val="both"/>
      </w:pPr>
    </w:p>
    <w:p w14:paraId="113A3C6C" w14:textId="61CF6DA3" w:rsidR="00FF4083" w:rsidRPr="00162F62" w:rsidRDefault="00EE52F0" w:rsidP="00785D46">
      <w:pPr>
        <w:jc w:val="both"/>
      </w:pPr>
      <w:r>
        <w:rPr>
          <w:noProof/>
        </w:rPr>
        <w:drawing>
          <wp:inline distT="0" distB="0" distL="0" distR="0" wp14:anchorId="6DADE2AD" wp14:editId="189962D8">
            <wp:extent cx="6480810" cy="5585460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B588" w14:textId="77777777" w:rsidR="00FF4083" w:rsidRDefault="00FF4083" w:rsidP="00785D46">
      <w:pPr>
        <w:jc w:val="both"/>
        <w:rPr>
          <w:b/>
          <w:lang w:val="id-ID"/>
        </w:rPr>
      </w:pPr>
      <w:r>
        <w:rPr>
          <w:b/>
          <w:lang w:val="id-ID"/>
        </w:rPr>
        <w:br w:type="page"/>
      </w:r>
    </w:p>
    <w:p w14:paraId="083CE206" w14:textId="77777777" w:rsidR="00DB38B7" w:rsidRPr="00DE5055" w:rsidRDefault="00DB38B7" w:rsidP="00785D46">
      <w:pPr>
        <w:jc w:val="both"/>
        <w:rPr>
          <w:b/>
          <w:lang w:val="id-ID"/>
        </w:rPr>
      </w:pPr>
      <w:r w:rsidRPr="00DE5055">
        <w:rPr>
          <w:b/>
          <w:lang w:val="id-ID"/>
        </w:rPr>
        <w:lastRenderedPageBreak/>
        <w:t>Soal</w:t>
      </w:r>
    </w:p>
    <w:p w14:paraId="22B7BBD4" w14:textId="77777777" w:rsidR="00DB38B7" w:rsidRDefault="00DB38B7" w:rsidP="00785D46">
      <w:pPr>
        <w:jc w:val="both"/>
        <w:rPr>
          <w:i/>
          <w:sz w:val="20"/>
          <w:szCs w:val="20"/>
        </w:rPr>
      </w:pPr>
      <w:r w:rsidRPr="00DE5055">
        <w:rPr>
          <w:i/>
          <w:sz w:val="20"/>
          <w:szCs w:val="20"/>
          <w:lang w:val="id-ID"/>
        </w:rPr>
        <w:t>Case</w:t>
      </w:r>
    </w:p>
    <w:p w14:paraId="7DAD6E99" w14:textId="77777777" w:rsidR="00DB38B7" w:rsidRDefault="00DB38B7" w:rsidP="00785D46">
      <w:pPr>
        <w:jc w:val="both"/>
        <w:rPr>
          <w:i/>
          <w:sz w:val="20"/>
          <w:szCs w:val="20"/>
        </w:rPr>
      </w:pPr>
    </w:p>
    <w:p w14:paraId="02A66851" w14:textId="70B07D2E" w:rsidR="00E05E78" w:rsidRDefault="00E05E78" w:rsidP="002016FB">
      <w:pPr>
        <w:pStyle w:val="ListParagraph"/>
        <w:numPr>
          <w:ilvl w:val="0"/>
          <w:numId w:val="11"/>
        </w:numPr>
        <w:spacing w:line="360" w:lineRule="auto"/>
        <w:ind w:left="360"/>
        <w:jc w:val="both"/>
      </w:pPr>
      <w:r>
        <w:t xml:space="preserve">Display </w:t>
      </w:r>
      <w:r w:rsidR="000278D7">
        <w:rPr>
          <w:b/>
          <w:bCs/>
        </w:rPr>
        <w:t>F</w:t>
      </w:r>
      <w:r w:rsidRPr="00E05E78">
        <w:rPr>
          <w:b/>
          <w:bCs/>
        </w:rPr>
        <w:t>ilmId</w:t>
      </w:r>
      <w:r>
        <w:t xml:space="preserve">, </w:t>
      </w:r>
      <w:r w:rsidR="000278D7">
        <w:rPr>
          <w:b/>
          <w:bCs/>
        </w:rPr>
        <w:t>F</w:t>
      </w:r>
      <w:r w:rsidRPr="00E05E78">
        <w:rPr>
          <w:b/>
          <w:bCs/>
        </w:rPr>
        <w:t>ilmName</w:t>
      </w:r>
      <w:r>
        <w:t xml:space="preserve">, and </w:t>
      </w:r>
      <w:r w:rsidR="000278D7">
        <w:rPr>
          <w:b/>
          <w:bCs/>
        </w:rPr>
        <w:t>F</w:t>
      </w:r>
      <w:r w:rsidRPr="00E05E78">
        <w:rPr>
          <w:b/>
          <w:bCs/>
        </w:rPr>
        <w:t>ilmShowTime</w:t>
      </w:r>
      <w:r>
        <w:t xml:space="preserve"> for every film whose name is </w:t>
      </w:r>
      <w:r w:rsidRPr="00E05E78">
        <w:rPr>
          <w:b/>
          <w:bCs/>
        </w:rPr>
        <w:t>more</w:t>
      </w:r>
      <w:r>
        <w:t xml:space="preserve"> </w:t>
      </w:r>
      <w:r w:rsidRPr="00E05E78">
        <w:rPr>
          <w:b/>
          <w:bCs/>
        </w:rPr>
        <w:t>than</w:t>
      </w:r>
      <w:r>
        <w:t xml:space="preserve"> </w:t>
      </w:r>
      <w:r w:rsidRPr="00E05E78">
        <w:rPr>
          <w:b/>
          <w:bCs/>
        </w:rPr>
        <w:t>15</w:t>
      </w:r>
      <w:r>
        <w:t xml:space="preserve"> </w:t>
      </w:r>
      <w:r w:rsidRPr="00E05E78">
        <w:rPr>
          <w:b/>
          <w:bCs/>
        </w:rPr>
        <w:t>characters</w:t>
      </w:r>
      <w:r>
        <w:t>.</w:t>
      </w:r>
    </w:p>
    <w:p w14:paraId="7692D037" w14:textId="44FC99A8" w:rsidR="00E05E78" w:rsidRDefault="00E05E78" w:rsidP="00E05E78">
      <w:pPr>
        <w:pStyle w:val="ListParagraph"/>
        <w:spacing w:line="360" w:lineRule="auto"/>
        <w:ind w:left="360"/>
        <w:jc w:val="both"/>
      </w:pPr>
      <w:r>
        <w:t>(</w:t>
      </w:r>
      <w:r w:rsidRPr="00E05E78">
        <w:rPr>
          <w:b/>
          <w:bCs/>
        </w:rPr>
        <w:t>len</w:t>
      </w:r>
      <w:r>
        <w:t>)</w:t>
      </w:r>
    </w:p>
    <w:p w14:paraId="13BDAF34" w14:textId="45A15B0A" w:rsidR="009B4DBB" w:rsidRDefault="00E05E78" w:rsidP="00E711D0">
      <w:pPr>
        <w:pStyle w:val="ListParagraph"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5A2E610D" wp14:editId="2F65655C">
            <wp:extent cx="2898000" cy="1069200"/>
            <wp:effectExtent l="19050" t="1905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424"/>
                    <a:stretch/>
                  </pic:blipFill>
                  <pic:spPr bwMode="auto">
                    <a:xfrm>
                      <a:off x="0" y="0"/>
                      <a:ext cx="2898000" cy="10692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21A2C" w14:textId="77777777" w:rsidR="00F41BFB" w:rsidRDefault="00F41BFB" w:rsidP="00785D46">
      <w:pPr>
        <w:pStyle w:val="ListParagraph"/>
        <w:ind w:left="360"/>
        <w:jc w:val="both"/>
      </w:pPr>
    </w:p>
    <w:p w14:paraId="5D68EA9B" w14:textId="41E163BA" w:rsidR="00E05E78" w:rsidRDefault="00E05E78" w:rsidP="003B68C1">
      <w:pPr>
        <w:pStyle w:val="ListParagraph"/>
        <w:numPr>
          <w:ilvl w:val="0"/>
          <w:numId w:val="11"/>
        </w:numPr>
        <w:spacing w:line="360" w:lineRule="auto"/>
        <w:ind w:left="360"/>
        <w:jc w:val="both"/>
      </w:pPr>
      <w:r w:rsidRPr="00E05E78">
        <w:t xml:space="preserve">Display </w:t>
      </w:r>
      <w:r w:rsidR="002B641D">
        <w:rPr>
          <w:b/>
          <w:bCs/>
        </w:rPr>
        <w:t>T</w:t>
      </w:r>
      <w:r w:rsidRPr="00E05E78">
        <w:rPr>
          <w:b/>
          <w:bCs/>
        </w:rPr>
        <w:t>ransactionId</w:t>
      </w:r>
      <w:r w:rsidRPr="00E05E78">
        <w:t xml:space="preserve">, </w:t>
      </w:r>
      <w:r w:rsidR="002B641D">
        <w:rPr>
          <w:b/>
          <w:bCs/>
        </w:rPr>
        <w:t>C</w:t>
      </w:r>
      <w:r w:rsidRPr="00E05E78">
        <w:rPr>
          <w:b/>
          <w:bCs/>
        </w:rPr>
        <w:t>ustomerName</w:t>
      </w:r>
      <w:r w:rsidR="00B62AAB">
        <w:rPr>
          <w:b/>
          <w:bCs/>
        </w:rPr>
        <w:t xml:space="preserve"> (lower character format)</w:t>
      </w:r>
      <w:r w:rsidRPr="00E05E78">
        <w:t xml:space="preserve">, and </w:t>
      </w:r>
      <w:r w:rsidR="002B641D">
        <w:rPr>
          <w:b/>
          <w:bCs/>
        </w:rPr>
        <w:t>T</w:t>
      </w:r>
      <w:r w:rsidRPr="00E05E78">
        <w:rPr>
          <w:b/>
          <w:bCs/>
        </w:rPr>
        <w:t>ransactionDate</w:t>
      </w:r>
      <w:r w:rsidRPr="00E05E78">
        <w:t xml:space="preserve"> for every transaction which </w:t>
      </w:r>
      <w:r w:rsidRPr="00E05E78">
        <w:rPr>
          <w:b/>
          <w:bCs/>
        </w:rPr>
        <w:t>occurs in</w:t>
      </w:r>
      <w:r w:rsidRPr="00E05E78">
        <w:t xml:space="preserve"> </w:t>
      </w:r>
      <w:r w:rsidRPr="00E05E78">
        <w:rPr>
          <w:b/>
          <w:bCs/>
        </w:rPr>
        <w:t>March</w:t>
      </w:r>
      <w:r w:rsidRPr="00E05E78">
        <w:t xml:space="preserve">. </w:t>
      </w:r>
    </w:p>
    <w:p w14:paraId="2AE1E648" w14:textId="14D74726" w:rsidR="002B641D" w:rsidRDefault="009B4DBB" w:rsidP="002B641D">
      <w:pPr>
        <w:pStyle w:val="ListParagraph"/>
        <w:spacing w:line="360" w:lineRule="auto"/>
        <w:ind w:left="360"/>
        <w:jc w:val="both"/>
      </w:pPr>
      <w:r>
        <w:t>(</w:t>
      </w:r>
      <w:r w:rsidR="00E05E78" w:rsidRPr="00E05E78">
        <w:rPr>
          <w:b/>
        </w:rPr>
        <w:t>lower, datename, month, join</w:t>
      </w:r>
      <w:r>
        <w:t>)</w:t>
      </w:r>
    </w:p>
    <w:p w14:paraId="4DCA3241" w14:textId="2A1BE4E0" w:rsidR="00F41BFB" w:rsidRDefault="002B641D" w:rsidP="00785D46">
      <w:pPr>
        <w:pStyle w:val="ListParagraph"/>
        <w:ind w:left="360"/>
        <w:jc w:val="both"/>
      </w:pPr>
      <w:r>
        <w:t xml:space="preserve"> </w:t>
      </w:r>
      <w:r w:rsidRPr="002B641D">
        <w:rPr>
          <w:noProof/>
        </w:rPr>
        <w:drawing>
          <wp:inline distT="0" distB="0" distL="0" distR="0" wp14:anchorId="7E8A9391" wp14:editId="21AAA22A">
            <wp:extent cx="1974215" cy="2733675"/>
            <wp:effectExtent l="19050" t="19050" r="698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29"/>
                    <a:stretch/>
                  </pic:blipFill>
                  <pic:spPr bwMode="auto">
                    <a:xfrm>
                      <a:off x="0" y="0"/>
                      <a:ext cx="1974491" cy="273405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B50B50" w14:textId="77777777" w:rsidR="009D477A" w:rsidRDefault="009D477A" w:rsidP="00785D46">
      <w:pPr>
        <w:pStyle w:val="ListParagraph"/>
        <w:ind w:left="360"/>
        <w:jc w:val="both"/>
      </w:pPr>
    </w:p>
    <w:p w14:paraId="60F6C5DF" w14:textId="77777777" w:rsidR="00F41BFB" w:rsidRDefault="00F41BFB" w:rsidP="00785D46">
      <w:pPr>
        <w:pStyle w:val="ListParagraph"/>
        <w:ind w:left="360"/>
        <w:jc w:val="both"/>
      </w:pPr>
    </w:p>
    <w:p w14:paraId="612A0176" w14:textId="57B8BF1A" w:rsidR="0039371B" w:rsidRDefault="009B4DBB" w:rsidP="00E05E78">
      <w:pPr>
        <w:pStyle w:val="ListParagraph"/>
        <w:numPr>
          <w:ilvl w:val="0"/>
          <w:numId w:val="11"/>
        </w:numPr>
        <w:spacing w:line="360" w:lineRule="auto"/>
        <w:ind w:left="360"/>
        <w:jc w:val="both"/>
        <w:rPr>
          <w:b/>
          <w:bCs/>
        </w:rPr>
      </w:pPr>
      <w:r w:rsidRPr="009B4DBB">
        <w:t>Dis</w:t>
      </w:r>
      <w:r w:rsidR="009D477A" w:rsidRPr="009D477A">
        <w:t xml:space="preserve">play </w:t>
      </w:r>
      <w:r w:rsidR="009D477A" w:rsidRPr="009D477A">
        <w:rPr>
          <w:b/>
          <w:bCs/>
        </w:rPr>
        <w:t>Title</w:t>
      </w:r>
      <w:r w:rsidR="009D477A" w:rsidRPr="009D477A">
        <w:t xml:space="preserve"> (obtained by </w:t>
      </w:r>
      <w:r w:rsidR="00B62AAB">
        <w:rPr>
          <w:b/>
          <w:bCs/>
        </w:rPr>
        <w:t>F</w:t>
      </w:r>
      <w:r w:rsidR="009D477A" w:rsidRPr="009D477A">
        <w:rPr>
          <w:b/>
          <w:bCs/>
        </w:rPr>
        <w:t>ilmName</w:t>
      </w:r>
      <w:r w:rsidR="009D477A" w:rsidRPr="009D477A">
        <w:t xml:space="preserve">), </w:t>
      </w:r>
      <w:r w:rsidR="009D477A" w:rsidRPr="009D477A">
        <w:rPr>
          <w:b/>
          <w:bCs/>
        </w:rPr>
        <w:t>Price</w:t>
      </w:r>
      <w:r w:rsidR="009D477A" w:rsidRPr="009D477A">
        <w:t xml:space="preserve"> (obtained by adding ‘IDR’ in front of </w:t>
      </w:r>
      <w:r w:rsidR="00B62AAB">
        <w:rPr>
          <w:b/>
          <w:bCs/>
        </w:rPr>
        <w:t>F</w:t>
      </w:r>
      <w:r w:rsidR="009D477A" w:rsidRPr="009D477A">
        <w:rPr>
          <w:b/>
          <w:bCs/>
        </w:rPr>
        <w:t>ilmPriceTicket</w:t>
      </w:r>
      <w:r w:rsidR="009D477A" w:rsidRPr="009D477A">
        <w:t xml:space="preserve"> and ‘,-’ behind </w:t>
      </w:r>
      <w:r w:rsidR="00B62AAB">
        <w:rPr>
          <w:b/>
          <w:bCs/>
        </w:rPr>
        <w:t>F</w:t>
      </w:r>
      <w:r w:rsidR="009D477A" w:rsidRPr="009D477A">
        <w:rPr>
          <w:b/>
          <w:bCs/>
        </w:rPr>
        <w:t>ilmPriceTicket</w:t>
      </w:r>
      <w:r w:rsidR="009D477A" w:rsidRPr="009D477A">
        <w:t xml:space="preserve">) and </w:t>
      </w:r>
      <w:r w:rsidR="009D477A" w:rsidRPr="009D477A">
        <w:rPr>
          <w:b/>
          <w:bCs/>
        </w:rPr>
        <w:t>Gross Profit</w:t>
      </w:r>
      <w:r w:rsidR="009D477A" w:rsidRPr="009D477A">
        <w:t xml:space="preserve"> (obtained from </w:t>
      </w:r>
      <w:r w:rsidR="009D477A" w:rsidRPr="009D477A">
        <w:rPr>
          <w:b/>
          <w:bCs/>
        </w:rPr>
        <w:t>total of quantity</w:t>
      </w:r>
      <w:r w:rsidR="009D477A" w:rsidRPr="009D477A">
        <w:t xml:space="preserve"> </w:t>
      </w:r>
      <w:r w:rsidR="009D477A" w:rsidRPr="009D477A">
        <w:rPr>
          <w:b/>
          <w:bCs/>
        </w:rPr>
        <w:t>times</w:t>
      </w:r>
      <w:r w:rsidR="009D477A" w:rsidRPr="009D477A">
        <w:t xml:space="preserve"> </w:t>
      </w:r>
      <w:r w:rsidR="00B62AAB">
        <w:rPr>
          <w:b/>
          <w:bCs/>
        </w:rPr>
        <w:t>F</w:t>
      </w:r>
      <w:r w:rsidR="009D477A" w:rsidRPr="009D477A">
        <w:rPr>
          <w:b/>
          <w:bCs/>
        </w:rPr>
        <w:t>ilmPriceTicket</w:t>
      </w:r>
      <w:r w:rsidR="009D477A" w:rsidRPr="009D477A">
        <w:t xml:space="preserve"> and by adding ‘IDR’ in front of </w:t>
      </w:r>
      <w:r w:rsidR="009D477A" w:rsidRPr="009D477A">
        <w:rPr>
          <w:b/>
          <w:bCs/>
        </w:rPr>
        <w:t>Gross Profit</w:t>
      </w:r>
      <w:r w:rsidR="009D477A" w:rsidRPr="009D477A">
        <w:t xml:space="preserve"> and ‘,-’ behind </w:t>
      </w:r>
      <w:r w:rsidR="009D477A" w:rsidRPr="009D477A">
        <w:rPr>
          <w:b/>
          <w:bCs/>
        </w:rPr>
        <w:t>Gross Profit</w:t>
      </w:r>
      <w:r w:rsidR="009D477A" w:rsidRPr="009D477A">
        <w:t xml:space="preserve">) for every Film which name is </w:t>
      </w:r>
      <w:r w:rsidR="009D477A" w:rsidRPr="009D477A">
        <w:rPr>
          <w:b/>
          <w:bCs/>
        </w:rPr>
        <w:t>more than one word.</w:t>
      </w:r>
    </w:p>
    <w:p w14:paraId="6D8E3306" w14:textId="5CD60440" w:rsidR="009D477A" w:rsidRPr="009D477A" w:rsidRDefault="009D477A" w:rsidP="009D477A">
      <w:pPr>
        <w:pStyle w:val="ListParagraph"/>
        <w:spacing w:line="360" w:lineRule="auto"/>
        <w:ind w:left="360"/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96DEF0F" wp14:editId="2FFF8D48">
            <wp:extent cx="3186000" cy="1602000"/>
            <wp:effectExtent l="19050" t="1905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6000" cy="16020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1B3C6A" w14:textId="1422B231" w:rsidR="00D84856" w:rsidRDefault="00D84856" w:rsidP="009D477A">
      <w:pPr>
        <w:jc w:val="both"/>
      </w:pPr>
    </w:p>
    <w:p w14:paraId="121AB3A2" w14:textId="77777777" w:rsidR="009D477A" w:rsidRDefault="009D477A" w:rsidP="009D477A">
      <w:pPr>
        <w:jc w:val="both"/>
      </w:pPr>
    </w:p>
    <w:p w14:paraId="7847A8DF" w14:textId="22633147" w:rsidR="009B4DBB" w:rsidRDefault="009D477A" w:rsidP="00E711D0">
      <w:pPr>
        <w:pStyle w:val="ListParagraph"/>
        <w:numPr>
          <w:ilvl w:val="0"/>
          <w:numId w:val="11"/>
        </w:numPr>
        <w:spacing w:line="360" w:lineRule="auto"/>
        <w:ind w:left="360"/>
        <w:jc w:val="both"/>
      </w:pPr>
      <w:r w:rsidRPr="009D477A">
        <w:t xml:space="preserve">Display </w:t>
      </w:r>
      <w:r w:rsidRPr="009D477A">
        <w:rPr>
          <w:b/>
          <w:bCs/>
        </w:rPr>
        <w:t>CustomerName</w:t>
      </w:r>
      <w:r w:rsidRPr="009D477A">
        <w:t xml:space="preserve">, </w:t>
      </w:r>
      <w:r w:rsidRPr="009D477A">
        <w:rPr>
          <w:b/>
          <w:bCs/>
        </w:rPr>
        <w:t>TransactionId</w:t>
      </w:r>
      <w:r w:rsidRPr="009D477A">
        <w:t xml:space="preserve">, </w:t>
      </w:r>
      <w:r w:rsidRPr="009D477A">
        <w:rPr>
          <w:b/>
          <w:bCs/>
        </w:rPr>
        <w:t>TransactionDate</w:t>
      </w:r>
      <w:r w:rsidRPr="009D477A">
        <w:t xml:space="preserve">, </w:t>
      </w:r>
      <w:r w:rsidRPr="009D477A">
        <w:rPr>
          <w:b/>
          <w:bCs/>
        </w:rPr>
        <w:t>Total of</w:t>
      </w:r>
      <w:r w:rsidRPr="009D477A">
        <w:t xml:space="preserve"> </w:t>
      </w:r>
      <w:r w:rsidRPr="009D477A">
        <w:rPr>
          <w:b/>
          <w:bCs/>
        </w:rPr>
        <w:t>Film</w:t>
      </w:r>
      <w:r w:rsidRPr="009D477A">
        <w:t xml:space="preserve"> (obtained from the </w:t>
      </w:r>
      <w:r w:rsidRPr="009D477A">
        <w:rPr>
          <w:b/>
          <w:bCs/>
        </w:rPr>
        <w:t>total number of Film</w:t>
      </w:r>
      <w:r w:rsidRPr="009D477A">
        <w:t xml:space="preserve">), </w:t>
      </w:r>
      <w:r w:rsidRPr="009D477A">
        <w:rPr>
          <w:b/>
          <w:bCs/>
        </w:rPr>
        <w:t>Total of</w:t>
      </w:r>
      <w:r w:rsidRPr="009D477A">
        <w:t xml:space="preserve"> </w:t>
      </w:r>
      <w:r w:rsidRPr="009D477A">
        <w:rPr>
          <w:b/>
          <w:bCs/>
        </w:rPr>
        <w:t>Quantity</w:t>
      </w:r>
      <w:r w:rsidRPr="009D477A">
        <w:t xml:space="preserve"> (obtained from the </w:t>
      </w:r>
      <w:r w:rsidRPr="009D477A">
        <w:rPr>
          <w:b/>
          <w:bCs/>
        </w:rPr>
        <w:t>total Quantity</w:t>
      </w:r>
      <w:r w:rsidRPr="009D477A">
        <w:t xml:space="preserve">) for every Customer whose </w:t>
      </w:r>
      <w:r w:rsidRPr="009D477A">
        <w:rPr>
          <w:b/>
          <w:bCs/>
        </w:rPr>
        <w:t>born in even year</w:t>
      </w:r>
      <w:r w:rsidR="009B4DBB" w:rsidRPr="009B4DBB">
        <w:t xml:space="preserve">. </w:t>
      </w:r>
      <w:r w:rsidRPr="009D477A">
        <w:t xml:space="preserve">Then, </w:t>
      </w:r>
      <w:r w:rsidRPr="009D477A">
        <w:rPr>
          <w:b/>
          <w:bCs/>
        </w:rPr>
        <w:t>combine</w:t>
      </w:r>
      <w:r w:rsidRPr="009D477A">
        <w:t xml:space="preserve"> with </w:t>
      </w:r>
      <w:r w:rsidRPr="009D477A">
        <w:rPr>
          <w:b/>
          <w:bCs/>
        </w:rPr>
        <w:t>Custome</w:t>
      </w:r>
      <w:r w:rsidR="00887A69">
        <w:rPr>
          <w:b/>
          <w:bCs/>
        </w:rPr>
        <w:t>r</w:t>
      </w:r>
      <w:r w:rsidRPr="009D477A">
        <w:rPr>
          <w:b/>
          <w:bCs/>
        </w:rPr>
        <w:t>Name</w:t>
      </w:r>
      <w:r w:rsidRPr="009D477A">
        <w:t xml:space="preserve">, </w:t>
      </w:r>
      <w:r w:rsidRPr="009D477A">
        <w:rPr>
          <w:b/>
          <w:bCs/>
        </w:rPr>
        <w:t>TransactionId</w:t>
      </w:r>
      <w:r w:rsidRPr="009D477A">
        <w:t xml:space="preserve">, </w:t>
      </w:r>
      <w:r w:rsidRPr="009D477A">
        <w:rPr>
          <w:b/>
          <w:bCs/>
        </w:rPr>
        <w:t>TransactionDate</w:t>
      </w:r>
      <w:r w:rsidRPr="009D477A">
        <w:t xml:space="preserve">, </w:t>
      </w:r>
      <w:r w:rsidRPr="009D477A">
        <w:rPr>
          <w:b/>
          <w:bCs/>
        </w:rPr>
        <w:t>Total</w:t>
      </w:r>
      <w:r w:rsidRPr="009D477A">
        <w:t xml:space="preserve"> </w:t>
      </w:r>
      <w:r w:rsidRPr="009D477A">
        <w:rPr>
          <w:b/>
          <w:bCs/>
        </w:rPr>
        <w:t>of</w:t>
      </w:r>
      <w:r w:rsidRPr="009D477A">
        <w:t xml:space="preserve"> </w:t>
      </w:r>
      <w:r w:rsidRPr="009D477A">
        <w:rPr>
          <w:b/>
          <w:bCs/>
        </w:rPr>
        <w:t>Film</w:t>
      </w:r>
      <w:r w:rsidRPr="009D477A">
        <w:t xml:space="preserve"> (obtained from the </w:t>
      </w:r>
      <w:r w:rsidRPr="009D477A">
        <w:rPr>
          <w:b/>
          <w:bCs/>
        </w:rPr>
        <w:t>total number of Film</w:t>
      </w:r>
      <w:r w:rsidRPr="009D477A">
        <w:t xml:space="preserve">), </w:t>
      </w:r>
      <w:r w:rsidRPr="009D477A">
        <w:rPr>
          <w:b/>
          <w:bCs/>
        </w:rPr>
        <w:t>Total of Quantity</w:t>
      </w:r>
      <w:r w:rsidRPr="009D477A">
        <w:t xml:space="preserve"> (obtained from the </w:t>
      </w:r>
      <w:r w:rsidRPr="009D477A">
        <w:rPr>
          <w:b/>
          <w:bCs/>
        </w:rPr>
        <w:t>total Quantity</w:t>
      </w:r>
      <w:r w:rsidRPr="009D477A">
        <w:t xml:space="preserve">) for every Customer whose </w:t>
      </w:r>
      <w:r w:rsidRPr="009D477A">
        <w:rPr>
          <w:b/>
          <w:bCs/>
        </w:rPr>
        <w:t xml:space="preserve">name is more than </w:t>
      </w:r>
      <w:r w:rsidR="00BD6A3D">
        <w:rPr>
          <w:b/>
          <w:bCs/>
        </w:rPr>
        <w:t>7</w:t>
      </w:r>
      <w:r w:rsidRPr="009D477A">
        <w:rPr>
          <w:b/>
          <w:bCs/>
        </w:rPr>
        <w:t xml:space="preserve"> characters</w:t>
      </w:r>
      <w:r w:rsidR="009B4DBB" w:rsidRPr="009B4DBB">
        <w:t xml:space="preserve">. </w:t>
      </w:r>
      <w:r w:rsidRPr="009D477A">
        <w:rPr>
          <w:b/>
          <w:bCs/>
        </w:rPr>
        <w:t>Sort</w:t>
      </w:r>
      <w:r w:rsidRPr="009D477A">
        <w:t xml:space="preserve"> the data based on </w:t>
      </w:r>
      <w:r w:rsidRPr="009D477A">
        <w:rPr>
          <w:b/>
          <w:bCs/>
        </w:rPr>
        <w:t>Total of Quantity in descending</w:t>
      </w:r>
      <w:r w:rsidRPr="009D477A">
        <w:t xml:space="preserve"> order</w:t>
      </w:r>
      <w:r>
        <w:t>.</w:t>
      </w:r>
    </w:p>
    <w:p w14:paraId="6231588E" w14:textId="23A38270" w:rsidR="005F54C9" w:rsidRDefault="009B4DBB" w:rsidP="005F54C9">
      <w:pPr>
        <w:pStyle w:val="ListParagraph"/>
        <w:spacing w:line="360" w:lineRule="auto"/>
        <w:ind w:left="360"/>
        <w:jc w:val="both"/>
      </w:pPr>
      <w:r>
        <w:t>(</w:t>
      </w:r>
      <w:r w:rsidR="009D477A" w:rsidRPr="009D477A">
        <w:rPr>
          <w:b/>
        </w:rPr>
        <w:t>convert, sum, cast, order by, year, len</w:t>
      </w:r>
      <w:r w:rsidR="005F54C9">
        <w:t>)</w:t>
      </w:r>
    </w:p>
    <w:p w14:paraId="0E7DB263" w14:textId="391CBF2F" w:rsidR="007C536A" w:rsidRDefault="00BD6A3D" w:rsidP="005F54C9">
      <w:pPr>
        <w:pStyle w:val="ListParagraph"/>
        <w:spacing w:line="360" w:lineRule="auto"/>
        <w:ind w:left="360"/>
        <w:jc w:val="both"/>
      </w:pPr>
      <w:r w:rsidRPr="00BD6A3D">
        <w:rPr>
          <w:noProof/>
        </w:rPr>
        <w:drawing>
          <wp:inline distT="0" distB="0" distL="0" distR="0" wp14:anchorId="1EDF45E4" wp14:editId="5B0CBB6A">
            <wp:extent cx="4058216" cy="3057952"/>
            <wp:effectExtent l="19050" t="1905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0579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314487" w14:textId="77777777" w:rsidR="009B4DBB" w:rsidRDefault="009B4DBB" w:rsidP="00785D46">
      <w:pPr>
        <w:pStyle w:val="ListParagraph"/>
        <w:ind w:left="360"/>
        <w:jc w:val="both"/>
      </w:pPr>
    </w:p>
    <w:p w14:paraId="081EAA3D" w14:textId="453FB5F2" w:rsidR="009B4DBB" w:rsidRDefault="009D477A" w:rsidP="00E711D0">
      <w:pPr>
        <w:pStyle w:val="ListParagraph"/>
        <w:numPr>
          <w:ilvl w:val="0"/>
          <w:numId w:val="11"/>
        </w:numPr>
        <w:spacing w:line="360" w:lineRule="auto"/>
        <w:ind w:left="360"/>
        <w:jc w:val="both"/>
      </w:pPr>
      <w:r w:rsidRPr="009D477A">
        <w:rPr>
          <w:b/>
          <w:bCs/>
        </w:rPr>
        <w:t>Display</w:t>
      </w:r>
      <w:r w:rsidRPr="009D477A">
        <w:t xml:space="preserve"> </w:t>
      </w:r>
      <w:r w:rsidRPr="009D477A">
        <w:rPr>
          <w:b/>
          <w:bCs/>
        </w:rPr>
        <w:t>CustomerName</w:t>
      </w:r>
      <w:r w:rsidRPr="009D477A">
        <w:t xml:space="preserve">, </w:t>
      </w:r>
      <w:r w:rsidRPr="009D477A">
        <w:rPr>
          <w:b/>
          <w:bCs/>
        </w:rPr>
        <w:t>CustomerAddress</w:t>
      </w:r>
      <w:r w:rsidRPr="009D477A">
        <w:t xml:space="preserve">, </w:t>
      </w:r>
      <w:r w:rsidRPr="009D477A">
        <w:rPr>
          <w:b/>
          <w:bCs/>
        </w:rPr>
        <w:t>CustomerEmail</w:t>
      </w:r>
      <w:r w:rsidRPr="009D477A">
        <w:t xml:space="preserve">, </w:t>
      </w:r>
      <w:r w:rsidRPr="009D477A">
        <w:rPr>
          <w:b/>
          <w:bCs/>
        </w:rPr>
        <w:t>CustomerDOB</w:t>
      </w:r>
      <w:r w:rsidRPr="009D477A">
        <w:t xml:space="preserve"> for every customer who has transaction in </w:t>
      </w:r>
      <w:r w:rsidRPr="009D477A">
        <w:rPr>
          <w:b/>
          <w:bCs/>
        </w:rPr>
        <w:t>February</w:t>
      </w:r>
      <w:r w:rsidRPr="009D477A">
        <w:t xml:space="preserve"> and purchase films whose </w:t>
      </w:r>
      <w:r w:rsidRPr="009D477A">
        <w:rPr>
          <w:b/>
          <w:bCs/>
        </w:rPr>
        <w:t>genre are ‘Action’</w:t>
      </w:r>
      <w:r w:rsidRPr="009D477A">
        <w:t>.</w:t>
      </w:r>
    </w:p>
    <w:p w14:paraId="4825E2F9" w14:textId="5A633CD2" w:rsidR="00583968" w:rsidRDefault="009B4DBB" w:rsidP="00583968">
      <w:pPr>
        <w:pStyle w:val="ListParagraph"/>
        <w:spacing w:line="360" w:lineRule="auto"/>
        <w:ind w:left="360"/>
        <w:jc w:val="both"/>
      </w:pPr>
      <w:r>
        <w:t>(</w:t>
      </w:r>
      <w:r w:rsidR="009D477A" w:rsidRPr="009D477A">
        <w:rPr>
          <w:b/>
        </w:rPr>
        <w:t>convert, month, in</w:t>
      </w:r>
      <w:r>
        <w:t>)</w:t>
      </w:r>
    </w:p>
    <w:p w14:paraId="0C6DF30B" w14:textId="0E194F35" w:rsidR="007C536A" w:rsidRDefault="009D477A" w:rsidP="00583968">
      <w:pPr>
        <w:pStyle w:val="ListParagraph"/>
        <w:spacing w:line="360" w:lineRule="auto"/>
        <w:ind w:left="360"/>
        <w:jc w:val="both"/>
      </w:pPr>
      <w:r>
        <w:rPr>
          <w:noProof/>
        </w:rPr>
        <w:lastRenderedPageBreak/>
        <w:drawing>
          <wp:inline distT="0" distB="0" distL="0" distR="0" wp14:anchorId="7C005A20" wp14:editId="29EDD2F7">
            <wp:extent cx="4366800" cy="723600"/>
            <wp:effectExtent l="19050" t="1905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6800" cy="72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119514" w14:textId="52664862" w:rsidR="004E1AA4" w:rsidRDefault="004E1AA4"/>
    <w:p w14:paraId="4A912749" w14:textId="099F868D" w:rsidR="009B4DBB" w:rsidRDefault="002B04D7" w:rsidP="00E711D0">
      <w:pPr>
        <w:pStyle w:val="ListParagraph"/>
        <w:numPr>
          <w:ilvl w:val="0"/>
          <w:numId w:val="11"/>
        </w:numPr>
        <w:spacing w:line="360" w:lineRule="auto"/>
        <w:ind w:left="360"/>
        <w:jc w:val="both"/>
      </w:pPr>
      <w:r w:rsidRPr="002B04D7">
        <w:t xml:space="preserve">Display </w:t>
      </w:r>
      <w:r w:rsidRPr="002B04D7">
        <w:rPr>
          <w:b/>
          <w:bCs/>
        </w:rPr>
        <w:t>CustomerID</w:t>
      </w:r>
      <w:r w:rsidRPr="002B04D7">
        <w:t xml:space="preserve">, </w:t>
      </w:r>
      <w:r w:rsidRPr="002B04D7">
        <w:rPr>
          <w:b/>
          <w:bCs/>
        </w:rPr>
        <w:t>CustomerName</w:t>
      </w:r>
      <w:r w:rsidRPr="002B04D7">
        <w:t xml:space="preserve">, </w:t>
      </w:r>
      <w:r w:rsidRPr="002B04D7">
        <w:rPr>
          <w:b/>
          <w:bCs/>
        </w:rPr>
        <w:t>CustomerPhone</w:t>
      </w:r>
      <w:r w:rsidRPr="002B04D7">
        <w:t xml:space="preserve">, and </w:t>
      </w:r>
      <w:r w:rsidRPr="002B04D7">
        <w:rPr>
          <w:b/>
          <w:bCs/>
        </w:rPr>
        <w:t>CustomerEmail</w:t>
      </w:r>
      <w:r w:rsidRPr="002B04D7">
        <w:t xml:space="preserve"> for every customer who has purchased</w:t>
      </w:r>
      <w:r w:rsidRPr="002B04D7">
        <w:rPr>
          <w:b/>
          <w:bCs/>
        </w:rPr>
        <w:t xml:space="preserve"> </w:t>
      </w:r>
      <w:r w:rsidRPr="002B04D7">
        <w:t>a</w:t>
      </w:r>
      <w:r w:rsidRPr="002B04D7">
        <w:rPr>
          <w:b/>
          <w:bCs/>
        </w:rPr>
        <w:t xml:space="preserve"> </w:t>
      </w:r>
      <w:r w:rsidRPr="002B04D7">
        <w:t>ticket</w:t>
      </w:r>
      <w:r w:rsidRPr="002B04D7">
        <w:rPr>
          <w:b/>
          <w:bCs/>
        </w:rPr>
        <w:t xml:space="preserve"> more than</w:t>
      </w:r>
      <w:r w:rsidRPr="002B04D7">
        <w:t xml:space="preserve"> the </w:t>
      </w:r>
      <w:r w:rsidRPr="002B04D7">
        <w:rPr>
          <w:b/>
          <w:bCs/>
        </w:rPr>
        <w:t>average</w:t>
      </w:r>
      <w:r w:rsidRPr="002B04D7">
        <w:t xml:space="preserve"> </w:t>
      </w:r>
      <w:r w:rsidRPr="002B04D7">
        <w:rPr>
          <w:b/>
          <w:bCs/>
        </w:rPr>
        <w:t>ticket</w:t>
      </w:r>
      <w:r w:rsidRPr="002B04D7">
        <w:t xml:space="preserve"> </w:t>
      </w:r>
      <w:r w:rsidRPr="002B04D7">
        <w:rPr>
          <w:b/>
          <w:bCs/>
        </w:rPr>
        <w:t>purchase</w:t>
      </w:r>
      <w:r w:rsidRPr="002B04D7">
        <w:t xml:space="preserve"> and Customer Name </w:t>
      </w:r>
      <w:r w:rsidRPr="002B04D7">
        <w:rPr>
          <w:b/>
          <w:bCs/>
        </w:rPr>
        <w:t>contains ‘a’ character</w:t>
      </w:r>
      <w:r>
        <w:rPr>
          <w:b/>
          <w:bCs/>
        </w:rPr>
        <w:t>.</w:t>
      </w:r>
    </w:p>
    <w:p w14:paraId="393A6085" w14:textId="13F76CCA" w:rsidR="00461708" w:rsidRDefault="009B4DBB" w:rsidP="00461708">
      <w:pPr>
        <w:pStyle w:val="ListParagraph"/>
        <w:spacing w:line="360" w:lineRule="auto"/>
        <w:ind w:left="360"/>
        <w:jc w:val="both"/>
      </w:pPr>
      <w:r>
        <w:t>(</w:t>
      </w:r>
      <w:r w:rsidR="002B04D7" w:rsidRPr="002B04D7">
        <w:rPr>
          <w:b/>
        </w:rPr>
        <w:t>alias subquery, avg, like, order by, distinct</w:t>
      </w:r>
      <w:r>
        <w:t>)</w:t>
      </w:r>
    </w:p>
    <w:p w14:paraId="2692F69A" w14:textId="4736CF20" w:rsidR="00E711D0" w:rsidRDefault="002B04D7" w:rsidP="00461708">
      <w:pPr>
        <w:pStyle w:val="ListParagraph"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1CB4E13C" wp14:editId="73ABADEF">
            <wp:extent cx="3618000" cy="1972800"/>
            <wp:effectExtent l="19050" t="19050" r="190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8000" cy="1972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5652FE" w14:textId="77777777" w:rsidR="00E711D0" w:rsidRDefault="00E711D0" w:rsidP="00E711D0">
      <w:pPr>
        <w:pStyle w:val="ListParagraph"/>
        <w:ind w:left="360"/>
        <w:jc w:val="both"/>
      </w:pPr>
    </w:p>
    <w:p w14:paraId="51A547A6" w14:textId="334A4055" w:rsidR="009B4DBB" w:rsidRDefault="002B04D7" w:rsidP="00E711D0">
      <w:pPr>
        <w:pStyle w:val="ListParagraph"/>
        <w:numPr>
          <w:ilvl w:val="0"/>
          <w:numId w:val="11"/>
        </w:numPr>
        <w:spacing w:line="360" w:lineRule="auto"/>
        <w:ind w:left="426" w:hanging="426"/>
        <w:jc w:val="both"/>
      </w:pPr>
      <w:r w:rsidRPr="002B04D7">
        <w:t xml:space="preserve">Create a </w:t>
      </w:r>
      <w:r w:rsidRPr="002B04D7">
        <w:rPr>
          <w:b/>
          <w:bCs/>
        </w:rPr>
        <w:t>view</w:t>
      </w:r>
      <w:r w:rsidRPr="002B04D7">
        <w:t xml:space="preserve"> named </w:t>
      </w:r>
      <w:r w:rsidRPr="002B04D7">
        <w:rPr>
          <w:b/>
          <w:bCs/>
        </w:rPr>
        <w:t>‘ContractRoleView’</w:t>
      </w:r>
      <w:r w:rsidRPr="002B04D7">
        <w:t xml:space="preserve"> to display </w:t>
      </w:r>
      <w:r w:rsidRPr="002B04D7">
        <w:rPr>
          <w:b/>
          <w:bCs/>
        </w:rPr>
        <w:t>StaffID</w:t>
      </w:r>
      <w:r w:rsidRPr="002B04D7">
        <w:t xml:space="preserve"> (Obtained by </w:t>
      </w:r>
      <w:r w:rsidRPr="002B04D7">
        <w:rPr>
          <w:b/>
          <w:bCs/>
        </w:rPr>
        <w:t>getting</w:t>
      </w:r>
      <w:r w:rsidRPr="002B04D7">
        <w:t xml:space="preserve"> </w:t>
      </w:r>
      <w:r w:rsidRPr="002B04D7">
        <w:rPr>
          <w:b/>
          <w:bCs/>
        </w:rPr>
        <w:t>last</w:t>
      </w:r>
      <w:r w:rsidRPr="002B04D7">
        <w:t xml:space="preserve"> </w:t>
      </w:r>
      <w:r w:rsidRPr="002B04D7">
        <w:rPr>
          <w:b/>
          <w:bCs/>
        </w:rPr>
        <w:t>character</w:t>
      </w:r>
      <w:r w:rsidRPr="002B04D7">
        <w:t xml:space="preserve"> of </w:t>
      </w:r>
      <w:r w:rsidRPr="002B04D7">
        <w:rPr>
          <w:b/>
          <w:bCs/>
        </w:rPr>
        <w:t>StaffID</w:t>
      </w:r>
      <w:r w:rsidRPr="002B04D7">
        <w:t xml:space="preserve"> and </w:t>
      </w:r>
      <w:r w:rsidRPr="002B04D7">
        <w:rPr>
          <w:b/>
          <w:bCs/>
        </w:rPr>
        <w:t>adding</w:t>
      </w:r>
      <w:r w:rsidRPr="002B04D7">
        <w:t xml:space="preserve"> </w:t>
      </w:r>
      <w:r w:rsidRPr="002B04D7">
        <w:rPr>
          <w:b/>
          <w:bCs/>
        </w:rPr>
        <w:t>'Staff'</w:t>
      </w:r>
      <w:r w:rsidRPr="002B04D7">
        <w:t xml:space="preserve"> </w:t>
      </w:r>
      <w:r w:rsidRPr="002B04D7">
        <w:rPr>
          <w:b/>
          <w:bCs/>
        </w:rPr>
        <w:t>in front of</w:t>
      </w:r>
      <w:r w:rsidRPr="002B04D7">
        <w:t xml:space="preserve"> it), </w:t>
      </w:r>
      <w:r w:rsidRPr="002B04D7">
        <w:rPr>
          <w:b/>
          <w:bCs/>
        </w:rPr>
        <w:t>StaffName</w:t>
      </w:r>
      <w:r w:rsidRPr="002B04D7">
        <w:t xml:space="preserve">, </w:t>
      </w:r>
      <w:r w:rsidRPr="002B04D7">
        <w:rPr>
          <w:b/>
          <w:bCs/>
        </w:rPr>
        <w:t>StaffAddress</w:t>
      </w:r>
      <w:r w:rsidRPr="002B04D7">
        <w:t xml:space="preserve">, </w:t>
      </w:r>
      <w:r w:rsidRPr="002B04D7">
        <w:rPr>
          <w:b/>
          <w:bCs/>
        </w:rPr>
        <w:t>StaffRoleName</w:t>
      </w:r>
      <w:r w:rsidRPr="002B04D7">
        <w:t xml:space="preserve">, and </w:t>
      </w:r>
      <w:r w:rsidRPr="002B04D7">
        <w:rPr>
          <w:b/>
          <w:bCs/>
        </w:rPr>
        <w:t>StaffRoleSalary</w:t>
      </w:r>
      <w:r w:rsidRPr="002B04D7">
        <w:t xml:space="preserve"> for every Staff whose role </w:t>
      </w:r>
      <w:r w:rsidRPr="002B04D7">
        <w:rPr>
          <w:b/>
          <w:bCs/>
        </w:rPr>
        <w:t>is not a ‘Cashier’</w:t>
      </w:r>
      <w:r w:rsidRPr="002B04D7">
        <w:t>.</w:t>
      </w:r>
    </w:p>
    <w:p w14:paraId="252D83EA" w14:textId="0BCE97EC" w:rsidR="00C01988" w:rsidRDefault="009B4DBB" w:rsidP="00C01988">
      <w:pPr>
        <w:pStyle w:val="ListParagraph"/>
        <w:spacing w:line="360" w:lineRule="auto"/>
        <w:ind w:left="360" w:firstLine="66"/>
        <w:jc w:val="both"/>
      </w:pPr>
      <w:r>
        <w:t>(</w:t>
      </w:r>
      <w:r w:rsidR="002B04D7" w:rsidRPr="002B04D7">
        <w:rPr>
          <w:b/>
        </w:rPr>
        <w:t>convert, right, create view</w:t>
      </w:r>
      <w:r>
        <w:t>)</w:t>
      </w:r>
    </w:p>
    <w:p w14:paraId="2DE587D6" w14:textId="1489F518" w:rsidR="00E671C4" w:rsidRDefault="000071DB" w:rsidP="00C01988">
      <w:pPr>
        <w:pStyle w:val="ListParagraph"/>
        <w:spacing w:line="360" w:lineRule="auto"/>
        <w:ind w:left="360" w:firstLine="66"/>
        <w:jc w:val="both"/>
      </w:pPr>
      <w:r w:rsidRPr="000071DB">
        <w:rPr>
          <w:noProof/>
        </w:rPr>
        <w:drawing>
          <wp:inline distT="0" distB="0" distL="0" distR="0" wp14:anchorId="0B8C5271" wp14:editId="365207DA">
            <wp:extent cx="3886742" cy="914528"/>
            <wp:effectExtent l="19050" t="1905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91452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98D78F" w14:textId="77777777" w:rsidR="00E671C4" w:rsidRDefault="00E671C4" w:rsidP="00785D46">
      <w:pPr>
        <w:pStyle w:val="ListParagraph"/>
        <w:ind w:left="360"/>
        <w:jc w:val="both"/>
      </w:pPr>
    </w:p>
    <w:p w14:paraId="57927957" w14:textId="5CDB2BA6" w:rsidR="009B4DBB" w:rsidRDefault="002B04D7" w:rsidP="00E711D0">
      <w:pPr>
        <w:pStyle w:val="ListParagraph"/>
        <w:numPr>
          <w:ilvl w:val="0"/>
          <w:numId w:val="11"/>
        </w:numPr>
        <w:spacing w:line="360" w:lineRule="auto"/>
        <w:ind w:left="360"/>
        <w:jc w:val="both"/>
      </w:pPr>
      <w:r w:rsidRPr="002B04D7">
        <w:t xml:space="preserve">Create a view named </w:t>
      </w:r>
      <w:r w:rsidRPr="002B04D7">
        <w:rPr>
          <w:b/>
          <w:bCs/>
        </w:rPr>
        <w:t>‘TransactionDataOfRomanceFilm’</w:t>
      </w:r>
      <w:r w:rsidRPr="002B04D7">
        <w:t xml:space="preserve"> to display </w:t>
      </w:r>
      <w:r w:rsidRPr="002B04D7">
        <w:rPr>
          <w:b/>
          <w:bCs/>
        </w:rPr>
        <w:t>TransactionId</w:t>
      </w:r>
      <w:r w:rsidRPr="002B04D7">
        <w:t xml:space="preserve">, </w:t>
      </w:r>
      <w:r w:rsidRPr="002B04D7">
        <w:rPr>
          <w:b/>
          <w:bCs/>
        </w:rPr>
        <w:t>Day of Transaction</w:t>
      </w:r>
      <w:r w:rsidRPr="002B04D7">
        <w:t xml:space="preserve"> (obtained from day of </w:t>
      </w:r>
      <w:r w:rsidRPr="002B04D7">
        <w:rPr>
          <w:b/>
          <w:bCs/>
        </w:rPr>
        <w:t>TransactionDate</w:t>
      </w:r>
      <w:r w:rsidRPr="002B04D7">
        <w:t xml:space="preserve">), </w:t>
      </w:r>
      <w:r w:rsidRPr="002B04D7">
        <w:rPr>
          <w:b/>
          <w:bCs/>
        </w:rPr>
        <w:t>TransactionDate</w:t>
      </w:r>
      <w:r w:rsidRPr="002B04D7">
        <w:t xml:space="preserve">, </w:t>
      </w:r>
      <w:r w:rsidRPr="002B04D7">
        <w:rPr>
          <w:b/>
          <w:bCs/>
        </w:rPr>
        <w:t>Film Title</w:t>
      </w:r>
      <w:r w:rsidRPr="002B04D7">
        <w:t xml:space="preserve"> (obtained from </w:t>
      </w:r>
      <w:r w:rsidRPr="002B04D7">
        <w:rPr>
          <w:b/>
          <w:bCs/>
        </w:rPr>
        <w:t>FilmName</w:t>
      </w:r>
      <w:r w:rsidRPr="002B04D7">
        <w:t xml:space="preserve">) and </w:t>
      </w:r>
      <w:r w:rsidRPr="002B04D7">
        <w:rPr>
          <w:b/>
          <w:bCs/>
        </w:rPr>
        <w:t>Total of Quantity</w:t>
      </w:r>
      <w:r w:rsidRPr="002B04D7">
        <w:t xml:space="preserve"> (obtained from the </w:t>
      </w:r>
      <w:r w:rsidRPr="002B04D7">
        <w:rPr>
          <w:b/>
          <w:bCs/>
        </w:rPr>
        <w:t>total of Quantity</w:t>
      </w:r>
      <w:r w:rsidRPr="002B04D7">
        <w:t xml:space="preserve">) for every transaction which sold Film that </w:t>
      </w:r>
      <w:r w:rsidRPr="002B04D7">
        <w:rPr>
          <w:b/>
          <w:bCs/>
        </w:rPr>
        <w:t>genre</w:t>
      </w:r>
      <w:r w:rsidRPr="002B04D7">
        <w:t xml:space="preserve"> </w:t>
      </w:r>
      <w:r w:rsidRPr="002B04D7">
        <w:rPr>
          <w:b/>
          <w:bCs/>
        </w:rPr>
        <w:t>name</w:t>
      </w:r>
      <w:r w:rsidRPr="002B04D7">
        <w:t xml:space="preserve"> is </w:t>
      </w:r>
      <w:r w:rsidRPr="002B04D7">
        <w:rPr>
          <w:b/>
          <w:bCs/>
        </w:rPr>
        <w:t>‘Romance’</w:t>
      </w:r>
      <w:r w:rsidRPr="002B04D7">
        <w:t xml:space="preserve">. </w:t>
      </w:r>
      <w:r w:rsidRPr="002B04D7">
        <w:rPr>
          <w:b/>
          <w:bCs/>
        </w:rPr>
        <w:t>Sort</w:t>
      </w:r>
      <w:r w:rsidRPr="002B04D7">
        <w:t xml:space="preserve"> the data based on </w:t>
      </w:r>
      <w:r w:rsidRPr="002C666F">
        <w:rPr>
          <w:b/>
          <w:bCs/>
        </w:rPr>
        <w:t>Transaction</w:t>
      </w:r>
      <w:r w:rsidRPr="002B04D7">
        <w:t xml:space="preserve"> </w:t>
      </w:r>
      <w:r w:rsidRPr="002C666F">
        <w:rPr>
          <w:b/>
          <w:bCs/>
        </w:rPr>
        <w:t>Date</w:t>
      </w:r>
      <w:r w:rsidRPr="002B04D7">
        <w:t xml:space="preserve"> in </w:t>
      </w:r>
      <w:r w:rsidRPr="002C666F">
        <w:rPr>
          <w:b/>
          <w:bCs/>
        </w:rPr>
        <w:t>ascending</w:t>
      </w:r>
      <w:r w:rsidRPr="002B04D7">
        <w:t xml:space="preserve"> order.</w:t>
      </w:r>
    </w:p>
    <w:p w14:paraId="5DB4F134" w14:textId="18914DE8" w:rsidR="00142420" w:rsidRDefault="009B4DBB" w:rsidP="00142420">
      <w:pPr>
        <w:pStyle w:val="ListParagraph"/>
        <w:spacing w:line="360" w:lineRule="auto"/>
        <w:ind w:left="360"/>
        <w:jc w:val="both"/>
      </w:pPr>
      <w:r>
        <w:lastRenderedPageBreak/>
        <w:t>(</w:t>
      </w:r>
      <w:r w:rsidR="002C666F" w:rsidRPr="002C666F">
        <w:rPr>
          <w:b/>
        </w:rPr>
        <w:t>datename, create view, order by, sum, weekday</w:t>
      </w:r>
      <w:r w:rsidRPr="00E671C4">
        <w:t>)</w:t>
      </w:r>
    </w:p>
    <w:p w14:paraId="129CE0EB" w14:textId="77777777" w:rsidR="00EE74BF" w:rsidRDefault="00EE74BF" w:rsidP="00142420">
      <w:pPr>
        <w:pStyle w:val="ListParagraph"/>
        <w:spacing w:line="360" w:lineRule="auto"/>
        <w:ind w:left="360"/>
        <w:jc w:val="both"/>
      </w:pPr>
    </w:p>
    <w:p w14:paraId="7A33C090" w14:textId="0063E034" w:rsidR="00E671C4" w:rsidRDefault="00EE74BF" w:rsidP="00142420">
      <w:pPr>
        <w:pStyle w:val="ListParagraph"/>
        <w:spacing w:line="360" w:lineRule="auto"/>
        <w:ind w:left="360"/>
        <w:jc w:val="both"/>
      </w:pPr>
      <w:r w:rsidRPr="00EE74BF">
        <w:rPr>
          <w:noProof/>
        </w:rPr>
        <w:drawing>
          <wp:inline distT="0" distB="0" distL="0" distR="0" wp14:anchorId="1DF3CAE2" wp14:editId="113509BC">
            <wp:extent cx="4210050" cy="1809668"/>
            <wp:effectExtent l="19050" t="1905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50" t="2568"/>
                    <a:stretch/>
                  </pic:blipFill>
                  <pic:spPr bwMode="auto">
                    <a:xfrm>
                      <a:off x="0" y="0"/>
                      <a:ext cx="4210637" cy="18099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F4694" w14:textId="4D84E46F" w:rsidR="001C2A85" w:rsidRDefault="001C2A85"/>
    <w:p w14:paraId="7E3C4778" w14:textId="77777777" w:rsidR="002C666F" w:rsidRDefault="002C666F"/>
    <w:p w14:paraId="7DF375C0" w14:textId="42C375C3" w:rsidR="009B4DBB" w:rsidRDefault="002C666F" w:rsidP="00E711D0">
      <w:pPr>
        <w:pStyle w:val="ListParagraph"/>
        <w:numPr>
          <w:ilvl w:val="0"/>
          <w:numId w:val="11"/>
        </w:numPr>
        <w:spacing w:line="360" w:lineRule="auto"/>
        <w:ind w:left="360"/>
        <w:jc w:val="both"/>
      </w:pPr>
      <w:r w:rsidRPr="002C666F">
        <w:t xml:space="preserve">Add a </w:t>
      </w:r>
      <w:r w:rsidRPr="002C666F">
        <w:rPr>
          <w:b/>
          <w:bCs/>
        </w:rPr>
        <w:t>column</w:t>
      </w:r>
      <w:r w:rsidRPr="002C666F">
        <w:t xml:space="preserve"> named </w:t>
      </w:r>
      <w:r w:rsidRPr="002C666F">
        <w:rPr>
          <w:b/>
          <w:bCs/>
        </w:rPr>
        <w:t>‘CustomerSocialMedia’</w:t>
      </w:r>
      <w:r w:rsidRPr="002C666F">
        <w:t xml:space="preserve"> on </w:t>
      </w:r>
      <w:r w:rsidRPr="002C666F">
        <w:rPr>
          <w:b/>
          <w:bCs/>
        </w:rPr>
        <w:t>Customer</w:t>
      </w:r>
      <w:r w:rsidRPr="002C666F">
        <w:t xml:space="preserve"> table with </w:t>
      </w:r>
      <w:r w:rsidRPr="002C666F">
        <w:rPr>
          <w:b/>
          <w:bCs/>
        </w:rPr>
        <w:t>varchar</w:t>
      </w:r>
      <w:r w:rsidRPr="002C666F">
        <w:t xml:space="preserve"> </w:t>
      </w:r>
      <w:r w:rsidRPr="002C666F">
        <w:rPr>
          <w:b/>
          <w:bCs/>
        </w:rPr>
        <w:t>(30)</w:t>
      </w:r>
      <w:r w:rsidRPr="002C666F">
        <w:t xml:space="preserve"> data type and add a </w:t>
      </w:r>
      <w:r w:rsidRPr="002C666F">
        <w:rPr>
          <w:b/>
          <w:bCs/>
        </w:rPr>
        <w:t>constraint</w:t>
      </w:r>
      <w:r w:rsidRPr="002C666F">
        <w:t xml:space="preserve"> named </w:t>
      </w:r>
      <w:r w:rsidRPr="002C666F">
        <w:rPr>
          <w:b/>
          <w:bCs/>
        </w:rPr>
        <w:t>‘CheckCustomerSocialMedia’</w:t>
      </w:r>
      <w:r w:rsidRPr="002C666F">
        <w:t xml:space="preserve"> to check the </w:t>
      </w:r>
      <w:r w:rsidRPr="002C666F">
        <w:rPr>
          <w:b/>
          <w:bCs/>
        </w:rPr>
        <w:t>CustomerSocialMedia</w:t>
      </w:r>
      <w:r w:rsidRPr="002C666F">
        <w:t xml:space="preserve"> is </w:t>
      </w:r>
      <w:r w:rsidRPr="002C666F">
        <w:rPr>
          <w:b/>
          <w:bCs/>
        </w:rPr>
        <w:t>between</w:t>
      </w:r>
      <w:r w:rsidRPr="002C666F">
        <w:t xml:space="preserve"> </w:t>
      </w:r>
      <w:r w:rsidRPr="002C666F">
        <w:rPr>
          <w:b/>
          <w:bCs/>
        </w:rPr>
        <w:t>5</w:t>
      </w:r>
      <w:r w:rsidRPr="002C666F">
        <w:t xml:space="preserve"> and </w:t>
      </w:r>
      <w:r w:rsidRPr="002C666F">
        <w:rPr>
          <w:b/>
          <w:bCs/>
        </w:rPr>
        <w:t>25</w:t>
      </w:r>
      <w:r w:rsidRPr="002C666F">
        <w:t xml:space="preserve"> </w:t>
      </w:r>
      <w:r w:rsidRPr="002C666F">
        <w:rPr>
          <w:b/>
          <w:bCs/>
        </w:rPr>
        <w:t>characters</w:t>
      </w:r>
      <w:r w:rsidRPr="002C666F">
        <w:t>.</w:t>
      </w:r>
    </w:p>
    <w:p w14:paraId="7D33C08C" w14:textId="3C8C385A" w:rsidR="00464248" w:rsidRDefault="009B4DBB" w:rsidP="00464248">
      <w:pPr>
        <w:pStyle w:val="ListParagraph"/>
        <w:spacing w:line="360" w:lineRule="auto"/>
        <w:ind w:left="360"/>
        <w:jc w:val="both"/>
      </w:pPr>
      <w:r>
        <w:t>(</w:t>
      </w:r>
      <w:r w:rsidR="002C666F" w:rsidRPr="002C666F">
        <w:rPr>
          <w:b/>
        </w:rPr>
        <w:t>alter table, add, add constraint, between</w:t>
      </w:r>
      <w:r>
        <w:t>)</w:t>
      </w:r>
    </w:p>
    <w:p w14:paraId="0D76B936" w14:textId="49C94813" w:rsidR="00E671C4" w:rsidRDefault="002C666F" w:rsidP="00464248">
      <w:pPr>
        <w:pStyle w:val="ListParagraph"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49DEE681" wp14:editId="04C07FAC">
            <wp:extent cx="6480810" cy="1967865"/>
            <wp:effectExtent l="19050" t="1905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967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ABFB4D" w14:textId="022172A3" w:rsidR="00E671C4" w:rsidRDefault="00E671C4" w:rsidP="00785D46">
      <w:pPr>
        <w:pStyle w:val="ListParagraph"/>
        <w:ind w:left="360"/>
        <w:jc w:val="both"/>
      </w:pPr>
    </w:p>
    <w:p w14:paraId="0F79C4F0" w14:textId="77777777" w:rsidR="002C666F" w:rsidRDefault="002C666F" w:rsidP="00785D46">
      <w:pPr>
        <w:pStyle w:val="ListParagraph"/>
        <w:ind w:left="360"/>
        <w:jc w:val="both"/>
      </w:pPr>
    </w:p>
    <w:p w14:paraId="46D472AB" w14:textId="3F50A8E1" w:rsidR="009B4DBB" w:rsidRDefault="0000229C" w:rsidP="00E711D0">
      <w:pPr>
        <w:pStyle w:val="ListParagraph"/>
        <w:numPr>
          <w:ilvl w:val="0"/>
          <w:numId w:val="11"/>
        </w:numPr>
        <w:spacing w:line="360" w:lineRule="auto"/>
        <w:ind w:left="360"/>
        <w:jc w:val="both"/>
      </w:pPr>
      <w:r w:rsidRPr="0000229C">
        <w:rPr>
          <w:b/>
          <w:bCs/>
        </w:rPr>
        <w:t xml:space="preserve">Delete </w:t>
      </w:r>
      <w:r w:rsidRPr="0000229C">
        <w:t xml:space="preserve">from </w:t>
      </w:r>
      <w:r w:rsidRPr="0000229C">
        <w:rPr>
          <w:b/>
          <w:bCs/>
        </w:rPr>
        <w:t>Customer</w:t>
      </w:r>
      <w:r w:rsidRPr="0000229C">
        <w:t xml:space="preserve"> table data for every customer which </w:t>
      </w:r>
      <w:r w:rsidRPr="0000229C">
        <w:rPr>
          <w:b/>
          <w:bCs/>
        </w:rPr>
        <w:t>purchase</w:t>
      </w:r>
      <w:r w:rsidRPr="0000229C">
        <w:t xml:space="preserve"> </w:t>
      </w:r>
      <w:r w:rsidRPr="0000229C">
        <w:rPr>
          <w:b/>
          <w:bCs/>
        </w:rPr>
        <w:t>a film</w:t>
      </w:r>
      <w:r w:rsidRPr="0000229C">
        <w:t xml:space="preserve"> </w:t>
      </w:r>
      <w:r w:rsidRPr="0000229C">
        <w:rPr>
          <w:b/>
          <w:bCs/>
        </w:rPr>
        <w:t>more</w:t>
      </w:r>
      <w:r w:rsidRPr="0000229C">
        <w:t xml:space="preserve"> </w:t>
      </w:r>
      <w:r w:rsidRPr="0000229C">
        <w:rPr>
          <w:b/>
          <w:bCs/>
        </w:rPr>
        <w:t>than</w:t>
      </w:r>
      <w:r w:rsidRPr="0000229C">
        <w:t xml:space="preserve"> </w:t>
      </w:r>
      <w:r w:rsidRPr="0000229C">
        <w:rPr>
          <w:b/>
          <w:bCs/>
        </w:rPr>
        <w:t>8</w:t>
      </w:r>
      <w:r w:rsidRPr="0000229C">
        <w:t xml:space="preserve"> </w:t>
      </w:r>
      <w:r w:rsidRPr="0000229C">
        <w:rPr>
          <w:b/>
          <w:bCs/>
        </w:rPr>
        <w:t>tickets</w:t>
      </w:r>
      <w:r w:rsidRPr="0000229C">
        <w:t xml:space="preserve"> </w:t>
      </w:r>
      <w:r w:rsidRPr="0000229C">
        <w:rPr>
          <w:b/>
          <w:bCs/>
        </w:rPr>
        <w:t>in a transaction</w:t>
      </w:r>
      <w:r w:rsidRPr="0000229C">
        <w:t xml:space="preserve"> and </w:t>
      </w:r>
      <w:r w:rsidRPr="0000229C">
        <w:rPr>
          <w:b/>
          <w:bCs/>
        </w:rPr>
        <w:t>transaction</w:t>
      </w:r>
      <w:r w:rsidRPr="0000229C">
        <w:t xml:space="preserve"> which </w:t>
      </w:r>
      <w:r w:rsidRPr="0000229C">
        <w:rPr>
          <w:b/>
          <w:bCs/>
        </w:rPr>
        <w:t>occurs</w:t>
      </w:r>
      <w:r w:rsidRPr="0000229C">
        <w:t xml:space="preserve"> in </w:t>
      </w:r>
      <w:r w:rsidRPr="0000229C">
        <w:rPr>
          <w:b/>
          <w:bCs/>
        </w:rPr>
        <w:t>even</w:t>
      </w:r>
      <w:r w:rsidRPr="0000229C">
        <w:t xml:space="preserve"> </w:t>
      </w:r>
      <w:r w:rsidRPr="0000229C">
        <w:rPr>
          <w:b/>
          <w:bCs/>
        </w:rPr>
        <w:t>month</w:t>
      </w:r>
    </w:p>
    <w:p w14:paraId="4C10D223" w14:textId="1B83A89F" w:rsidR="004173F7" w:rsidRDefault="009B4DBB" w:rsidP="004173F7">
      <w:pPr>
        <w:pStyle w:val="ListParagraph"/>
        <w:spacing w:line="360" w:lineRule="auto"/>
        <w:ind w:left="360"/>
        <w:jc w:val="both"/>
      </w:pPr>
      <w:r>
        <w:t>(</w:t>
      </w:r>
      <w:r w:rsidR="0000229C" w:rsidRPr="0000229C">
        <w:rPr>
          <w:b/>
        </w:rPr>
        <w:t>delete, join, month</w:t>
      </w:r>
      <w:r>
        <w:t>)</w:t>
      </w:r>
    </w:p>
    <w:p w14:paraId="3C1681F0" w14:textId="78ABF2A6" w:rsidR="002C666F" w:rsidRDefault="002C666F" w:rsidP="004173F7">
      <w:pPr>
        <w:pStyle w:val="ListParagraph"/>
        <w:spacing w:line="360" w:lineRule="auto"/>
        <w:ind w:left="360"/>
        <w:jc w:val="both"/>
      </w:pPr>
    </w:p>
    <w:p w14:paraId="7788B3A7" w14:textId="5260F67E" w:rsidR="002C666F" w:rsidRDefault="002C666F" w:rsidP="004173F7">
      <w:pPr>
        <w:pStyle w:val="ListParagraph"/>
        <w:spacing w:line="360" w:lineRule="auto"/>
        <w:ind w:left="360"/>
        <w:jc w:val="both"/>
      </w:pPr>
    </w:p>
    <w:p w14:paraId="6CDD1E1B" w14:textId="79D8E5F2" w:rsidR="002C666F" w:rsidRDefault="002C666F" w:rsidP="004173F7">
      <w:pPr>
        <w:pStyle w:val="ListParagraph"/>
        <w:spacing w:line="360" w:lineRule="auto"/>
        <w:ind w:left="360"/>
        <w:jc w:val="both"/>
      </w:pPr>
    </w:p>
    <w:p w14:paraId="10FA63BC" w14:textId="70D0EFA5" w:rsidR="002C666F" w:rsidRDefault="002C666F" w:rsidP="004173F7">
      <w:pPr>
        <w:pStyle w:val="ListParagraph"/>
        <w:spacing w:line="360" w:lineRule="auto"/>
        <w:ind w:left="360"/>
        <w:jc w:val="both"/>
      </w:pPr>
    </w:p>
    <w:p w14:paraId="463BE087" w14:textId="77777777" w:rsidR="002C666F" w:rsidRPr="004173F7" w:rsidRDefault="002C666F" w:rsidP="004173F7">
      <w:pPr>
        <w:pStyle w:val="ListParagraph"/>
        <w:spacing w:line="360" w:lineRule="auto"/>
        <w:ind w:left="360"/>
        <w:jc w:val="both"/>
      </w:pPr>
    </w:p>
    <w:p w14:paraId="2168F137" w14:textId="22249C0B" w:rsidR="00E671C4" w:rsidRPr="00076B61" w:rsidRDefault="00E671C4" w:rsidP="00785D46">
      <w:pPr>
        <w:pStyle w:val="ListParagraph"/>
        <w:ind w:left="360"/>
        <w:jc w:val="both"/>
        <w:rPr>
          <w:b/>
        </w:rPr>
      </w:pPr>
      <w:r w:rsidRPr="00076B61">
        <w:rPr>
          <w:b/>
        </w:rPr>
        <w:t>B</w:t>
      </w:r>
      <w:r w:rsidR="00076B61" w:rsidRPr="00076B61">
        <w:rPr>
          <w:b/>
        </w:rPr>
        <w:t>efore</w:t>
      </w:r>
      <w:r w:rsidR="004173F7">
        <w:rPr>
          <w:b/>
        </w:rPr>
        <w:t>:</w:t>
      </w:r>
    </w:p>
    <w:p w14:paraId="51FA80B4" w14:textId="162305E4" w:rsidR="00E671C4" w:rsidRDefault="0000229C" w:rsidP="00785D46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58A5C28F" wp14:editId="53888685">
            <wp:extent cx="6480810" cy="2366010"/>
            <wp:effectExtent l="19050" t="1905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366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285C4D" w14:textId="77777777" w:rsidR="00E671C4" w:rsidRDefault="00E671C4" w:rsidP="00785D46">
      <w:pPr>
        <w:pStyle w:val="ListParagraph"/>
        <w:ind w:left="360"/>
        <w:jc w:val="both"/>
      </w:pPr>
    </w:p>
    <w:p w14:paraId="5823EC10" w14:textId="77777777" w:rsidR="004173F7" w:rsidRDefault="00E671C4" w:rsidP="004173F7">
      <w:pPr>
        <w:pStyle w:val="ListParagraph"/>
        <w:ind w:left="360"/>
        <w:jc w:val="both"/>
        <w:rPr>
          <w:b/>
        </w:rPr>
      </w:pPr>
      <w:r w:rsidRPr="00076B61">
        <w:rPr>
          <w:b/>
        </w:rPr>
        <w:t>A</w:t>
      </w:r>
      <w:r w:rsidR="00076B61" w:rsidRPr="00076B61">
        <w:rPr>
          <w:b/>
        </w:rPr>
        <w:t>fter</w:t>
      </w:r>
      <w:r w:rsidR="004173F7">
        <w:rPr>
          <w:b/>
        </w:rPr>
        <w:t>:</w:t>
      </w:r>
    </w:p>
    <w:p w14:paraId="3C3D81F8" w14:textId="699FF340" w:rsidR="00E671C4" w:rsidRDefault="002C666F" w:rsidP="004173F7">
      <w:pPr>
        <w:pStyle w:val="ListParagraph"/>
        <w:ind w:left="360"/>
        <w:jc w:val="both"/>
        <w:rPr>
          <w:b/>
        </w:rPr>
      </w:pPr>
      <w:r>
        <w:rPr>
          <w:noProof/>
        </w:rPr>
        <w:drawing>
          <wp:inline distT="0" distB="0" distL="0" distR="0" wp14:anchorId="3843C3DB" wp14:editId="348DB885">
            <wp:extent cx="6480810" cy="2078355"/>
            <wp:effectExtent l="19050" t="1905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078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B04465" w14:textId="1A3CA572" w:rsidR="00480028" w:rsidRDefault="00480028" w:rsidP="004173F7">
      <w:pPr>
        <w:pStyle w:val="ListParagraph"/>
        <w:ind w:left="360"/>
        <w:jc w:val="both"/>
        <w:rPr>
          <w:b/>
        </w:rPr>
      </w:pPr>
    </w:p>
    <w:p w14:paraId="23A3B638" w14:textId="1B35E643" w:rsidR="00480028" w:rsidRDefault="00480028" w:rsidP="00480028">
      <w:pPr>
        <w:pStyle w:val="ListParagraph"/>
        <w:spacing w:line="360" w:lineRule="auto"/>
        <w:ind w:left="360"/>
        <w:jc w:val="center"/>
        <w:rPr>
          <w:b/>
        </w:rPr>
      </w:pPr>
      <w:r>
        <w:rPr>
          <w:b/>
        </w:rPr>
        <w:t>For question regarding this exam, feel free to ask your teaching assistant!</w:t>
      </w:r>
    </w:p>
    <w:p w14:paraId="5BA2CA83" w14:textId="05EA319A" w:rsidR="00162F62" w:rsidRPr="00E05C81" w:rsidRDefault="00480028" w:rsidP="00E05C81">
      <w:pPr>
        <w:pStyle w:val="ListParagraph"/>
        <w:spacing w:line="360" w:lineRule="auto"/>
        <w:ind w:left="360"/>
        <w:jc w:val="center"/>
        <w:rPr>
          <w:b/>
        </w:rPr>
      </w:pPr>
      <w:r>
        <w:rPr>
          <w:b/>
        </w:rPr>
        <w:t xml:space="preserve">Good Luck </w:t>
      </w:r>
      <w:r w:rsidRPr="00480028">
        <w:rPr>
          <w:rFonts w:ascii="Segoe UI Emoji" w:eastAsia="Segoe UI Emoji" w:hAnsi="Segoe UI Emoji" w:cs="Segoe UI Emoji"/>
          <w:b/>
        </w:rPr>
        <w:t>😊</w:t>
      </w:r>
    </w:p>
    <w:sectPr w:rsidR="00162F62" w:rsidRPr="00E05C81" w:rsidSect="00706D1C">
      <w:headerReference w:type="default" r:id="rId22"/>
      <w:footerReference w:type="default" r:id="rId23"/>
      <w:pgSz w:w="12240" w:h="15840" w:code="1"/>
      <w:pgMar w:top="567" w:right="900" w:bottom="567" w:left="1134" w:header="60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A211E" w14:textId="77777777" w:rsidR="00A42869" w:rsidRDefault="00A42869">
      <w:r>
        <w:separator/>
      </w:r>
    </w:p>
  </w:endnote>
  <w:endnote w:type="continuationSeparator" w:id="0">
    <w:p w14:paraId="382B85DA" w14:textId="77777777" w:rsidR="00A42869" w:rsidRDefault="00A42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89893" w14:textId="77777777" w:rsidR="00BE24B4" w:rsidRPr="00D32597" w:rsidRDefault="00A42869">
    <w:pPr>
      <w:pStyle w:val="Footer"/>
      <w:rPr>
        <w:b/>
        <w:bCs/>
        <w:lang w:val="id-ID"/>
      </w:rPr>
    </w:pPr>
    <w:r>
      <w:rPr>
        <w:noProof/>
        <w:sz w:val="20"/>
        <w:lang w:val="id-ID"/>
      </w:rPr>
      <w:pict w14:anchorId="78923DBE">
        <v:line id="_x0000_s2049" style="position:absolute;z-index:251657728" from="0,10.65pt" to="522pt,10.65pt"/>
      </w:pict>
    </w:r>
  </w:p>
  <w:p w14:paraId="4CA22BF9" w14:textId="77777777" w:rsidR="00BE24B4" w:rsidRDefault="00BE24B4">
    <w:pPr>
      <w:pStyle w:val="Footer"/>
      <w:rPr>
        <w:rStyle w:val="PageNumber"/>
        <w:sz w:val="22"/>
        <w:szCs w:val="22"/>
      </w:rPr>
    </w:pPr>
    <w:r w:rsidRPr="00D32597">
      <w:rPr>
        <w:sz w:val="22"/>
        <w:szCs w:val="22"/>
        <w:lang w:val="id-ID"/>
      </w:rPr>
      <w:t xml:space="preserve">Halaman :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PAGE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AD3CC0">
      <w:rPr>
        <w:rStyle w:val="PageNumber"/>
        <w:noProof/>
        <w:sz w:val="22"/>
        <w:szCs w:val="22"/>
        <w:lang w:val="id-ID"/>
      </w:rPr>
      <w:t>2</w:t>
    </w:r>
    <w:r w:rsidR="00D42554" w:rsidRPr="00D32597">
      <w:rPr>
        <w:rStyle w:val="PageNumber"/>
        <w:sz w:val="22"/>
        <w:szCs w:val="22"/>
        <w:lang w:val="id-ID"/>
      </w:rPr>
      <w:fldChar w:fldCharType="end"/>
    </w:r>
    <w:r w:rsidRPr="00D32597">
      <w:rPr>
        <w:rStyle w:val="PageNumber"/>
        <w:sz w:val="22"/>
        <w:szCs w:val="22"/>
        <w:lang w:val="id-ID"/>
      </w:rPr>
      <w:t xml:space="preserve"> dari </w:t>
    </w:r>
    <w:r w:rsidR="00D42554" w:rsidRPr="00D32597">
      <w:rPr>
        <w:rStyle w:val="PageNumber"/>
        <w:sz w:val="22"/>
        <w:szCs w:val="22"/>
        <w:lang w:val="id-ID"/>
      </w:rPr>
      <w:fldChar w:fldCharType="begin"/>
    </w:r>
    <w:r w:rsidRPr="00D32597">
      <w:rPr>
        <w:rStyle w:val="PageNumber"/>
        <w:sz w:val="22"/>
        <w:szCs w:val="22"/>
        <w:lang w:val="id-ID"/>
      </w:rPr>
      <w:instrText xml:space="preserve"> NUMPAGES </w:instrText>
    </w:r>
    <w:r w:rsidR="00D42554" w:rsidRPr="00D32597">
      <w:rPr>
        <w:rStyle w:val="PageNumber"/>
        <w:sz w:val="22"/>
        <w:szCs w:val="22"/>
        <w:lang w:val="id-ID"/>
      </w:rPr>
      <w:fldChar w:fldCharType="separate"/>
    </w:r>
    <w:r w:rsidR="00AD3CC0">
      <w:rPr>
        <w:rStyle w:val="PageNumber"/>
        <w:noProof/>
        <w:sz w:val="22"/>
        <w:szCs w:val="22"/>
        <w:lang w:val="id-ID"/>
      </w:rPr>
      <w:t>6</w:t>
    </w:r>
    <w:r w:rsidR="00D42554" w:rsidRPr="00D32597">
      <w:rPr>
        <w:rStyle w:val="PageNumber"/>
        <w:sz w:val="22"/>
        <w:szCs w:val="22"/>
        <w:lang w:val="id-ID"/>
      </w:rPr>
      <w:fldChar w:fldCharType="end"/>
    </w:r>
  </w:p>
  <w:p w14:paraId="047DD0DE" w14:textId="77777777" w:rsidR="00BE24B4" w:rsidRPr="00A34D50" w:rsidRDefault="00BE24B4">
    <w:pPr>
      <w:pStyle w:val="Footer"/>
      <w:rPr>
        <w:i/>
        <w:sz w:val="20"/>
        <w:szCs w:val="22"/>
      </w:rPr>
    </w:pPr>
    <w:r w:rsidRPr="00A34D50">
      <w:rPr>
        <w:rStyle w:val="PageNumber"/>
        <w:i/>
        <w:sz w:val="20"/>
        <w:szCs w:val="22"/>
      </w:rPr>
      <w:t xml:space="preserve">Page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PAGE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AD3CC0">
      <w:rPr>
        <w:rStyle w:val="PageNumber"/>
        <w:i/>
        <w:noProof/>
        <w:sz w:val="20"/>
        <w:szCs w:val="22"/>
        <w:lang w:val="id-ID"/>
      </w:rPr>
      <w:t>2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Pr="00A34D50">
      <w:rPr>
        <w:rStyle w:val="PageNumber"/>
        <w:i/>
        <w:sz w:val="20"/>
        <w:szCs w:val="22"/>
      </w:rPr>
      <w:t>of</w:t>
    </w:r>
    <w:r w:rsidRPr="00A34D50">
      <w:rPr>
        <w:rStyle w:val="PageNumber"/>
        <w:i/>
        <w:sz w:val="20"/>
        <w:szCs w:val="22"/>
        <w:lang w:val="id-ID"/>
      </w:rPr>
      <w:t xml:space="preserve"> </w:t>
    </w:r>
    <w:r w:rsidR="00D42554" w:rsidRPr="00A34D50">
      <w:rPr>
        <w:rStyle w:val="PageNumber"/>
        <w:i/>
        <w:sz w:val="20"/>
        <w:szCs w:val="22"/>
        <w:lang w:val="id-ID"/>
      </w:rPr>
      <w:fldChar w:fldCharType="begin"/>
    </w:r>
    <w:r w:rsidRPr="00A34D50">
      <w:rPr>
        <w:rStyle w:val="PageNumber"/>
        <w:i/>
        <w:sz w:val="20"/>
        <w:szCs w:val="22"/>
        <w:lang w:val="id-ID"/>
      </w:rPr>
      <w:instrText xml:space="preserve"> NUMPAGES </w:instrText>
    </w:r>
    <w:r w:rsidR="00D42554" w:rsidRPr="00A34D50">
      <w:rPr>
        <w:rStyle w:val="PageNumber"/>
        <w:i/>
        <w:sz w:val="20"/>
        <w:szCs w:val="22"/>
        <w:lang w:val="id-ID"/>
      </w:rPr>
      <w:fldChar w:fldCharType="separate"/>
    </w:r>
    <w:r w:rsidR="00AD3CC0">
      <w:rPr>
        <w:rStyle w:val="PageNumber"/>
        <w:i/>
        <w:noProof/>
        <w:sz w:val="20"/>
        <w:szCs w:val="22"/>
        <w:lang w:val="id-ID"/>
      </w:rPr>
      <w:t>6</w:t>
    </w:r>
    <w:r w:rsidR="00D42554" w:rsidRPr="00A34D50">
      <w:rPr>
        <w:rStyle w:val="PageNumber"/>
        <w:i/>
        <w:sz w:val="20"/>
        <w:szCs w:val="22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DCDAF" w14:textId="77777777" w:rsidR="00A42869" w:rsidRDefault="00A42869">
      <w:r>
        <w:separator/>
      </w:r>
    </w:p>
  </w:footnote>
  <w:footnote w:type="continuationSeparator" w:id="0">
    <w:p w14:paraId="1060AA0C" w14:textId="77777777" w:rsidR="00A42869" w:rsidRDefault="00A428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2159C" w14:textId="568E408C" w:rsidR="00BE24B4" w:rsidRPr="007B11BC" w:rsidRDefault="00BE24B4" w:rsidP="00C21A44">
    <w:pPr>
      <w:pStyle w:val="Header"/>
      <w:tabs>
        <w:tab w:val="clear" w:pos="4320"/>
        <w:tab w:val="clear" w:pos="8640"/>
        <w:tab w:val="left" w:pos="7920"/>
      </w:tabs>
      <w:jc w:val="right"/>
      <w:rPr>
        <w:sz w:val="22"/>
        <w:szCs w:val="22"/>
      </w:rPr>
    </w:pPr>
    <w:r>
      <w:rPr>
        <w:sz w:val="20"/>
        <w:szCs w:val="20"/>
        <w:lang w:val="id-ID"/>
      </w:rPr>
      <w:t>FM-BINUS-AA-FPT-81/R</w:t>
    </w:r>
    <w:r w:rsidR="0004255F">
      <w:rPr>
        <w:sz w:val="20"/>
        <w:szCs w:val="20"/>
      </w:rPr>
      <w:t>8</w:t>
    </w:r>
  </w:p>
  <w:p w14:paraId="7164052B" w14:textId="77777777" w:rsidR="00BE24B4" w:rsidRPr="00B15614" w:rsidRDefault="00BE24B4" w:rsidP="00B15614">
    <w:pPr>
      <w:pStyle w:val="Header"/>
      <w:tabs>
        <w:tab w:val="clear" w:pos="4320"/>
        <w:tab w:val="clear" w:pos="8640"/>
        <w:tab w:val="left" w:pos="7920"/>
      </w:tabs>
      <w:rPr>
        <w:sz w:val="20"/>
        <w:szCs w:val="20"/>
      </w:rPr>
    </w:pPr>
    <w:r w:rsidRPr="00B15614">
      <w:rPr>
        <w:sz w:val="20"/>
        <w:szCs w:val="20"/>
        <w:lang w:val="id-ID"/>
      </w:rPr>
      <w:t xml:space="preserve"> </w:t>
    </w:r>
    <w:r>
      <w:rPr>
        <w:sz w:val="20"/>
        <w:szCs w:val="20"/>
      </w:rPr>
      <w:tab/>
    </w:r>
  </w:p>
  <w:p w14:paraId="25273A6F" w14:textId="77777777" w:rsidR="00BE24B4" w:rsidRDefault="00BE24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59E1"/>
    <w:multiLevelType w:val="hybridMultilevel"/>
    <w:tmpl w:val="CDF010BE"/>
    <w:lvl w:ilvl="0" w:tplc="5EE0556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E722B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E40C8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04AF25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8E524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49EEFE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AA098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546DDF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9C8753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BE34B1"/>
    <w:multiLevelType w:val="hybridMultilevel"/>
    <w:tmpl w:val="A9E8B01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16479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sv-SE"/>
      </w:rPr>
    </w:lvl>
    <w:lvl w:ilvl="2" w:tplc="736C7C4E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C0023"/>
    <w:multiLevelType w:val="hybridMultilevel"/>
    <w:tmpl w:val="CE9A862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63F04B1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811E39"/>
    <w:multiLevelType w:val="hybridMultilevel"/>
    <w:tmpl w:val="325EB5D8"/>
    <w:lvl w:ilvl="0" w:tplc="63AE6D44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4" w15:restartNumberingAfterBreak="0">
    <w:nsid w:val="2CFA1C3F"/>
    <w:multiLevelType w:val="hybridMultilevel"/>
    <w:tmpl w:val="C15A0C2E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3B881097"/>
    <w:multiLevelType w:val="hybridMultilevel"/>
    <w:tmpl w:val="325EB5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3C6C34B9"/>
    <w:multiLevelType w:val="hybridMultilevel"/>
    <w:tmpl w:val="19169F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68808A4"/>
    <w:multiLevelType w:val="hybridMultilevel"/>
    <w:tmpl w:val="447E22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A061D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C23AB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7A46D4"/>
    <w:multiLevelType w:val="hybridMultilevel"/>
    <w:tmpl w:val="325EB5D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4C580213"/>
    <w:multiLevelType w:val="hybridMultilevel"/>
    <w:tmpl w:val="51E64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37458"/>
    <w:multiLevelType w:val="multilevel"/>
    <w:tmpl w:val="325EB5D8"/>
    <w:lvl w:ilvl="0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649E60BF"/>
    <w:multiLevelType w:val="hybridMultilevel"/>
    <w:tmpl w:val="9B9C4F3A"/>
    <w:lvl w:ilvl="0" w:tplc="F00EDA6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5BE32E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08699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F1C5E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2A30A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3BE318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66E0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D16EC9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5CA5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55755C"/>
    <w:multiLevelType w:val="hybridMultilevel"/>
    <w:tmpl w:val="D15C7012"/>
    <w:lvl w:ilvl="0" w:tplc="CCBCC2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0"/>
  </w:num>
  <w:num w:numId="5">
    <w:abstractNumId w:val="4"/>
  </w:num>
  <w:num w:numId="6">
    <w:abstractNumId w:val="7"/>
  </w:num>
  <w:num w:numId="7">
    <w:abstractNumId w:val="6"/>
  </w:num>
  <w:num w:numId="8">
    <w:abstractNumId w:val="12"/>
  </w:num>
  <w:num w:numId="9">
    <w:abstractNumId w:val="1"/>
  </w:num>
  <w:num w:numId="10">
    <w:abstractNumId w:val="2"/>
  </w:num>
  <w:num w:numId="11">
    <w:abstractNumId w:val="9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50C"/>
    <w:rsid w:val="0000110D"/>
    <w:rsid w:val="000012C2"/>
    <w:rsid w:val="0000229C"/>
    <w:rsid w:val="00005DFE"/>
    <w:rsid w:val="00006AF4"/>
    <w:rsid w:val="000071DB"/>
    <w:rsid w:val="000077C8"/>
    <w:rsid w:val="00017B48"/>
    <w:rsid w:val="0002067D"/>
    <w:rsid w:val="000278D7"/>
    <w:rsid w:val="00031810"/>
    <w:rsid w:val="00037EEF"/>
    <w:rsid w:val="00041E8E"/>
    <w:rsid w:val="0004255F"/>
    <w:rsid w:val="00042D51"/>
    <w:rsid w:val="0005319E"/>
    <w:rsid w:val="000539FD"/>
    <w:rsid w:val="000741D7"/>
    <w:rsid w:val="0007489A"/>
    <w:rsid w:val="00076B61"/>
    <w:rsid w:val="000803D9"/>
    <w:rsid w:val="000820C4"/>
    <w:rsid w:val="00091ABE"/>
    <w:rsid w:val="00096A74"/>
    <w:rsid w:val="000A5169"/>
    <w:rsid w:val="000B276E"/>
    <w:rsid w:val="000C739E"/>
    <w:rsid w:val="000E3FEE"/>
    <w:rsid w:val="000F260B"/>
    <w:rsid w:val="001042DF"/>
    <w:rsid w:val="00104795"/>
    <w:rsid w:val="001171C9"/>
    <w:rsid w:val="00141F2B"/>
    <w:rsid w:val="00142420"/>
    <w:rsid w:val="00142CAF"/>
    <w:rsid w:val="00162F62"/>
    <w:rsid w:val="00167442"/>
    <w:rsid w:val="00170795"/>
    <w:rsid w:val="00176C19"/>
    <w:rsid w:val="00192525"/>
    <w:rsid w:val="001A1F8D"/>
    <w:rsid w:val="001A3C9B"/>
    <w:rsid w:val="001B69A0"/>
    <w:rsid w:val="001C2A85"/>
    <w:rsid w:val="001D4081"/>
    <w:rsid w:val="001E3069"/>
    <w:rsid w:val="001F46C2"/>
    <w:rsid w:val="002066EE"/>
    <w:rsid w:val="002234F2"/>
    <w:rsid w:val="002471AD"/>
    <w:rsid w:val="00247A28"/>
    <w:rsid w:val="00271E37"/>
    <w:rsid w:val="0028092E"/>
    <w:rsid w:val="002828DA"/>
    <w:rsid w:val="00286DF6"/>
    <w:rsid w:val="002B04D7"/>
    <w:rsid w:val="002B1CF5"/>
    <w:rsid w:val="002B641D"/>
    <w:rsid w:val="002C666F"/>
    <w:rsid w:val="002F3BA5"/>
    <w:rsid w:val="002F4501"/>
    <w:rsid w:val="003060E0"/>
    <w:rsid w:val="003337E7"/>
    <w:rsid w:val="0034013E"/>
    <w:rsid w:val="00340C31"/>
    <w:rsid w:val="003463BF"/>
    <w:rsid w:val="0034661D"/>
    <w:rsid w:val="00352CFF"/>
    <w:rsid w:val="00356A90"/>
    <w:rsid w:val="0035760A"/>
    <w:rsid w:val="00362AE2"/>
    <w:rsid w:val="00381BA6"/>
    <w:rsid w:val="0039371B"/>
    <w:rsid w:val="00393ACD"/>
    <w:rsid w:val="003979D0"/>
    <w:rsid w:val="003B3414"/>
    <w:rsid w:val="003C23D0"/>
    <w:rsid w:val="003C70DE"/>
    <w:rsid w:val="003E7325"/>
    <w:rsid w:val="0040258C"/>
    <w:rsid w:val="00416A82"/>
    <w:rsid w:val="004173F7"/>
    <w:rsid w:val="00425918"/>
    <w:rsid w:val="00445760"/>
    <w:rsid w:val="00461708"/>
    <w:rsid w:val="00464248"/>
    <w:rsid w:val="0046588D"/>
    <w:rsid w:val="004669A8"/>
    <w:rsid w:val="0046783A"/>
    <w:rsid w:val="004769C9"/>
    <w:rsid w:val="00480028"/>
    <w:rsid w:val="004A4184"/>
    <w:rsid w:val="004B36FE"/>
    <w:rsid w:val="004B483A"/>
    <w:rsid w:val="004B6441"/>
    <w:rsid w:val="004E1AA4"/>
    <w:rsid w:val="004F03C8"/>
    <w:rsid w:val="004F48C3"/>
    <w:rsid w:val="00502119"/>
    <w:rsid w:val="0051046B"/>
    <w:rsid w:val="0051295D"/>
    <w:rsid w:val="0051412C"/>
    <w:rsid w:val="005152D8"/>
    <w:rsid w:val="0053440C"/>
    <w:rsid w:val="00543D1A"/>
    <w:rsid w:val="005453D5"/>
    <w:rsid w:val="0057288B"/>
    <w:rsid w:val="005819D2"/>
    <w:rsid w:val="005835FB"/>
    <w:rsid w:val="00583968"/>
    <w:rsid w:val="00590F82"/>
    <w:rsid w:val="005915E6"/>
    <w:rsid w:val="00593443"/>
    <w:rsid w:val="00596564"/>
    <w:rsid w:val="005A4CF6"/>
    <w:rsid w:val="005B072E"/>
    <w:rsid w:val="005D1462"/>
    <w:rsid w:val="005D1B8D"/>
    <w:rsid w:val="005E05E5"/>
    <w:rsid w:val="005E0C99"/>
    <w:rsid w:val="005E4259"/>
    <w:rsid w:val="005F02D9"/>
    <w:rsid w:val="005F17C9"/>
    <w:rsid w:val="005F54C9"/>
    <w:rsid w:val="00612864"/>
    <w:rsid w:val="0061571F"/>
    <w:rsid w:val="00635C3E"/>
    <w:rsid w:val="006439C8"/>
    <w:rsid w:val="006523FD"/>
    <w:rsid w:val="00652BF6"/>
    <w:rsid w:val="0066445D"/>
    <w:rsid w:val="00670F1F"/>
    <w:rsid w:val="0067125D"/>
    <w:rsid w:val="00675BA7"/>
    <w:rsid w:val="0067617D"/>
    <w:rsid w:val="0067622A"/>
    <w:rsid w:val="00685576"/>
    <w:rsid w:val="00687384"/>
    <w:rsid w:val="006A2B85"/>
    <w:rsid w:val="006A5D6B"/>
    <w:rsid w:val="006B0D64"/>
    <w:rsid w:val="006B5D4E"/>
    <w:rsid w:val="006C5A57"/>
    <w:rsid w:val="006F67D7"/>
    <w:rsid w:val="00706D1C"/>
    <w:rsid w:val="00707782"/>
    <w:rsid w:val="0073103F"/>
    <w:rsid w:val="00760F99"/>
    <w:rsid w:val="00767610"/>
    <w:rsid w:val="00780A61"/>
    <w:rsid w:val="0078258F"/>
    <w:rsid w:val="00783F78"/>
    <w:rsid w:val="007847CE"/>
    <w:rsid w:val="00784B75"/>
    <w:rsid w:val="00785D46"/>
    <w:rsid w:val="00796E58"/>
    <w:rsid w:val="007B11BC"/>
    <w:rsid w:val="007C536A"/>
    <w:rsid w:val="007D7BE0"/>
    <w:rsid w:val="007E2F1C"/>
    <w:rsid w:val="007F47FB"/>
    <w:rsid w:val="00802FB1"/>
    <w:rsid w:val="00814BEE"/>
    <w:rsid w:val="00822113"/>
    <w:rsid w:val="00822CBD"/>
    <w:rsid w:val="00824CE9"/>
    <w:rsid w:val="00832BDA"/>
    <w:rsid w:val="00846123"/>
    <w:rsid w:val="008562B8"/>
    <w:rsid w:val="00857588"/>
    <w:rsid w:val="00870812"/>
    <w:rsid w:val="00871578"/>
    <w:rsid w:val="00885D14"/>
    <w:rsid w:val="00887A69"/>
    <w:rsid w:val="008A5A07"/>
    <w:rsid w:val="008A5BD2"/>
    <w:rsid w:val="008C4717"/>
    <w:rsid w:val="008C583E"/>
    <w:rsid w:val="008C7A38"/>
    <w:rsid w:val="008D614D"/>
    <w:rsid w:val="008D6AA2"/>
    <w:rsid w:val="008E407E"/>
    <w:rsid w:val="008F0988"/>
    <w:rsid w:val="0090313A"/>
    <w:rsid w:val="00921591"/>
    <w:rsid w:val="009317F1"/>
    <w:rsid w:val="009341F2"/>
    <w:rsid w:val="0093602C"/>
    <w:rsid w:val="00945086"/>
    <w:rsid w:val="00951930"/>
    <w:rsid w:val="00955593"/>
    <w:rsid w:val="00981216"/>
    <w:rsid w:val="009841E9"/>
    <w:rsid w:val="0099487D"/>
    <w:rsid w:val="00996837"/>
    <w:rsid w:val="009976D7"/>
    <w:rsid w:val="009A0630"/>
    <w:rsid w:val="009B4DBB"/>
    <w:rsid w:val="009C0AB8"/>
    <w:rsid w:val="009C4931"/>
    <w:rsid w:val="009D477A"/>
    <w:rsid w:val="009E013E"/>
    <w:rsid w:val="009F6A34"/>
    <w:rsid w:val="00A01814"/>
    <w:rsid w:val="00A11EE2"/>
    <w:rsid w:val="00A22A44"/>
    <w:rsid w:val="00A342C4"/>
    <w:rsid w:val="00A34D50"/>
    <w:rsid w:val="00A4237A"/>
    <w:rsid w:val="00A42869"/>
    <w:rsid w:val="00A43527"/>
    <w:rsid w:val="00A43C99"/>
    <w:rsid w:val="00A441E6"/>
    <w:rsid w:val="00A5027C"/>
    <w:rsid w:val="00A578CF"/>
    <w:rsid w:val="00A71F33"/>
    <w:rsid w:val="00A92AEF"/>
    <w:rsid w:val="00AA3173"/>
    <w:rsid w:val="00AB0B65"/>
    <w:rsid w:val="00AB2846"/>
    <w:rsid w:val="00AD2518"/>
    <w:rsid w:val="00AD3919"/>
    <w:rsid w:val="00AD3CC0"/>
    <w:rsid w:val="00AE5D87"/>
    <w:rsid w:val="00B03612"/>
    <w:rsid w:val="00B15614"/>
    <w:rsid w:val="00B342BA"/>
    <w:rsid w:val="00B363C5"/>
    <w:rsid w:val="00B4343A"/>
    <w:rsid w:val="00B545BA"/>
    <w:rsid w:val="00B55312"/>
    <w:rsid w:val="00B62AAB"/>
    <w:rsid w:val="00B659E0"/>
    <w:rsid w:val="00B84031"/>
    <w:rsid w:val="00B84237"/>
    <w:rsid w:val="00B85F62"/>
    <w:rsid w:val="00B879CA"/>
    <w:rsid w:val="00B90626"/>
    <w:rsid w:val="00B94057"/>
    <w:rsid w:val="00BB21A1"/>
    <w:rsid w:val="00BD4448"/>
    <w:rsid w:val="00BD6A3D"/>
    <w:rsid w:val="00BE24B4"/>
    <w:rsid w:val="00BF0197"/>
    <w:rsid w:val="00C01988"/>
    <w:rsid w:val="00C0601F"/>
    <w:rsid w:val="00C13E32"/>
    <w:rsid w:val="00C21A44"/>
    <w:rsid w:val="00C5576D"/>
    <w:rsid w:val="00C639A1"/>
    <w:rsid w:val="00C658BD"/>
    <w:rsid w:val="00C9141A"/>
    <w:rsid w:val="00C94BC0"/>
    <w:rsid w:val="00C9734B"/>
    <w:rsid w:val="00CA20F4"/>
    <w:rsid w:val="00CA35BE"/>
    <w:rsid w:val="00CB13D8"/>
    <w:rsid w:val="00CB78B7"/>
    <w:rsid w:val="00CC3977"/>
    <w:rsid w:val="00CE6613"/>
    <w:rsid w:val="00CF142C"/>
    <w:rsid w:val="00D0172B"/>
    <w:rsid w:val="00D032DD"/>
    <w:rsid w:val="00D04099"/>
    <w:rsid w:val="00D044F9"/>
    <w:rsid w:val="00D141A0"/>
    <w:rsid w:val="00D14412"/>
    <w:rsid w:val="00D212D6"/>
    <w:rsid w:val="00D32597"/>
    <w:rsid w:val="00D40699"/>
    <w:rsid w:val="00D42554"/>
    <w:rsid w:val="00D74D2C"/>
    <w:rsid w:val="00D809CA"/>
    <w:rsid w:val="00D8237D"/>
    <w:rsid w:val="00D84856"/>
    <w:rsid w:val="00D86F59"/>
    <w:rsid w:val="00DB2798"/>
    <w:rsid w:val="00DB38B7"/>
    <w:rsid w:val="00DC3560"/>
    <w:rsid w:val="00DE5055"/>
    <w:rsid w:val="00E0596C"/>
    <w:rsid w:val="00E05C81"/>
    <w:rsid w:val="00E05E78"/>
    <w:rsid w:val="00E25050"/>
    <w:rsid w:val="00E3219E"/>
    <w:rsid w:val="00E3718D"/>
    <w:rsid w:val="00E40E9B"/>
    <w:rsid w:val="00E44BDC"/>
    <w:rsid w:val="00E63E36"/>
    <w:rsid w:val="00E671C4"/>
    <w:rsid w:val="00E711D0"/>
    <w:rsid w:val="00E860CE"/>
    <w:rsid w:val="00E87067"/>
    <w:rsid w:val="00E8712F"/>
    <w:rsid w:val="00EA70BA"/>
    <w:rsid w:val="00EB6722"/>
    <w:rsid w:val="00EC672D"/>
    <w:rsid w:val="00ED0F73"/>
    <w:rsid w:val="00ED2CD4"/>
    <w:rsid w:val="00ED2CDB"/>
    <w:rsid w:val="00EE52F0"/>
    <w:rsid w:val="00EE6FB1"/>
    <w:rsid w:val="00EE74BF"/>
    <w:rsid w:val="00F0188B"/>
    <w:rsid w:val="00F03248"/>
    <w:rsid w:val="00F04999"/>
    <w:rsid w:val="00F2419B"/>
    <w:rsid w:val="00F26858"/>
    <w:rsid w:val="00F303B8"/>
    <w:rsid w:val="00F41BFB"/>
    <w:rsid w:val="00F4265B"/>
    <w:rsid w:val="00F444C7"/>
    <w:rsid w:val="00F47352"/>
    <w:rsid w:val="00F659B7"/>
    <w:rsid w:val="00F7250C"/>
    <w:rsid w:val="00F75178"/>
    <w:rsid w:val="00F865BD"/>
    <w:rsid w:val="00F95761"/>
    <w:rsid w:val="00FA589D"/>
    <w:rsid w:val="00FC458D"/>
    <w:rsid w:val="00FD2C52"/>
    <w:rsid w:val="00FD2EB5"/>
    <w:rsid w:val="00FE6378"/>
    <w:rsid w:val="00FE729E"/>
    <w:rsid w:val="00FF15C5"/>
    <w:rsid w:val="00FF4083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4356D202"/>
  <w15:docId w15:val="{FE5A37C4-1B2F-4D6D-8DFE-9E5947DD2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6AF4"/>
    <w:rPr>
      <w:sz w:val="24"/>
      <w:szCs w:val="24"/>
    </w:rPr>
  </w:style>
  <w:style w:type="paragraph" w:styleId="Heading1">
    <w:name w:val="heading 1"/>
    <w:basedOn w:val="Normal"/>
    <w:next w:val="Normal"/>
    <w:qFormat/>
    <w:rsid w:val="00006AF4"/>
    <w:pPr>
      <w:keepNext/>
      <w:spacing w:line="360" w:lineRule="auto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06AF4"/>
    <w:pPr>
      <w:keepNext/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06A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6A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6AF4"/>
  </w:style>
  <w:style w:type="character" w:customStyle="1" w:styleId="HeaderChar">
    <w:name w:val="Header Char"/>
    <w:link w:val="Header"/>
    <w:rsid w:val="004669A8"/>
    <w:rPr>
      <w:sz w:val="24"/>
      <w:szCs w:val="24"/>
    </w:rPr>
  </w:style>
  <w:style w:type="character" w:customStyle="1" w:styleId="shorttext">
    <w:name w:val="short_text"/>
    <w:basedOn w:val="DefaultParagraphFont"/>
    <w:rsid w:val="008D614D"/>
  </w:style>
  <w:style w:type="paragraph" w:styleId="BalloonText">
    <w:name w:val="Balloon Text"/>
    <w:basedOn w:val="Normal"/>
    <w:link w:val="BalloonTextChar"/>
    <w:rsid w:val="00247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7A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2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7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ster2008\Local%20Settings\Temporary%20Internet%20Files\Content.Outlook\PGM0S2DE\FM-BINUS-AA-FPT-81-R3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D191C-090D-4037-9614-6DBDDD1BD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FM-BINUS-AA-FPT-81-R3 (3).dotx</Template>
  <TotalTime>737</TotalTime>
  <Pages>9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UPT Lab Perangkat Lunak Universitas Bina Nusantara Jakarta</vt:lpstr>
    </vt:vector>
  </TitlesOfParts>
  <Company>UPT Lab Perangkat Lunak Binus</Company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UPT Lab Perangkat Lunak Universitas Bina Nusantara Jakarta</dc:title>
  <dc:subject/>
  <dc:creator>Master</dc:creator>
  <cp:keywords/>
  <cp:lastModifiedBy>Daniel Fujiono</cp:lastModifiedBy>
  <cp:revision>82</cp:revision>
  <cp:lastPrinted>2012-09-10T04:38:00Z</cp:lastPrinted>
  <dcterms:created xsi:type="dcterms:W3CDTF">2012-09-10T04:38:00Z</dcterms:created>
  <dcterms:modified xsi:type="dcterms:W3CDTF">2021-04-24T18:40:00Z</dcterms:modified>
</cp:coreProperties>
</file>