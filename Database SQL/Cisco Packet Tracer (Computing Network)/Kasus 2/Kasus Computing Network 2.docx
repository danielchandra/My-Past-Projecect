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14D213" w:rsidR="00811C48" w:rsidRPr="001E7ABE" w:rsidRDefault="00B333BB" w:rsidP="00B333BB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Assignment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1EE6570E" w:rsidR="00321362" w:rsidRPr="00B67595" w:rsidRDefault="00D1264E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CPEN6098 | CPEN6108 | CPEN6109</w:t>
            </w:r>
            <w:r w:rsidR="00D46B21">
              <w:rPr>
                <w:rFonts w:ascii="Arial Narrow" w:hAnsi="Arial Narrow" w:cs="Tahoma"/>
                <w:sz w:val="36"/>
              </w:rPr>
              <w:t xml:space="preserve"> </w:t>
            </w:r>
            <w:r w:rsidR="00D46B21">
              <w:rPr>
                <w:rFonts w:ascii="Arial Narrow" w:hAnsi="Arial Narrow" w:cs="Tahoma"/>
                <w:sz w:val="36"/>
              </w:rPr>
              <w:t>| CPEN6098001</w:t>
            </w:r>
          </w:p>
          <w:p w14:paraId="36656A16" w14:textId="79851775" w:rsidR="00235C36" w:rsidRPr="00876A58" w:rsidRDefault="00975CE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Computer Networks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080ED486" w:rsidR="00F80742" w:rsidRPr="00DF718C" w:rsidRDefault="00F0587E" w:rsidP="00F058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Engineering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27342F23" w:rsidR="000732DF" w:rsidRPr="0036420F" w:rsidRDefault="00A4256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A4256A">
              <w:rPr>
                <w:rFonts w:ascii="Arial" w:hAnsi="Arial" w:cs="Arial"/>
                <w:b/>
                <w:sz w:val="20"/>
              </w:rPr>
              <w:t>O223-CPEN6098-IX07-02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33A35D75" w:rsidR="00535DA7" w:rsidRPr="00FA7966" w:rsidRDefault="00535DA7" w:rsidP="00FA7966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B03F98">
              <w:rPr>
                <w:rFonts w:ascii="Arial" w:hAnsi="Arial" w:cs="Arial"/>
                <w:i/>
                <w:sz w:val="18"/>
                <w:szCs w:val="18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F150F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FA7966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3498CEF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17B08D42" w14:textId="77777777" w:rsidR="00CD7913" w:rsidRPr="000C3329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6B27EE0C" w14:textId="77777777" w:rsidR="00CD7913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75E430BA" w14:textId="77777777" w:rsidR="00CD7913" w:rsidRPr="00F327B8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4E2E3ED7" w14:textId="77777777" w:rsidR="00CD7913" w:rsidRPr="00C424D7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5F2D8DE7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71A9C1EA" w14:textId="77777777" w:rsidR="00CD7913" w:rsidRPr="00ED541B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18811689" w14:textId="77777777" w:rsidR="00CD7913" w:rsidRPr="007567B7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2B4A483C" w14:textId="77777777" w:rsidR="00CD7913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5BC1DDB1" w14:textId="77777777" w:rsidR="00CD7913" w:rsidRDefault="00CD7913" w:rsidP="00CD7913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3762BC79" w14:textId="77777777" w:rsidR="00CD7913" w:rsidRPr="00BD0E8D" w:rsidRDefault="00CD7913" w:rsidP="00CD7913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61E53A62" w14:textId="77777777" w:rsidR="00CD7913" w:rsidRPr="000C3329" w:rsidRDefault="00CD7913" w:rsidP="00CD7913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31FDA5EF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6AD37D9D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4E86EE4A" w14:textId="77777777" w:rsidR="00CD7913" w:rsidRPr="00BD0E8D" w:rsidRDefault="00CD7913" w:rsidP="00CD7913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29706945" w14:textId="77777777" w:rsidR="00CD7913" w:rsidRPr="000C3329" w:rsidRDefault="00CD7913" w:rsidP="00CD7913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883547B" w14:textId="77777777" w:rsidR="00CD7913" w:rsidRPr="00BD0E8D" w:rsidRDefault="00CD7913" w:rsidP="00CD7913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414CD969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C3D6C1C" w14:textId="77777777" w:rsidR="00CD7913" w:rsidRPr="00E30D48" w:rsidRDefault="00CD7913" w:rsidP="00CD7913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1B693548" w14:textId="77777777" w:rsidR="00CD7913" w:rsidRPr="00BD0E8D" w:rsidRDefault="00CD7913" w:rsidP="00CD7913">
      <w:pPr>
        <w:spacing w:line="360" w:lineRule="auto"/>
        <w:ind w:left="360" w:hanging="360"/>
      </w:pPr>
    </w:p>
    <w:p w14:paraId="2E2DCD18" w14:textId="77777777" w:rsidR="00CD7913" w:rsidRPr="00BD0E8D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2E21E591" w14:textId="77777777" w:rsidR="00CD7913" w:rsidRPr="00E30D48" w:rsidRDefault="00CD7913" w:rsidP="00CD7913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6570A8F7" w14:textId="77777777" w:rsidR="00CD7913" w:rsidRPr="00B57FC4" w:rsidRDefault="00CD7913" w:rsidP="00CD7913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2E0EFBE6" w14:textId="77777777" w:rsidR="00CD7913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t>Bila Anda tidak membaca peraturan ini, maka Anda dianggap telah membaca dan menyetujuinya</w:t>
      </w:r>
    </w:p>
    <w:p w14:paraId="0FE27D2D" w14:textId="77777777" w:rsidR="00CD7913" w:rsidRPr="007A56E2" w:rsidRDefault="00CD7913" w:rsidP="00CD7913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7EE8D9EC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45FD23E0" w14:textId="77777777" w:rsidR="00CD7913" w:rsidRPr="00BE3C7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1B562D02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CD7913" w:rsidRPr="002B1798" w14:paraId="4FE139D8" w14:textId="77777777" w:rsidTr="00BE1E72">
        <w:tc>
          <w:tcPr>
            <w:tcW w:w="1800" w:type="dxa"/>
            <w:shd w:val="clear" w:color="auto" w:fill="D9D9D9" w:themeFill="background1" w:themeFillShade="D9"/>
          </w:tcPr>
          <w:p w14:paraId="54095707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Tugas Mandiri</w:t>
            </w:r>
          </w:p>
          <w:p w14:paraId="055C9551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BD8FBDF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Proyek</w:t>
            </w:r>
          </w:p>
          <w:p w14:paraId="5E4383B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F21A873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94825DC" w14:textId="77777777" w:rsidR="00CD7913" w:rsidRPr="002B1798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663427FC" w14:textId="77777777" w:rsidTr="00BE1E72">
        <w:trPr>
          <w:trHeight w:val="422"/>
        </w:trPr>
        <w:tc>
          <w:tcPr>
            <w:tcW w:w="1800" w:type="dxa"/>
            <w:vAlign w:val="center"/>
          </w:tcPr>
          <w:p w14:paraId="0E74F3E8" w14:textId="1C6C1164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100%</w:t>
            </w:r>
          </w:p>
        </w:tc>
        <w:tc>
          <w:tcPr>
            <w:tcW w:w="1800" w:type="dxa"/>
            <w:vAlign w:val="center"/>
          </w:tcPr>
          <w:p w14:paraId="37BDB5FE" w14:textId="21E1AD4C" w:rsidR="00CD7913" w:rsidRPr="00290165" w:rsidRDefault="00C57D50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  <w:tc>
          <w:tcPr>
            <w:tcW w:w="1800" w:type="dxa"/>
            <w:vAlign w:val="center"/>
          </w:tcPr>
          <w:p w14:paraId="03FB9949" w14:textId="77777777" w:rsidR="00CD7913" w:rsidRPr="00290165" w:rsidRDefault="00CD7913" w:rsidP="00BE1E72">
            <w:pPr>
              <w:jc w:val="center"/>
              <w:rPr>
                <w:bCs/>
                <w:highlight w:val="yellow"/>
              </w:rPr>
            </w:pPr>
            <w:r w:rsidRPr="00C57D50">
              <w:rPr>
                <w:bCs/>
              </w:rPr>
              <w:t>-</w:t>
            </w:r>
          </w:p>
        </w:tc>
      </w:tr>
    </w:tbl>
    <w:p w14:paraId="79EEDDAA" w14:textId="77777777" w:rsidR="00CD7913" w:rsidRDefault="00CD7913" w:rsidP="00CD7913">
      <w:pPr>
        <w:spacing w:line="360" w:lineRule="auto"/>
        <w:ind w:left="360"/>
        <w:jc w:val="both"/>
        <w:rPr>
          <w:lang w:val="id-ID"/>
        </w:rPr>
      </w:pPr>
    </w:p>
    <w:p w14:paraId="5BBAAAE8" w14:textId="77777777" w:rsidR="00CD7913" w:rsidRPr="00571235" w:rsidRDefault="00CD7913" w:rsidP="00CD7913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233B72B4" w14:textId="77777777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CD7913" w14:paraId="48E9067E" w14:textId="77777777" w:rsidTr="00BE1E72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AAC36DD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7BC17D18" w14:textId="77777777" w:rsidR="00CD7913" w:rsidRPr="00290165" w:rsidRDefault="00CD7913" w:rsidP="00BE1E72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CD7913" w14:paraId="4E2825F4" w14:textId="77777777" w:rsidTr="00BE1E72">
        <w:trPr>
          <w:trHeight w:val="773"/>
        </w:trPr>
        <w:tc>
          <w:tcPr>
            <w:tcW w:w="4410" w:type="dxa"/>
            <w:vAlign w:val="center"/>
          </w:tcPr>
          <w:p w14:paraId="4627F8A3" w14:textId="77777777" w:rsidR="003C712F" w:rsidRPr="003C712F" w:rsidRDefault="003C712F" w:rsidP="003C712F">
            <w:r w:rsidRPr="003C712F">
              <w:t>Cisco Packet Tracer 7.3.0</w:t>
            </w:r>
          </w:p>
          <w:p w14:paraId="067A56E4" w14:textId="77777777" w:rsidR="003C712F" w:rsidRPr="003C712F" w:rsidRDefault="003C712F" w:rsidP="003C712F">
            <w:r w:rsidRPr="003C712F">
              <w:t>WinBox 3.24</w:t>
            </w:r>
          </w:p>
          <w:p w14:paraId="1E641BDB" w14:textId="77777777" w:rsidR="003C712F" w:rsidRPr="003C712F" w:rsidRDefault="003C712F" w:rsidP="003C712F">
            <w:r w:rsidRPr="003C712F">
              <w:t>VMware Workstation 15</w:t>
            </w:r>
          </w:p>
          <w:p w14:paraId="3AEDC194" w14:textId="018D6ECA" w:rsidR="00CD7913" w:rsidRPr="00290165" w:rsidRDefault="003C712F" w:rsidP="003C712F">
            <w:pPr>
              <w:rPr>
                <w:bCs/>
                <w:highlight w:val="yellow"/>
              </w:rPr>
            </w:pPr>
            <w:r w:rsidRPr="00EF4800">
              <w:t>VM MikroTik 6.45.9</w:t>
            </w:r>
          </w:p>
        </w:tc>
      </w:tr>
    </w:tbl>
    <w:p w14:paraId="7544DDA6" w14:textId="6A0E1EC3" w:rsidR="00CD7913" w:rsidRDefault="00CD7913" w:rsidP="00CD7913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Ekstensi file yang harus disertakan dalam pengumpulan </w:t>
      </w:r>
      <w:r w:rsidRPr="00D80B09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 mandiri</w:t>
      </w:r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untuk matakuliah ini adalah sebagai berikut:</w:t>
      </w:r>
    </w:p>
    <w:p w14:paraId="6DF82B9A" w14:textId="7858A5BC" w:rsidR="00CD7913" w:rsidRDefault="00CD7913" w:rsidP="00CD7913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</w:t>
      </w:r>
      <w:r w:rsidRPr="00404AF1">
        <w:rPr>
          <w:rStyle w:val="longtext"/>
          <w:i/>
          <w:iCs/>
          <w:sz w:val="18"/>
          <w:szCs w:val="18"/>
        </w:rPr>
        <w:t xml:space="preserve">assignment </w:t>
      </w:r>
      <w:r w:rsidRPr="00166B89">
        <w:rPr>
          <w:rStyle w:val="longtext"/>
          <w:i/>
          <w:iCs/>
          <w:sz w:val="18"/>
          <w:szCs w:val="18"/>
        </w:rPr>
        <w:t xml:space="preserve">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D7913" w14:paraId="752BAA45" w14:textId="77777777" w:rsidTr="00BE1E72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64ADAE5A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760692D3" w14:textId="77777777" w:rsidR="00CD7913" w:rsidRPr="007E1E52" w:rsidRDefault="00CD7913" w:rsidP="00BE1E72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753BAA93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0D0BC869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18141321" w14:textId="77777777" w:rsidR="00CD7913" w:rsidRPr="002B1798" w:rsidRDefault="00CD7913" w:rsidP="00BE1E72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552E8831" w14:textId="77777777" w:rsidR="00CD7913" w:rsidRPr="007E1E52" w:rsidRDefault="00CD7913" w:rsidP="00BE1E72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CD7913" w14:paraId="79B87DA7" w14:textId="77777777" w:rsidTr="00BE1E72">
        <w:trPr>
          <w:trHeight w:val="620"/>
        </w:trPr>
        <w:tc>
          <w:tcPr>
            <w:tcW w:w="3005" w:type="dxa"/>
            <w:vAlign w:val="center"/>
          </w:tcPr>
          <w:p w14:paraId="27301D8B" w14:textId="6DBCAFAD" w:rsidR="00CD7913" w:rsidRPr="007E1E52" w:rsidRDefault="00FE7F8E" w:rsidP="00BE1E72">
            <w:pPr>
              <w:rPr>
                <w:bCs/>
              </w:rPr>
            </w:pPr>
            <w:r>
              <w:rPr>
                <w:bCs/>
              </w:rPr>
              <w:t>DOCX, PKA</w:t>
            </w:r>
          </w:p>
        </w:tc>
        <w:tc>
          <w:tcPr>
            <w:tcW w:w="3005" w:type="dxa"/>
            <w:vAlign w:val="center"/>
          </w:tcPr>
          <w:p w14:paraId="7BEA165D" w14:textId="5B045A24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3005" w:type="dxa"/>
            <w:vAlign w:val="center"/>
          </w:tcPr>
          <w:p w14:paraId="5E68E8D1" w14:textId="45A71EC8" w:rsidR="00CD7913" w:rsidRPr="007E1E52" w:rsidRDefault="000511E5" w:rsidP="00BE1E72">
            <w:pPr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35B966CE" w14:textId="77777777" w:rsidR="00CD7913" w:rsidRPr="00B5625A" w:rsidRDefault="00CD7913" w:rsidP="00CD7913">
      <w:pPr>
        <w:spacing w:line="360" w:lineRule="auto"/>
        <w:ind w:firstLine="360"/>
        <w:rPr>
          <w:lang w:val="id-ID"/>
        </w:rPr>
      </w:pPr>
    </w:p>
    <w:p w14:paraId="24A9BF7C" w14:textId="77777777" w:rsidR="00CD7913" w:rsidRPr="00B5625A" w:rsidRDefault="00CD7913" w:rsidP="00CD7913">
      <w:pPr>
        <w:pStyle w:val="Heading2"/>
        <w:spacing w:before="0" w:line="360" w:lineRule="auto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1F23B8F0" w14:textId="77777777" w:rsidR="00CD7913" w:rsidRPr="00207F4F" w:rsidRDefault="00CD7913" w:rsidP="00CD7913">
      <w:pPr>
        <w:spacing w:after="200" w:line="360" w:lineRule="auto"/>
        <w:rPr>
          <w:rFonts w:eastAsiaTheme="majorEastAsia"/>
          <w:b/>
          <w:bCs/>
          <w:lang w:val="id-ID"/>
        </w:rPr>
      </w:pPr>
    </w:p>
    <w:p w14:paraId="21CC4B78" w14:textId="792D2431" w:rsidR="002F6766" w:rsidRDefault="002F6766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3D27777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5780AD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6C1E1A1F" w14:textId="77777777" w:rsidR="00EC3C08" w:rsidRPr="00650C7B" w:rsidRDefault="00EC3C08" w:rsidP="00EC3C0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b/>
        </w:rPr>
      </w:pPr>
      <w:r>
        <w:t>Lulus</w:t>
      </w:r>
      <w:r w:rsidRPr="008C05E3">
        <w:t xml:space="preserve"> Company wants to build a new network. You are requested to use </w:t>
      </w:r>
      <w:r w:rsidRPr="008C05E3">
        <w:rPr>
          <w:b/>
        </w:rPr>
        <w:t>VLAN</w:t>
      </w:r>
      <w:r w:rsidRPr="008C05E3">
        <w:t xml:space="preserve">. </w:t>
      </w:r>
      <w:r w:rsidRPr="008C05E3">
        <w:rPr>
          <w:b/>
        </w:rPr>
        <w:t>Open</w:t>
      </w:r>
      <w:r w:rsidRPr="008C05E3">
        <w:t xml:space="preserve"> the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01</w:t>
      </w:r>
      <w:r w:rsidRPr="008C05E3">
        <w:t>.</w:t>
      </w:r>
      <w:r w:rsidRPr="008C05E3">
        <w:rPr>
          <w:b/>
        </w:rPr>
        <w:t>pka</w:t>
      </w:r>
      <w:r w:rsidRPr="008C05E3">
        <w:t xml:space="preserve">” file and follow the instructions shown in the case. Make sure that </w:t>
      </w:r>
      <w:r w:rsidRPr="008C05E3">
        <w:rPr>
          <w:b/>
        </w:rPr>
        <w:t>every PC in the same division is connected to each other</w:t>
      </w:r>
      <w:r w:rsidRPr="008C05E3">
        <w:t xml:space="preserve">, </w:t>
      </w:r>
      <w:r w:rsidRPr="008C05E3">
        <w:rPr>
          <w:b/>
        </w:rPr>
        <w:t>and not connected to the PC of other division</w:t>
      </w:r>
      <w:r w:rsidRPr="008C05E3">
        <w:t>.</w:t>
      </w:r>
    </w:p>
    <w:p w14:paraId="59DD11D8" w14:textId="77777777" w:rsidR="00EC3C08" w:rsidRPr="008C05E3" w:rsidRDefault="00EC3C08" w:rsidP="00EC3C08">
      <w:pPr>
        <w:pStyle w:val="ListParagraph"/>
        <w:spacing w:line="360" w:lineRule="auto"/>
        <w:jc w:val="both"/>
        <w:rPr>
          <w:b/>
        </w:rPr>
      </w:pPr>
      <w:r w:rsidRPr="00650C7B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98CE9B4" wp14:editId="4DEE5D2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480000" cy="3404457"/>
            <wp:effectExtent l="19050" t="19050" r="16510" b="2476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044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26B9B" w14:textId="77777777" w:rsidR="00EC3C08" w:rsidRDefault="00EC3C08" w:rsidP="00EC3C08">
      <w:pPr>
        <w:pStyle w:val="ListParagraph"/>
        <w:spacing w:line="360" w:lineRule="auto"/>
        <w:jc w:val="both"/>
      </w:pPr>
      <w:r w:rsidRPr="008C05E3">
        <w:t xml:space="preserve"> </w:t>
      </w:r>
    </w:p>
    <w:p w14:paraId="24E6CE82" w14:textId="77777777" w:rsidR="00EC3C08" w:rsidRPr="008C05E3" w:rsidRDefault="00EC3C08" w:rsidP="00EC3C08">
      <w:pPr>
        <w:spacing w:after="200" w:line="276" w:lineRule="auto"/>
      </w:pPr>
      <w:r>
        <w:br w:type="page"/>
      </w:r>
    </w:p>
    <w:p w14:paraId="458D29B8" w14:textId="77777777" w:rsidR="00EC3C08" w:rsidRPr="008C05E3" w:rsidRDefault="00EC3C08" w:rsidP="00EC3C08">
      <w:pPr>
        <w:pStyle w:val="ListParagraph"/>
        <w:numPr>
          <w:ilvl w:val="0"/>
          <w:numId w:val="13"/>
        </w:numPr>
        <w:spacing w:after="0" w:line="360" w:lineRule="auto"/>
        <w:jc w:val="both"/>
      </w:pPr>
      <w:r>
        <w:rPr>
          <w:noProof/>
        </w:rPr>
        <w:lastRenderedPageBreak/>
        <w:t>The picture on below shows</w:t>
      </w:r>
      <w:r w:rsidRPr="008C05E3">
        <w:rPr>
          <w:noProof/>
        </w:rPr>
        <w:t xml:space="preserve"> the </w:t>
      </w:r>
      <w:r w:rsidRPr="008C05E3">
        <w:rPr>
          <w:b/>
          <w:noProof/>
        </w:rPr>
        <w:t>WLAN</w:t>
      </w:r>
      <w:r w:rsidRPr="008C05E3">
        <w:rPr>
          <w:noProof/>
        </w:rPr>
        <w:t xml:space="preserve"> which is requested by </w:t>
      </w:r>
      <w:r>
        <w:t>Lulus</w:t>
      </w:r>
      <w:r w:rsidRPr="008C05E3">
        <w:rPr>
          <w:noProof/>
        </w:rPr>
        <w:t xml:space="preserve"> Company for it’s new branch office.</w:t>
      </w:r>
      <w:r w:rsidRPr="008C05E3">
        <w:t xml:space="preserve"> Open the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02</w:t>
      </w:r>
      <w:r w:rsidRPr="008C05E3">
        <w:t>.</w:t>
      </w:r>
      <w:r w:rsidRPr="008C05E3">
        <w:rPr>
          <w:b/>
        </w:rPr>
        <w:t>pka</w:t>
      </w:r>
      <w:r w:rsidRPr="008C05E3">
        <w:t xml:space="preserve">” file and follow the instructions shown in the case. All </w:t>
      </w:r>
      <w:r w:rsidRPr="008C05E3">
        <w:rPr>
          <w:b/>
        </w:rPr>
        <w:t>computers must be able to send and receive packet from other computers</w:t>
      </w:r>
      <w:r w:rsidRPr="008C05E3">
        <w:t>.</w:t>
      </w:r>
      <w:r w:rsidRPr="00F639E2">
        <w:t xml:space="preserve"> </w:t>
      </w:r>
    </w:p>
    <w:p w14:paraId="53863F2D" w14:textId="77777777" w:rsidR="00EC3C08" w:rsidRPr="008C05E3" w:rsidRDefault="00EC3C08" w:rsidP="00EC3C08">
      <w:pPr>
        <w:spacing w:line="360" w:lineRule="auto"/>
      </w:pPr>
      <w:r>
        <w:rPr>
          <w:noProof/>
          <w:lang w:eastAsia="en-US"/>
        </w:rPr>
        <w:drawing>
          <wp:anchor distT="0" distB="0" distL="114300" distR="114300" simplePos="0" relativeHeight="251658239" behindDoc="0" locked="0" layoutInCell="1" allowOverlap="1" wp14:anchorId="289BB79B" wp14:editId="6527AD0D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6480000" cy="3458839"/>
            <wp:effectExtent l="19050" t="19050" r="16510" b="279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588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27830" w14:textId="77777777" w:rsidR="00EC3C08" w:rsidRPr="008C05E3" w:rsidRDefault="00EC3C08" w:rsidP="00EC3C08">
      <w:pPr>
        <w:spacing w:line="360" w:lineRule="auto"/>
        <w:jc w:val="both"/>
        <w:sectPr w:rsidR="00EC3C08" w:rsidRPr="008C05E3" w:rsidSect="002A5BE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008" w:bottom="1440" w:left="1008" w:header="720" w:footer="720" w:gutter="0"/>
          <w:cols w:space="720"/>
          <w:docGrid w:linePitch="360"/>
        </w:sectPr>
      </w:pPr>
    </w:p>
    <w:p w14:paraId="0B39B749" w14:textId="77777777" w:rsidR="00EC3C08" w:rsidRPr="008C05E3" w:rsidRDefault="00EC3C08" w:rsidP="00EC3C08">
      <w:pPr>
        <w:pStyle w:val="ListParagraph"/>
        <w:numPr>
          <w:ilvl w:val="0"/>
          <w:numId w:val="13"/>
        </w:numPr>
        <w:spacing w:after="0" w:line="360" w:lineRule="auto"/>
      </w:pPr>
      <w:r>
        <w:rPr>
          <w:noProof/>
        </w:rPr>
        <w:lastRenderedPageBreak/>
        <w:t>The picture on below shows</w:t>
      </w:r>
      <w:r w:rsidRPr="008C05E3">
        <w:rPr>
          <w:noProof/>
        </w:rPr>
        <w:t xml:space="preserve"> the </w:t>
      </w:r>
      <w:r w:rsidRPr="008C05E3">
        <w:rPr>
          <w:b/>
          <w:noProof/>
        </w:rPr>
        <w:t>LAN</w:t>
      </w:r>
      <w:r w:rsidRPr="008C05E3">
        <w:rPr>
          <w:noProof/>
        </w:rPr>
        <w:t xml:space="preserve"> which i</w:t>
      </w:r>
      <w:r>
        <w:rPr>
          <w:noProof/>
        </w:rPr>
        <w:t>s</w:t>
      </w:r>
      <w:r w:rsidRPr="008C05E3">
        <w:rPr>
          <w:noProof/>
        </w:rPr>
        <w:t xml:space="preserve"> requested by</w:t>
      </w:r>
      <w:r>
        <w:rPr>
          <w:noProof/>
        </w:rPr>
        <w:t xml:space="preserve"> Lulus</w:t>
      </w:r>
      <w:r w:rsidRPr="008C05E3">
        <w:rPr>
          <w:noProof/>
        </w:rPr>
        <w:t xml:space="preserve"> Company.</w:t>
      </w:r>
      <w:r w:rsidRPr="008C05E3">
        <w:t xml:space="preserve"> </w:t>
      </w:r>
      <w:r w:rsidRPr="008C05E3">
        <w:rPr>
          <w:b/>
        </w:rPr>
        <w:t>Open</w:t>
      </w:r>
      <w:r w:rsidRPr="008C05E3">
        <w:t xml:space="preserve"> </w:t>
      </w:r>
      <w:r w:rsidRPr="008C05E3">
        <w:rPr>
          <w:b/>
        </w:rPr>
        <w:t>the</w:t>
      </w:r>
      <w:r w:rsidRPr="008C05E3">
        <w:t xml:space="preserve"> “</w:t>
      </w:r>
      <w:r w:rsidRPr="008C05E3">
        <w:rPr>
          <w:b/>
        </w:rPr>
        <w:t>Case</w:t>
      </w:r>
      <w:r w:rsidRPr="008C05E3">
        <w:t xml:space="preserve"> </w:t>
      </w:r>
      <w:r w:rsidRPr="008C05E3">
        <w:rPr>
          <w:b/>
        </w:rPr>
        <w:t>03</w:t>
      </w:r>
      <w:r w:rsidRPr="008C05E3">
        <w:t>.</w:t>
      </w:r>
      <w:r w:rsidRPr="008C05E3">
        <w:rPr>
          <w:b/>
        </w:rPr>
        <w:t>pka</w:t>
      </w:r>
      <w:r w:rsidRPr="008C05E3">
        <w:t>” file and follow the instructions shown in the case.</w:t>
      </w:r>
      <w:r w:rsidRPr="008C05E3">
        <w:rPr>
          <w:noProof/>
        </w:rPr>
        <w:t xml:space="preserve"> </w:t>
      </w:r>
    </w:p>
    <w:p w14:paraId="403929EF" w14:textId="77777777" w:rsidR="00EC3C08" w:rsidRPr="008C05E3" w:rsidRDefault="00EC3C08" w:rsidP="00EC3C08">
      <w:pPr>
        <w:spacing w:line="360" w:lineRule="auto"/>
        <w:jc w:val="both"/>
      </w:pPr>
      <w:r>
        <w:rPr>
          <w:noProof/>
          <w:lang w:eastAsia="en-US"/>
        </w:rPr>
        <w:drawing>
          <wp:inline distT="0" distB="0" distL="0" distR="0" wp14:anchorId="5FC7938D" wp14:editId="37AD1E3D">
            <wp:extent cx="6280785" cy="3008630"/>
            <wp:effectExtent l="19050" t="19050" r="2476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08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0A9B6D" w14:textId="77777777" w:rsidR="00EC3C08" w:rsidRPr="008C05E3" w:rsidRDefault="00EC3C08" w:rsidP="00EC3C08">
      <w:pPr>
        <w:pStyle w:val="ListParagraph"/>
        <w:numPr>
          <w:ilvl w:val="0"/>
          <w:numId w:val="13"/>
        </w:numPr>
        <w:spacing w:after="0" w:line="360" w:lineRule="auto"/>
      </w:pPr>
      <w:r>
        <w:rPr>
          <w:noProof/>
        </w:rPr>
        <w:t>The picture on below shows</w:t>
      </w:r>
      <w:r w:rsidRPr="008C05E3">
        <w:rPr>
          <w:noProof/>
        </w:rPr>
        <w:t xml:space="preserve"> the </w:t>
      </w:r>
      <w:r w:rsidRPr="00B56AF0">
        <w:rPr>
          <w:b/>
          <w:noProof/>
        </w:rPr>
        <w:t>LAN</w:t>
      </w:r>
      <w:r w:rsidRPr="008C05E3">
        <w:rPr>
          <w:noProof/>
        </w:rPr>
        <w:t xml:space="preserve"> which i</w:t>
      </w:r>
      <w:r>
        <w:rPr>
          <w:noProof/>
        </w:rPr>
        <w:t>s</w:t>
      </w:r>
      <w:r w:rsidRPr="008C05E3">
        <w:rPr>
          <w:noProof/>
        </w:rPr>
        <w:t xml:space="preserve"> requested by</w:t>
      </w:r>
      <w:r>
        <w:t xml:space="preserve"> Lulus</w:t>
      </w:r>
      <w:r w:rsidRPr="008C05E3">
        <w:rPr>
          <w:noProof/>
        </w:rPr>
        <w:t xml:space="preserve"> Company.</w:t>
      </w:r>
      <w:r w:rsidRPr="008C05E3">
        <w:t xml:space="preserve"> </w:t>
      </w:r>
      <w:r w:rsidRPr="00B56AF0">
        <w:rPr>
          <w:b/>
        </w:rPr>
        <w:t>Open</w:t>
      </w:r>
      <w:r w:rsidRPr="008C05E3">
        <w:t xml:space="preserve"> </w:t>
      </w:r>
      <w:r w:rsidRPr="00B56AF0">
        <w:rPr>
          <w:b/>
        </w:rPr>
        <w:t>the</w:t>
      </w:r>
      <w:r w:rsidRPr="008C05E3">
        <w:t xml:space="preserve"> “</w:t>
      </w:r>
      <w:r w:rsidRPr="00B56AF0">
        <w:rPr>
          <w:b/>
        </w:rPr>
        <w:t>Case</w:t>
      </w:r>
      <w:r w:rsidRPr="008C05E3">
        <w:t xml:space="preserve"> </w:t>
      </w:r>
      <w:r w:rsidRPr="00B56AF0">
        <w:rPr>
          <w:b/>
        </w:rPr>
        <w:t>0</w:t>
      </w:r>
      <w:r>
        <w:rPr>
          <w:b/>
        </w:rPr>
        <w:t>4</w:t>
      </w:r>
      <w:r w:rsidRPr="008C05E3">
        <w:t>.</w:t>
      </w:r>
      <w:r w:rsidRPr="00B56AF0">
        <w:rPr>
          <w:b/>
        </w:rPr>
        <w:t>pka</w:t>
      </w:r>
      <w:r w:rsidRPr="008C05E3">
        <w:t>” file and follow the instructions shown in the case.</w:t>
      </w:r>
      <w:r w:rsidRPr="008C05E3">
        <w:rPr>
          <w:noProof/>
        </w:rPr>
        <w:t xml:space="preserve"> </w:t>
      </w:r>
    </w:p>
    <w:p w14:paraId="6DF98A1F" w14:textId="77777777" w:rsidR="00EC3C08" w:rsidRPr="008C05E3" w:rsidRDefault="00EC3C08" w:rsidP="00EC3C08">
      <w:pPr>
        <w:spacing w:line="360" w:lineRule="auto"/>
        <w:jc w:val="both"/>
      </w:pPr>
      <w:r>
        <w:rPr>
          <w:noProof/>
          <w:lang w:eastAsia="en-US"/>
        </w:rPr>
        <w:drawing>
          <wp:inline distT="0" distB="0" distL="0" distR="0" wp14:anchorId="3E551E46" wp14:editId="08CC0299">
            <wp:extent cx="6280785" cy="3008630"/>
            <wp:effectExtent l="19050" t="19050" r="24765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08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4CC43" w14:textId="77777777" w:rsidR="00EC3C08" w:rsidRPr="008C05E3" w:rsidRDefault="00EC3C08" w:rsidP="00EC3C08"/>
    <w:p w14:paraId="16D13FD1" w14:textId="50BC8A9A" w:rsidR="00BC6DE8" w:rsidRPr="00A32343" w:rsidRDefault="00BC6DE8" w:rsidP="00EC3C08"/>
    <w:sectPr w:rsidR="00BC6DE8" w:rsidRPr="00A32343" w:rsidSect="00DF2179">
      <w:headerReference w:type="default" r:id="rId16"/>
      <w:footerReference w:type="default" r:id="rId17"/>
      <w:headerReference w:type="first" r:id="rId18"/>
      <w:footerReference w:type="first" r:id="rId19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0DE46" w14:textId="77777777" w:rsidR="006E1D69" w:rsidRDefault="006E1D69" w:rsidP="00273E4A">
      <w:r>
        <w:separator/>
      </w:r>
    </w:p>
  </w:endnote>
  <w:endnote w:type="continuationSeparator" w:id="0">
    <w:p w14:paraId="0609E46D" w14:textId="77777777" w:rsidR="006E1D69" w:rsidRDefault="006E1D69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02D4" w14:textId="77777777" w:rsidR="00EC3C08" w:rsidRDefault="00EC3C08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3" distB="4294967293" distL="114300" distR="114300" simplePos="0" relativeHeight="251663360" behindDoc="0" locked="0" layoutInCell="1" allowOverlap="1" wp14:anchorId="6C66F0C8" wp14:editId="4430103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32385" b="19050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184C5F" id="Line 1" o:spid="_x0000_s1026" style="position:absolute;z-index:25166336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0FEw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8sAdBR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86541B4" w14:textId="5EC9DB54" w:rsidR="00EC3C08" w:rsidRPr="000F1EBF" w:rsidRDefault="00EC3C08" w:rsidP="000F1EBF">
    <w:pPr>
      <w:tabs>
        <w:tab w:val="left" w:pos="1080"/>
      </w:tabs>
      <w:rPr>
        <w:rStyle w:val="PageNumber"/>
        <w:lang w:val="id-ID"/>
      </w:rPr>
    </w:pPr>
    <w:r w:rsidRPr="000F1EBF">
      <w:rPr>
        <w:sz w:val="22"/>
        <w:szCs w:val="22"/>
        <w:lang w:val="id-ID"/>
      </w:rPr>
      <w:t xml:space="preserve">Halaman : </w:t>
    </w:r>
    <w:r>
      <w:rPr>
        <w:sz w:val="22"/>
        <w:szCs w:val="22"/>
      </w:rPr>
      <w:tab/>
    </w:r>
    <w:sdt>
      <w:sdtPr>
        <w:rPr>
          <w:sz w:val="22"/>
          <w:szCs w:val="22"/>
          <w:lang w:val="id-ID"/>
        </w:rPr>
        <w:id w:val="-1910610986"/>
        <w:docPartObj>
          <w:docPartGallery w:val="Page Numbers (Top of Page)"/>
          <w:docPartUnique/>
        </w:docPartObj>
      </w:sdtPr>
      <w:sdtEndPr/>
      <w:sdtContent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PAGE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F26F70">
          <w:rPr>
            <w:noProof/>
            <w:sz w:val="22"/>
            <w:szCs w:val="22"/>
            <w:lang w:val="id-ID"/>
          </w:rPr>
          <w:t>4</w:t>
        </w:r>
        <w:r w:rsidRPr="000F1EBF">
          <w:rPr>
            <w:sz w:val="22"/>
            <w:szCs w:val="22"/>
            <w:lang w:val="id-ID"/>
          </w:rPr>
          <w:fldChar w:fldCharType="end"/>
        </w:r>
        <w:r w:rsidRPr="000F1EBF">
          <w:rPr>
            <w:sz w:val="22"/>
            <w:szCs w:val="22"/>
            <w:lang w:val="id-ID"/>
          </w:rPr>
          <w:t xml:space="preserve"> dari </w:t>
        </w:r>
        <w:r w:rsidRPr="000F1EBF">
          <w:rPr>
            <w:sz w:val="22"/>
            <w:szCs w:val="22"/>
            <w:lang w:val="id-ID"/>
          </w:rPr>
          <w:fldChar w:fldCharType="begin"/>
        </w:r>
        <w:r w:rsidRPr="000F1EBF">
          <w:rPr>
            <w:sz w:val="22"/>
            <w:szCs w:val="22"/>
            <w:lang w:val="id-ID"/>
          </w:rPr>
          <w:instrText xml:space="preserve"> NUMPAGES  </w:instrText>
        </w:r>
        <w:r w:rsidRPr="000F1EBF">
          <w:rPr>
            <w:sz w:val="22"/>
            <w:szCs w:val="22"/>
            <w:lang w:val="id-ID"/>
          </w:rPr>
          <w:fldChar w:fldCharType="separate"/>
        </w:r>
        <w:r w:rsidR="00F26F70">
          <w:rPr>
            <w:noProof/>
            <w:sz w:val="22"/>
            <w:szCs w:val="22"/>
            <w:lang w:val="id-ID"/>
          </w:rPr>
          <w:t>5</w:t>
        </w:r>
        <w:r w:rsidRPr="000F1EBF">
          <w:rPr>
            <w:sz w:val="22"/>
            <w:szCs w:val="22"/>
            <w:lang w:val="id-ID"/>
          </w:rPr>
          <w:fldChar w:fldCharType="end"/>
        </w:r>
      </w:sdtContent>
    </w:sdt>
  </w:p>
  <w:p w14:paraId="6F966331" w14:textId="5F8C783F" w:rsidR="00EC3C08" w:rsidRPr="005F794B" w:rsidRDefault="00EC3C08" w:rsidP="003F71D2">
    <w:pPr>
      <w:tabs>
        <w:tab w:val="left" w:pos="1080"/>
      </w:tabs>
      <w:rPr>
        <w:lang w:val="id-ID"/>
      </w:rPr>
    </w:pPr>
    <w:r>
      <w:rPr>
        <w:rStyle w:val="PageNumber"/>
        <w:i/>
        <w:sz w:val="20"/>
        <w:szCs w:val="20"/>
        <w:lang w:val="id-ID"/>
      </w:rPr>
      <w:t>Page</w:t>
    </w:r>
    <w:r>
      <w:rPr>
        <w:rStyle w:val="PageNumber"/>
        <w:i/>
        <w:sz w:val="20"/>
        <w:szCs w:val="20"/>
      </w:rPr>
      <w:tab/>
    </w:r>
    <w:sdt>
      <w:sdtPr>
        <w:rPr>
          <w:i/>
          <w:sz w:val="20"/>
          <w:szCs w:val="20"/>
          <w:lang w:val="id-ID"/>
        </w:rPr>
        <w:id w:val="1668130611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F26F70">
          <w:rPr>
            <w:i/>
            <w:noProof/>
            <w:sz w:val="20"/>
            <w:szCs w:val="20"/>
            <w:lang w:val="id-ID"/>
          </w:rPr>
          <w:t>4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 w:rsidR="00F26F70">
          <w:rPr>
            <w:i/>
            <w:noProof/>
            <w:sz w:val="20"/>
            <w:szCs w:val="20"/>
            <w:lang w:val="id-ID"/>
          </w:rPr>
          <w:t>5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7682F9B" w14:textId="77777777" w:rsidR="00EC3C08" w:rsidRPr="0093677F" w:rsidRDefault="00EC3C08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EFFAB" w14:textId="77777777" w:rsidR="00EC3C08" w:rsidRDefault="00EC3C08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02EA9C4C" wp14:editId="7D7AB751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32385" b="19050"/>
              <wp:wrapNone/>
              <wp:docPr id="1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EC280" id="Line 2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vb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"/>
          </w:pict>
        </mc:Fallback>
      </mc:AlternateContent>
    </w:r>
  </w:p>
  <w:p w14:paraId="68D30D5F" w14:textId="77777777" w:rsidR="00EC3C08" w:rsidRPr="005F794B" w:rsidRDefault="00EC3C08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-1321110767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2</w:t>
        </w:r>
        <w:r w:rsidRPr="005F794B">
          <w:rPr>
            <w:lang w:val="id-ID"/>
          </w:rPr>
          <w:fldChar w:fldCharType="end"/>
        </w:r>
      </w:sdtContent>
    </w:sdt>
  </w:p>
  <w:p w14:paraId="03B4F5F1" w14:textId="77777777" w:rsidR="00EC3C08" w:rsidRPr="005F794B" w:rsidRDefault="00EC3C08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-1319571408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2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BDEC3" w14:textId="77777777" w:rsidR="00EC3C08" w:rsidRDefault="00EC3C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63760D48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F26F70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F26F70">
          <w:rPr>
            <w:noProof/>
            <w:sz w:val="22"/>
            <w:szCs w:val="22"/>
            <w:lang w:val="id-ID"/>
          </w:rPr>
          <w:t>5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732E" w14:textId="77777777" w:rsidR="006E1D69" w:rsidRDefault="006E1D69" w:rsidP="00273E4A">
      <w:r>
        <w:separator/>
      </w:r>
    </w:p>
  </w:footnote>
  <w:footnote w:type="continuationSeparator" w:id="0">
    <w:p w14:paraId="75A53684" w14:textId="77777777" w:rsidR="006E1D69" w:rsidRDefault="006E1D69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7"/>
    </w:tblGrid>
    <w:tr w:rsidR="00EC3C08" w14:paraId="042DFCC6" w14:textId="77777777" w:rsidTr="005D0782">
      <w:tc>
        <w:tcPr>
          <w:tcW w:w="5220" w:type="dxa"/>
        </w:tcPr>
        <w:p w14:paraId="104BB636" w14:textId="01EC2621" w:rsidR="00EC3C08" w:rsidRDefault="00F3254C" w:rsidP="00AC5FA5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4399F3E2" w14:textId="77777777" w:rsidR="00EC3C08" w:rsidRDefault="00EC3C08" w:rsidP="00657FF9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346D8F8" w14:textId="77777777" w:rsidR="00EC3C08" w:rsidRDefault="00EC3C08" w:rsidP="005D0782">
    <w:pPr>
      <w:pStyle w:val="Header"/>
      <w:tabs>
        <w:tab w:val="clear" w:pos="9360"/>
      </w:tabs>
    </w:pPr>
    <w:r>
      <w:tab/>
    </w:r>
  </w:p>
  <w:p w14:paraId="7FFEA644" w14:textId="77777777" w:rsidR="00EC3C08" w:rsidRDefault="00EC3C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E018D" w14:textId="77777777" w:rsidR="00EC3C08" w:rsidRDefault="00EC3C08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6D6813C3" w:rsidR="005D0782" w:rsidRPr="0016788A" w:rsidRDefault="0016788A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A13CA0"/>
    <w:multiLevelType w:val="hybridMultilevel"/>
    <w:tmpl w:val="1D605CE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5219"/>
    <w:multiLevelType w:val="hybridMultilevel"/>
    <w:tmpl w:val="7808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11E5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6788A"/>
    <w:rsid w:val="00183F26"/>
    <w:rsid w:val="001955A6"/>
    <w:rsid w:val="001A300E"/>
    <w:rsid w:val="001B3A2E"/>
    <w:rsid w:val="001D4810"/>
    <w:rsid w:val="001E4042"/>
    <w:rsid w:val="001E637E"/>
    <w:rsid w:val="001E7ABE"/>
    <w:rsid w:val="001F150F"/>
    <w:rsid w:val="001F64B6"/>
    <w:rsid w:val="00222FF4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766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C712F"/>
    <w:rsid w:val="003D7084"/>
    <w:rsid w:val="003E08D3"/>
    <w:rsid w:val="003F71D2"/>
    <w:rsid w:val="00404AF1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0E2E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D36BC"/>
    <w:rsid w:val="006E1D69"/>
    <w:rsid w:val="006F4D80"/>
    <w:rsid w:val="00701ECA"/>
    <w:rsid w:val="00720962"/>
    <w:rsid w:val="0072245D"/>
    <w:rsid w:val="00737595"/>
    <w:rsid w:val="0077403B"/>
    <w:rsid w:val="00787247"/>
    <w:rsid w:val="007955AD"/>
    <w:rsid w:val="007A18FA"/>
    <w:rsid w:val="007B5A6A"/>
    <w:rsid w:val="007C1C37"/>
    <w:rsid w:val="007E0EE7"/>
    <w:rsid w:val="00810737"/>
    <w:rsid w:val="00811C48"/>
    <w:rsid w:val="00815DB3"/>
    <w:rsid w:val="0083459F"/>
    <w:rsid w:val="0083780E"/>
    <w:rsid w:val="00843014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75CE2"/>
    <w:rsid w:val="009832E4"/>
    <w:rsid w:val="009A2464"/>
    <w:rsid w:val="009A3737"/>
    <w:rsid w:val="009C7801"/>
    <w:rsid w:val="009E29D9"/>
    <w:rsid w:val="00A1473C"/>
    <w:rsid w:val="00A32343"/>
    <w:rsid w:val="00A4256A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29BF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3F98"/>
    <w:rsid w:val="00B04C4C"/>
    <w:rsid w:val="00B072D8"/>
    <w:rsid w:val="00B17AD5"/>
    <w:rsid w:val="00B212C7"/>
    <w:rsid w:val="00B25A20"/>
    <w:rsid w:val="00B333BB"/>
    <w:rsid w:val="00B440FB"/>
    <w:rsid w:val="00B4674F"/>
    <w:rsid w:val="00B517FB"/>
    <w:rsid w:val="00B67595"/>
    <w:rsid w:val="00B7140C"/>
    <w:rsid w:val="00B81979"/>
    <w:rsid w:val="00B948DA"/>
    <w:rsid w:val="00B9609E"/>
    <w:rsid w:val="00BA1E33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D50"/>
    <w:rsid w:val="00C57FE8"/>
    <w:rsid w:val="00C6549A"/>
    <w:rsid w:val="00C8483C"/>
    <w:rsid w:val="00C915BF"/>
    <w:rsid w:val="00CB3B33"/>
    <w:rsid w:val="00CB736B"/>
    <w:rsid w:val="00CD64BC"/>
    <w:rsid w:val="00CD7913"/>
    <w:rsid w:val="00CF11B0"/>
    <w:rsid w:val="00D1264E"/>
    <w:rsid w:val="00D22C95"/>
    <w:rsid w:val="00D30822"/>
    <w:rsid w:val="00D3685C"/>
    <w:rsid w:val="00D37E0D"/>
    <w:rsid w:val="00D46B21"/>
    <w:rsid w:val="00D47C75"/>
    <w:rsid w:val="00D60A6D"/>
    <w:rsid w:val="00D67DFC"/>
    <w:rsid w:val="00D80B09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C3C08"/>
    <w:rsid w:val="00ED5890"/>
    <w:rsid w:val="00EF17AC"/>
    <w:rsid w:val="00F0587E"/>
    <w:rsid w:val="00F22A92"/>
    <w:rsid w:val="00F2595B"/>
    <w:rsid w:val="00F26F70"/>
    <w:rsid w:val="00F3254C"/>
    <w:rsid w:val="00F36E33"/>
    <w:rsid w:val="00F53807"/>
    <w:rsid w:val="00F60A64"/>
    <w:rsid w:val="00F712CE"/>
    <w:rsid w:val="00F80742"/>
    <w:rsid w:val="00F955DA"/>
    <w:rsid w:val="00FA41A2"/>
    <w:rsid w:val="00FA7966"/>
    <w:rsid w:val="00FC245F"/>
    <w:rsid w:val="00FE7F8E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3C712F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80E12-45ED-4B3C-A110-27B145EC6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11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Chandra Tan</cp:lastModifiedBy>
  <cp:revision>38</cp:revision>
  <dcterms:created xsi:type="dcterms:W3CDTF">2017-10-20T05:51:00Z</dcterms:created>
  <dcterms:modified xsi:type="dcterms:W3CDTF">2021-09-14T09:16:00Z</dcterms:modified>
</cp:coreProperties>
</file>